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Pr="00D7081D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419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D7081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4568DCDA" w:rsidR="00A54D13" w:rsidRPr="00D7081D" w:rsidRDefault="009B00E9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419"/>
              </w:rPr>
            </w:pPr>
            <w:bookmarkStart w:id="0" w:name="_Hlk41905480"/>
            <w:r w:rsidRPr="00D7081D"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419"/>
              </w:rPr>
              <w:t>guía de titulación</w:t>
            </w:r>
          </w:p>
          <w:p w14:paraId="1347495F" w14:textId="77777777" w:rsidR="000C58A8" w:rsidRPr="00D7081D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419"/>
              </w:rPr>
            </w:pPr>
          </w:p>
          <w:p w14:paraId="30D66F25" w14:textId="77777777" w:rsidR="005B5B91" w:rsidRPr="00D7081D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419"/>
              </w:rPr>
            </w:pPr>
            <w:r w:rsidRPr="00D7081D">
              <w:rPr>
                <w:b/>
                <w:bCs/>
                <w:sz w:val="20"/>
                <w:szCs w:val="22"/>
                <w:lang w:val="es-419"/>
              </w:rPr>
              <w:t>INSTRUCCIONES</w:t>
            </w:r>
            <w:r w:rsidR="0051496C" w:rsidRPr="00D7081D">
              <w:rPr>
                <w:b/>
                <w:bCs/>
                <w:sz w:val="20"/>
                <w:szCs w:val="22"/>
                <w:lang w:val="es-419"/>
              </w:rPr>
              <w:t xml:space="preserve"> PARA </w:t>
            </w:r>
            <w:r w:rsidR="000C58A8" w:rsidRPr="00D7081D">
              <w:rPr>
                <w:b/>
                <w:bCs/>
                <w:sz w:val="20"/>
                <w:szCs w:val="22"/>
                <w:lang w:val="es-419"/>
              </w:rPr>
              <w:t>DESARROLLAR LA</w:t>
            </w:r>
            <w:r w:rsidR="00B33AC3" w:rsidRPr="00D7081D">
              <w:rPr>
                <w:b/>
                <w:bCs/>
                <w:sz w:val="20"/>
                <w:szCs w:val="22"/>
                <w:lang w:val="es-419"/>
              </w:rPr>
              <w:t xml:space="preserve"> </w:t>
            </w:r>
            <w:r w:rsidR="000C58A8" w:rsidRPr="00D7081D">
              <w:rPr>
                <w:b/>
                <w:bCs/>
                <w:sz w:val="20"/>
                <w:szCs w:val="22"/>
                <w:lang w:val="es-419"/>
              </w:rPr>
              <w:t>PROPUESTA (CONSIGNA)</w:t>
            </w:r>
          </w:p>
          <w:p w14:paraId="2D72A9AC" w14:textId="77777777" w:rsidR="005B5B91" w:rsidRPr="00D7081D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419"/>
              </w:rPr>
            </w:pPr>
          </w:p>
          <w:p w14:paraId="22E3ED0C" w14:textId="74925687" w:rsidR="005B5B91" w:rsidRPr="00D7081D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419"/>
              </w:rPr>
            </w:pPr>
            <w:r w:rsidRPr="00D7081D">
              <w:rPr>
                <w:sz w:val="16"/>
                <w:szCs w:val="18"/>
                <w:lang w:val="es-419"/>
              </w:rPr>
              <w:t xml:space="preserve">La redacción debe ser breve y con información sustancial. Debe primar la PROLIJIDAD y el APORTE TÉCNICO-PROFESIONAL </w:t>
            </w:r>
            <w:r w:rsidR="005B5B91" w:rsidRPr="00D7081D">
              <w:rPr>
                <w:sz w:val="16"/>
                <w:szCs w:val="18"/>
                <w:lang w:val="es-419"/>
              </w:rPr>
              <w:t>(</w:t>
            </w:r>
            <w:r w:rsidR="005B5B91" w:rsidRPr="00D7081D">
              <w:rPr>
                <w:b/>
                <w:bCs/>
                <w:sz w:val="16"/>
                <w:szCs w:val="18"/>
                <w:lang w:val="es-419"/>
              </w:rPr>
              <w:t xml:space="preserve">no más de </w:t>
            </w:r>
            <w:r w:rsidR="00E0586A" w:rsidRPr="00D7081D">
              <w:rPr>
                <w:b/>
                <w:bCs/>
                <w:sz w:val="16"/>
                <w:szCs w:val="18"/>
                <w:lang w:val="es-419"/>
              </w:rPr>
              <w:t>3</w:t>
            </w:r>
            <w:r w:rsidR="00A54D13" w:rsidRPr="00D7081D">
              <w:rPr>
                <w:b/>
                <w:bCs/>
                <w:sz w:val="16"/>
                <w:szCs w:val="18"/>
                <w:lang w:val="es-419"/>
              </w:rPr>
              <w:t>5</w:t>
            </w:r>
            <w:r w:rsidR="00E0586A" w:rsidRPr="00D7081D">
              <w:rPr>
                <w:b/>
                <w:bCs/>
                <w:sz w:val="16"/>
                <w:szCs w:val="18"/>
                <w:lang w:val="es-419"/>
              </w:rPr>
              <w:t>0</w:t>
            </w:r>
            <w:r w:rsidR="005B5B91" w:rsidRPr="00D7081D">
              <w:rPr>
                <w:b/>
                <w:bCs/>
                <w:sz w:val="16"/>
                <w:szCs w:val="18"/>
                <w:lang w:val="es-419"/>
              </w:rPr>
              <w:t xml:space="preserve"> palabras).</w:t>
            </w:r>
          </w:p>
          <w:p w14:paraId="1D09BCBA" w14:textId="15FD3969" w:rsidR="005B5B91" w:rsidRPr="00D7081D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419"/>
              </w:rPr>
            </w:pPr>
          </w:p>
          <w:p w14:paraId="6D8B9A65" w14:textId="77777777" w:rsidR="00344815" w:rsidRPr="00D7081D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419"/>
              </w:rPr>
            </w:pPr>
            <w:r w:rsidRPr="00D7081D">
              <w:rPr>
                <w:b/>
                <w:bCs/>
                <w:sz w:val="16"/>
                <w:szCs w:val="16"/>
                <w:u w:val="single"/>
                <w:lang w:val="es-419"/>
              </w:rPr>
              <w:t>Tener en cuenta lo siguiente:</w:t>
            </w:r>
          </w:p>
          <w:p w14:paraId="1FAEF67A" w14:textId="77777777" w:rsidR="00344815" w:rsidRPr="00D7081D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419"/>
              </w:rPr>
            </w:pPr>
          </w:p>
          <w:p w14:paraId="16325B73" w14:textId="77777777" w:rsidR="00344815" w:rsidRPr="00D7081D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419"/>
              </w:rPr>
            </w:pPr>
          </w:p>
          <w:p w14:paraId="24EAF5F0" w14:textId="701754E2" w:rsidR="00344815" w:rsidRPr="00D7081D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El trabajo debe realizarse en la misma plantilla: </w:t>
            </w:r>
            <w:r w:rsidR="00A54D13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2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.</w:t>
            </w:r>
            <w:r w:rsidR="00A54D13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 xml:space="preserve"> 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Gr01-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 xml:space="preserve"> Documento académico-Avance 2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5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A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B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-2020-1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.</w:t>
            </w:r>
          </w:p>
          <w:p w14:paraId="64E9C3A3" w14:textId="456A8480" w:rsidR="00344815" w:rsidRPr="00D7081D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Para la presentación del trabajo toda la información innecesaria de la plantilla </w:t>
            </w:r>
            <w:r w:rsidR="00594AA2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NO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deberá borrarse (Instrucciones del archivo de la plantilla del trabajo)</w:t>
            </w:r>
          </w:p>
          <w:p w14:paraId="7703410B" w14:textId="034606DB" w:rsidR="00344815" w:rsidRPr="00D7081D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>El trabajo se realiza en base al tema seleccionado, los conceptos que se presentan en el material de estudios de la asignatura y de sus unidades.</w:t>
            </w:r>
          </w:p>
          <w:p w14:paraId="52E3345D" w14:textId="6E3F3EEC" w:rsidR="00344815" w:rsidRPr="00D7081D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 xml:space="preserve">La extensión aproximada que se espera del contenido del trabajo es: Máximo </w:t>
            </w:r>
            <w:r w:rsidR="00A54D13"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>350</w:t>
            </w:r>
            <w:r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 xml:space="preserve"> palabras.</w:t>
            </w:r>
          </w:p>
          <w:p w14:paraId="2E90369B" w14:textId="77777777" w:rsidR="00344815" w:rsidRPr="00D7081D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419"/>
              </w:rPr>
            </w:pPr>
          </w:p>
          <w:p w14:paraId="1999FD78" w14:textId="77777777" w:rsidR="005B5B91" w:rsidRPr="00D7081D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419"/>
              </w:rPr>
            </w:pPr>
            <w:r w:rsidRPr="00D7081D">
              <w:rPr>
                <w:sz w:val="16"/>
                <w:szCs w:val="18"/>
                <w:lang w:val="es-419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D7081D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419"/>
              </w:rPr>
            </w:pPr>
          </w:p>
          <w:p w14:paraId="7329EB0A" w14:textId="50BF6368" w:rsidR="00666322" w:rsidRPr="00D7081D" w:rsidRDefault="0078751F" w:rsidP="00666322">
            <w:pPr>
              <w:shd w:val="clear" w:color="auto" w:fill="D9E2F3" w:themeFill="accent1" w:themeFillTint="33"/>
              <w:jc w:val="center"/>
              <w:rPr>
                <w:lang w:val="es-419"/>
              </w:rPr>
            </w:pPr>
            <w:r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 xml:space="preserve">resumen </w:t>
            </w:r>
            <w:r w:rsidR="00A54D13"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>o ABSTR</w:t>
            </w:r>
            <w:r w:rsidR="006E704C"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>A</w:t>
            </w:r>
            <w:r w:rsidR="00A54D13"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 xml:space="preserve">CT </w:t>
            </w:r>
            <w:r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>y palabras clave</w:t>
            </w:r>
            <w:r w:rsidR="00A54D13" w:rsidRPr="00D7081D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419"/>
              </w:rPr>
              <w:t xml:space="preserve"> DEL DOCUMENTO ACADÉMICO</w:t>
            </w:r>
          </w:p>
          <w:p w14:paraId="2A2AE07C" w14:textId="77777777" w:rsidR="00666322" w:rsidRPr="00D7081D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419"/>
              </w:rPr>
            </w:pPr>
          </w:p>
          <w:p w14:paraId="7E890A45" w14:textId="4EF122BB" w:rsidR="00666322" w:rsidRPr="00D7081D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b/>
                <w:bCs/>
                <w:sz w:val="16"/>
                <w:szCs w:val="16"/>
                <w:u w:val="single"/>
                <w:lang w:val="es-419"/>
              </w:rPr>
              <w:t>Extensión</w:t>
            </w:r>
            <w:r w:rsidR="00666322" w:rsidRPr="00D7081D">
              <w:rPr>
                <w:b/>
                <w:bCs/>
                <w:sz w:val="16"/>
                <w:szCs w:val="16"/>
                <w:u w:val="single"/>
                <w:lang w:val="es-419"/>
              </w:rPr>
              <w:t>:</w:t>
            </w:r>
            <w:r w:rsidR="00666322" w:rsidRPr="00D7081D">
              <w:rPr>
                <w:sz w:val="16"/>
                <w:szCs w:val="16"/>
                <w:lang w:val="es-419"/>
              </w:rPr>
              <w:t xml:space="preserve"> máximo </w:t>
            </w:r>
            <w:r w:rsidR="00C450A3" w:rsidRPr="00D7081D">
              <w:rPr>
                <w:sz w:val="16"/>
                <w:szCs w:val="16"/>
                <w:lang w:val="es-419"/>
              </w:rPr>
              <w:t>3</w:t>
            </w:r>
            <w:r w:rsidR="0078751F" w:rsidRPr="00D7081D">
              <w:rPr>
                <w:sz w:val="16"/>
                <w:szCs w:val="16"/>
                <w:lang w:val="es-419"/>
              </w:rPr>
              <w:t>5</w:t>
            </w:r>
            <w:r w:rsidR="00C450A3" w:rsidRPr="00D7081D">
              <w:rPr>
                <w:sz w:val="16"/>
                <w:szCs w:val="16"/>
                <w:lang w:val="es-419"/>
              </w:rPr>
              <w:t>0</w:t>
            </w:r>
            <w:r w:rsidR="00666322" w:rsidRPr="00D7081D">
              <w:rPr>
                <w:sz w:val="16"/>
                <w:szCs w:val="16"/>
                <w:lang w:val="es-419"/>
              </w:rPr>
              <w:t xml:space="preserve"> palabras</w:t>
            </w:r>
            <w:r w:rsidRPr="00D7081D">
              <w:rPr>
                <w:sz w:val="16"/>
                <w:szCs w:val="16"/>
                <w:lang w:val="es-419"/>
              </w:rPr>
              <w:t>.</w:t>
            </w:r>
          </w:p>
          <w:p w14:paraId="08F3B7AF" w14:textId="08DA6761" w:rsidR="003373A9" w:rsidRPr="00D7081D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1FF880C2" w14:textId="123658F7" w:rsidR="0078751F" w:rsidRPr="00D7081D" w:rsidRDefault="0078751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  <w:t xml:space="preserve">La redacción debe ser breve y con información sustancial (no más de 350 palabras). Es una exposición </w:t>
            </w:r>
            <w:r w:rsidRPr="00D7081D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419"/>
              </w:rPr>
              <w:t>corta y clara del tema-trabajo desarrollado</w:t>
            </w:r>
            <w:r w:rsidRPr="00D7081D"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  <w:t>, de la metodología utilizada, los resultados obtenidos y las conclusiones a que se ha llegado.</w:t>
            </w:r>
          </w:p>
          <w:p w14:paraId="49FFA936" w14:textId="700B6045" w:rsidR="00891D7F" w:rsidRPr="00D7081D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65E2FF7D" w14:textId="77777777" w:rsidR="00891D7F" w:rsidRPr="00D7081D" w:rsidRDefault="00891D7F" w:rsidP="00891D7F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El trabajo (RESUMEN) debe realizarse en esta misma plantilla.</w:t>
            </w:r>
          </w:p>
          <w:p w14:paraId="50703E65" w14:textId="77777777" w:rsidR="00891D7F" w:rsidRPr="00D7081D" w:rsidRDefault="00891D7F" w:rsidP="00891D7F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Para la presentación del trabajo (RESUMEN) NO borrar las instrucciones del archivo de la plantilla del trabajo.</w:t>
            </w:r>
          </w:p>
          <w:p w14:paraId="7D167650" w14:textId="77777777" w:rsidR="00891D7F" w:rsidRPr="00D7081D" w:rsidRDefault="00891D7F" w:rsidP="00891D7F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>El trabajo se realiza en base al diseño del proyecto informático los conceptos que se presentan en el material de estudios de la asignatura y de sus unidades.</w:t>
            </w:r>
          </w:p>
          <w:p w14:paraId="61C5E228" w14:textId="77777777" w:rsidR="00891D7F" w:rsidRPr="00D7081D" w:rsidRDefault="00891D7F" w:rsidP="00891D7F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hAnsi="Arial" w:cs="Arial"/>
                <w:b/>
                <w:color w:val="7030A0"/>
                <w:sz w:val="16"/>
                <w:szCs w:val="16"/>
                <w:lang w:val="es-419"/>
              </w:rPr>
              <w:t>La extensión aproximada que se espera del contenido del trabajo es: Máximo 350 palabras.</w:t>
            </w:r>
          </w:p>
          <w:p w14:paraId="7F79273B" w14:textId="77777777" w:rsidR="00891D7F" w:rsidRPr="00D7081D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4D9828B0" w14:textId="54674337" w:rsidR="0078751F" w:rsidRPr="00D7081D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  <w:t>Ejemplo:</w:t>
            </w:r>
          </w:p>
          <w:p w14:paraId="188A6DD9" w14:textId="11A4E1A5" w:rsidR="0078751F" w:rsidRPr="00D7081D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419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989"/>
              <w:gridCol w:w="7131"/>
            </w:tblGrid>
            <w:tr w:rsidR="00891D7F" w:rsidRPr="00D7081D" w14:paraId="68DD38EA" w14:textId="77777777" w:rsidTr="00BC69A2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FC0236" w14:textId="6AD4F202" w:rsidR="000A2CBE" w:rsidRPr="00D7081D" w:rsidRDefault="00594AA2" w:rsidP="00BC69A2">
                  <w:pPr>
                    <w:numPr>
                      <w:ilvl w:val="0"/>
                      <w:numId w:val="25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De qué se trata su estudio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EDAB9A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El trabajo de titulación presenta el desarrollo de una Metodología para la Gestión de Proyectos de inversión para la Administración Pública el cual permitirá gestionar sistemáticamente los proyectos.</w:t>
                  </w:r>
                </w:p>
              </w:tc>
            </w:tr>
            <w:tr w:rsidR="00891D7F" w:rsidRPr="00D7081D" w14:paraId="20BB0AF5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DD6086" w14:textId="0C5D2EE7" w:rsidR="000A2CBE" w:rsidRPr="00D7081D" w:rsidRDefault="00594AA2" w:rsidP="00BC69A2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Indicar propósito central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CCC9D4B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El objetivo es formular una Metodología de gestión de proyectos de Inversión (MGPI) basada en la Norma International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Organization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for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Standardization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(ISO) 10006, la Guía de Fundamentos de Gestión de Proyectos, por su nombre en inglés Project Management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Body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of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</w:t>
                  </w:r>
                  <w:proofErr w:type="spellStart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Knowledge</w:t>
                  </w:r>
                  <w:proofErr w:type="spell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(PMBOK), las Metodologías de Diseño de Proyectos de la Universidad Politécnica de Cataluña (MDP-UPC) y de la Secretaría Nacional de Planificación y Desarrollo (SENPLADES).</w:t>
                  </w:r>
                </w:p>
              </w:tc>
            </w:tr>
            <w:tr w:rsidR="00891D7F" w:rsidRPr="00D7081D" w14:paraId="02F7B2DB" w14:textId="77777777" w:rsidTr="00BC69A2">
              <w:trPr>
                <w:trHeight w:val="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2A02222" w14:textId="557F87B2" w:rsidR="000A2CBE" w:rsidRPr="00D7081D" w:rsidRDefault="00594AA2" w:rsidP="00BC69A2">
                  <w:pPr>
                    <w:numPr>
                      <w:ilvl w:val="0"/>
                      <w:numId w:val="27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En qué contexto se realizará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44A56FC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El contexto de estudio es la Administración Pública del Ecuador,</w:t>
                  </w:r>
                </w:p>
              </w:tc>
            </w:tr>
            <w:tr w:rsidR="00891D7F" w:rsidRPr="00D7081D" w14:paraId="06BD75EB" w14:textId="77777777" w:rsidTr="00BC69A2">
              <w:trPr>
                <w:trHeight w:val="12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951C99" w14:textId="59147D8C" w:rsidR="000A2CBE" w:rsidRPr="00D7081D" w:rsidRDefault="00594AA2" w:rsidP="00BC69A2">
                  <w:pPr>
                    <w:numPr>
                      <w:ilvl w:val="0"/>
                      <w:numId w:val="28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Cuál es su unidad de análisis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771DC2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y la unidad de análisis es la Subsecretaría de Recursos Pesqueros (SRP), entidad adscrita al Ministerio de Agricultura, Ganadería, Acuacultura y Pesca (MAGAP).</w:t>
                  </w:r>
                </w:p>
              </w:tc>
            </w:tr>
            <w:tr w:rsidR="00891D7F" w:rsidRPr="00D7081D" w14:paraId="13AD4FCF" w14:textId="77777777" w:rsidTr="00BC69A2">
              <w:trPr>
                <w:trHeight w:val="4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D617511" w14:textId="54761D97" w:rsidR="000A2CBE" w:rsidRPr="00D7081D" w:rsidRDefault="00594AA2" w:rsidP="00BC69A2">
                  <w:pPr>
                    <w:numPr>
                      <w:ilvl w:val="0"/>
                      <w:numId w:val="29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Cuáles son su</w:t>
                  </w:r>
                  <w:r w:rsidR="00891D7F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s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 xml:space="preserve"> variables de interés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ED4C59A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La validación y aprobación de los proyectos en el sector público, permite incluirlos oportunamente en el Plan Anual de Contratación (PAC), cuya finalidad es operativizar el Plan Nacional del Buen Vivir (PNBV) y optimizar la ejecución presupuestaria gubernamental, mejorar la toma de decisiones y reducción de procesos burocráticos de gestión. </w:t>
                  </w:r>
                </w:p>
              </w:tc>
            </w:tr>
            <w:tr w:rsidR="00891D7F" w:rsidRPr="00D7081D" w14:paraId="1B604E8B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DB67C7" w14:textId="6274EA87" w:rsidR="000A2CBE" w:rsidRPr="00D7081D" w:rsidRDefault="00594AA2" w:rsidP="00BC69A2">
                  <w:pPr>
                    <w:numPr>
                      <w:ilvl w:val="0"/>
                      <w:numId w:val="30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Que se pretende resolver con este estudio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29243E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Con el estudio se estima mejorar la gestión institucional y la ejecución del PAC. Finalmente, </w:t>
                  </w:r>
                </w:p>
              </w:tc>
            </w:tr>
            <w:tr w:rsidR="00891D7F" w:rsidRPr="00D7081D" w14:paraId="2BFAB970" w14:textId="77777777" w:rsidTr="00891D7F">
              <w:trPr>
                <w:trHeight w:val="36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8B1F32D" w14:textId="1525BD5A" w:rsidR="000A2CBE" w:rsidRPr="00D7081D" w:rsidRDefault="00594AA2" w:rsidP="00BC69A2">
                  <w:pPr>
                    <w:numPr>
                      <w:ilvl w:val="0"/>
                      <w:numId w:val="31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¿</w:t>
                  </w:r>
                  <w:r w:rsidR="000B6C4B"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La contribución que representa el estudio</w:t>
                  </w: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DCAE688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con este trabajo se contribuirá con una herramienta metodológica, se contará con una línea base de resultados de impacto ex </w:t>
                  </w:r>
                  <w:r w:rsidRPr="00D7081D"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  <w:t xml:space="preserve">post </w:t>
                  </w:r>
                  <w:proofErr w:type="gramStart"/>
                  <w:r w:rsidRPr="00D7081D"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  <w:t>y</w:t>
                  </w:r>
                  <w:proofErr w:type="gramEnd"/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 xml:space="preserve"> además, contar con un documento bibliográfico que servirá de consulta académica estudiantil y de docencia investigativa </w:t>
                  </w:r>
                </w:p>
              </w:tc>
            </w:tr>
            <w:tr w:rsidR="00891D7F" w:rsidRPr="00D7081D" w14:paraId="3A53470C" w14:textId="77777777" w:rsidTr="00891D7F">
              <w:trPr>
                <w:trHeight w:val="1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CA8C2D9" w14:textId="77777777" w:rsidR="00891D7F" w:rsidRPr="00D7081D" w:rsidRDefault="00891D7F" w:rsidP="00891D7F">
                  <w:pPr>
                    <w:tabs>
                      <w:tab w:val="num" w:pos="559"/>
                    </w:tabs>
                    <w:ind w:left="276" w:hanging="276"/>
                    <w:jc w:val="both"/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cs="Arial"/>
                      <w:b/>
                      <w:sz w:val="16"/>
                      <w:szCs w:val="16"/>
                      <w:lang w:val="es-419"/>
                    </w:rPr>
                    <w:t>8. Palabras clave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147CB6A" w14:textId="77777777" w:rsidR="00891D7F" w:rsidRPr="00D7081D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419"/>
                    </w:rPr>
                  </w:pPr>
                  <w:r w:rsidRPr="00D7081D">
                    <w:rPr>
                      <w:rFonts w:eastAsia="Times New Roman" w:cs="Arial"/>
                      <w:bCs/>
                      <w:sz w:val="16"/>
                      <w:szCs w:val="16"/>
                      <w:lang w:val="es-419"/>
                    </w:rPr>
                    <w:t>Metodología de gestión de proyectos; Administración pública; Validación</w:t>
                  </w:r>
                </w:p>
              </w:tc>
            </w:tr>
          </w:tbl>
          <w:p w14:paraId="1C5C5712" w14:textId="77777777" w:rsidR="00891D7F" w:rsidRPr="00D7081D" w:rsidRDefault="00891D7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419"/>
              </w:rPr>
            </w:pPr>
          </w:p>
          <w:p w14:paraId="07C5BA7B" w14:textId="77777777" w:rsidR="003373A9" w:rsidRPr="00D7081D" w:rsidRDefault="003373A9" w:rsidP="003373A9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419"/>
              </w:rPr>
            </w:pPr>
            <w:r w:rsidRPr="00D7081D">
              <w:rPr>
                <w:b/>
                <w:bCs/>
                <w:sz w:val="16"/>
                <w:szCs w:val="16"/>
                <w:u w:val="single"/>
                <w:lang w:val="es-419"/>
              </w:rPr>
              <w:t>ENLACES DE CONSULTA:</w:t>
            </w:r>
          </w:p>
          <w:p w14:paraId="071EAD62" w14:textId="4D2EB438" w:rsidR="003373A9" w:rsidRPr="00D7081D" w:rsidRDefault="003373A9" w:rsidP="00666322">
            <w:pPr>
              <w:shd w:val="clear" w:color="auto" w:fill="D9E2F3" w:themeFill="accent1" w:themeFillTint="33"/>
              <w:jc w:val="both"/>
              <w:rPr>
                <w:lang w:val="es-419"/>
              </w:rPr>
            </w:pPr>
          </w:p>
          <w:p w14:paraId="31445FCE" w14:textId="429B0C19" w:rsidR="0078751F" w:rsidRPr="00D7081D" w:rsidRDefault="00E37F9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419"/>
              </w:rPr>
            </w:pPr>
            <w:hyperlink r:id="rId11" w:history="1">
              <w:r w:rsidR="0078751F" w:rsidRPr="00D7081D">
                <w:rPr>
                  <w:rStyle w:val="Hipervnculo"/>
                  <w:caps/>
                  <w:kern w:val="28"/>
                  <w:sz w:val="16"/>
                  <w:szCs w:val="16"/>
                  <w:lang w:val="es-419"/>
                </w:rPr>
                <w:t>http://catarina.udlap.mx/u_dl_a/tales/documentos/lad/albores_m_lm/resumen.pdf</w:t>
              </w:r>
            </w:hyperlink>
          </w:p>
          <w:p w14:paraId="512BFD2A" w14:textId="1F9C052F" w:rsidR="0078751F" w:rsidRPr="00D7081D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419"/>
              </w:rPr>
            </w:pPr>
          </w:p>
          <w:p w14:paraId="434DAA9C" w14:textId="77777777" w:rsidR="0078751F" w:rsidRPr="00D7081D" w:rsidRDefault="00E37F9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419"/>
              </w:rPr>
            </w:pPr>
            <w:hyperlink r:id="rId12" w:history="1">
              <w:r w:rsidR="0078751F" w:rsidRPr="00D7081D">
                <w:rPr>
                  <w:rStyle w:val="Hipervnculo"/>
                  <w:caps/>
                  <w:kern w:val="28"/>
                  <w:sz w:val="16"/>
                  <w:szCs w:val="16"/>
                  <w:lang w:val="es-419"/>
                </w:rPr>
                <w:t>https://www.medigraphic.com/pdfs/conapeme/pm-2010/pm101h.pdf</w:t>
              </w:r>
            </w:hyperlink>
          </w:p>
          <w:p w14:paraId="3F7F9625" w14:textId="77777777" w:rsidR="0078751F" w:rsidRPr="00D7081D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419"/>
              </w:rPr>
            </w:pPr>
          </w:p>
          <w:p w14:paraId="1A042298" w14:textId="13C4A316" w:rsidR="003373A9" w:rsidRPr="00D7081D" w:rsidRDefault="00E37F9F" w:rsidP="006663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  <w:lang w:val="es-419"/>
              </w:rPr>
            </w:pPr>
            <w:hyperlink r:id="rId13" w:history="1">
              <w:r w:rsidR="008F77D3" w:rsidRPr="00D7081D">
                <w:rPr>
                  <w:rStyle w:val="Hipervnculo"/>
                  <w:sz w:val="16"/>
                  <w:szCs w:val="16"/>
                  <w:lang w:val="es-419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79B13531" w14:textId="77777777" w:rsidR="0078751F" w:rsidRPr="00D7081D" w:rsidRDefault="0078751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419"/>
              </w:rPr>
            </w:pPr>
          </w:p>
          <w:p w14:paraId="6F826640" w14:textId="77777777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</w:pPr>
            <w:r w:rsidRPr="00D7081D"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  <w:t>En la evaluación del trabajo el profesor considerará lo siguiente:</w:t>
            </w:r>
          </w:p>
          <w:p w14:paraId="78998920" w14:textId="77777777" w:rsidR="00E454FB" w:rsidRPr="00D7081D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419" w:eastAsia="es-EC"/>
              </w:rPr>
            </w:pPr>
          </w:p>
          <w:p w14:paraId="352E95C6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El contenido.</w:t>
            </w:r>
          </w:p>
          <w:p w14:paraId="57349E3A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El cumplimiento de los plazos de entrega.</w:t>
            </w:r>
          </w:p>
          <w:p w14:paraId="18A6F3FC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La prolijidad (respetando el formato de presentación establecido).</w:t>
            </w:r>
          </w:p>
          <w:p w14:paraId="57EAC703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La redacción y la ortografía.</w:t>
            </w:r>
          </w:p>
          <w:p w14:paraId="64E1AE55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Aporte técnico.</w:t>
            </w:r>
          </w:p>
          <w:p w14:paraId="64EF3A0C" w14:textId="77777777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419"/>
              </w:rPr>
            </w:pPr>
          </w:p>
          <w:p w14:paraId="4892CFE0" w14:textId="0D98C0D0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</w:pPr>
            <w:r w:rsidRPr="00D7081D"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  <w:t>Son tareas obligatorias para que el trabajo sea evaluado por el profesor</w:t>
            </w:r>
            <w:r w:rsidR="004518E5" w:rsidRPr="00D7081D"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  <w:t>:</w:t>
            </w:r>
          </w:p>
          <w:p w14:paraId="433DA555" w14:textId="77777777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419"/>
              </w:rPr>
            </w:pPr>
          </w:p>
          <w:p w14:paraId="2EFC895E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Completar el encabezamiento de la plantilla del ejercicio colocando:</w:t>
            </w:r>
          </w:p>
          <w:p w14:paraId="292EACAC" w14:textId="77777777" w:rsidR="00E454FB" w:rsidRPr="00D7081D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7EA30DEF" w14:textId="60B751F1" w:rsidR="00E454FB" w:rsidRPr="00D7081D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- el número de grupo, de trabajo y de versión. Por ejemplo: 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Gr01-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 xml:space="preserve"> Documento académico-Avance 2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5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A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B</w:t>
            </w:r>
            <w:r w:rsidR="009B00E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-2020-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2</w:t>
            </w:r>
          </w:p>
          <w:p w14:paraId="505A86A7" w14:textId="77777777" w:rsidR="00E454FB" w:rsidRPr="00D7081D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- el título del proyecto.</w:t>
            </w:r>
          </w:p>
          <w:p w14:paraId="3BECA62F" w14:textId="77777777" w:rsidR="00E454FB" w:rsidRPr="00D7081D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- el primer apellido de los autores del trabajo.</w:t>
            </w:r>
          </w:p>
          <w:p w14:paraId="03AF2066" w14:textId="77777777" w:rsidR="00E454FB" w:rsidRPr="00D7081D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707A9436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Respetar la extensión solicitada. </w:t>
            </w:r>
          </w:p>
          <w:p w14:paraId="0D3402DC" w14:textId="77777777" w:rsidR="00F4622A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El archivo o documento que se sube en VERSIONES FINALES se denomina:</w:t>
            </w:r>
            <w:r w:rsidR="004518E5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</w:p>
          <w:p w14:paraId="65BB2429" w14:textId="77777777" w:rsidR="00F4622A" w:rsidRPr="00D7081D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</w:pPr>
          </w:p>
          <w:p w14:paraId="712DB9B2" w14:textId="1CCDFFD7" w:rsidR="00816063" w:rsidRPr="00D7081D" w:rsidRDefault="009B00E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Gr01-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 xml:space="preserve"> Documento académico-Avance </w:t>
            </w:r>
            <w:r w:rsidR="00D7081D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2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-5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A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B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-2020-</w:t>
            </w:r>
            <w:r w:rsidR="00FC748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  <w:t>2</w:t>
            </w:r>
          </w:p>
          <w:p w14:paraId="6A438FE7" w14:textId="77777777" w:rsidR="006A2DF9" w:rsidRPr="00D7081D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419"/>
              </w:rPr>
            </w:pPr>
          </w:p>
          <w:p w14:paraId="6746FB3E" w14:textId="637F2D0F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El trabajo debe ser entregado por un representante del </w:t>
            </w:r>
            <w:r w:rsidR="004518E5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GRUPO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a la COORDINADORA del Curso</w:t>
            </w:r>
            <w:r w:rsidR="00FA3CB0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.</w:t>
            </w:r>
          </w:p>
          <w:p w14:paraId="29215503" w14:textId="3661C6D4" w:rsidR="00E454FB" w:rsidRPr="00D7081D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7EC7259C" w14:textId="77777777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</w:pPr>
            <w:r w:rsidRPr="00D7081D">
              <w:rPr>
                <w:rFonts w:cs="Arial"/>
                <w:b/>
                <w:bCs/>
                <w:sz w:val="16"/>
                <w:szCs w:val="16"/>
                <w:u w:val="single"/>
                <w:lang w:val="es-419"/>
              </w:rPr>
              <w:t>Fecha de entrega del trabajo:</w:t>
            </w:r>
          </w:p>
          <w:p w14:paraId="38FAC37D" w14:textId="4D5FAF2D" w:rsidR="00E454FB" w:rsidRPr="00D7081D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419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4562"/>
              <w:gridCol w:w="1971"/>
              <w:gridCol w:w="736"/>
              <w:gridCol w:w="846"/>
            </w:tblGrid>
            <w:tr w:rsidR="006A2DF9" w:rsidRPr="00D7081D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D7081D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271CE0F" w:rsidR="00816063" w:rsidRPr="00D7081D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Informe</w:t>
                  </w:r>
                  <w:r w:rsidR="009B00E9"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s de</w:t>
                  </w: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 xml:space="preserve"> Avance </w:t>
                  </w:r>
                  <w:r w:rsidR="006A2DF9"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2</w:t>
                  </w: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 xml:space="preserve">: (Avance </w:t>
                  </w:r>
                  <w:r w:rsidR="006A2DF9"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2</w:t>
                  </w: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)</w:t>
                  </w:r>
                </w:p>
                <w:p w14:paraId="010CE37F" w14:textId="77777777" w:rsidR="00816063" w:rsidRPr="00D7081D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419" w:eastAsia="es-EC"/>
                    </w:rPr>
                  </w:pPr>
                </w:p>
                <w:p w14:paraId="01092A9E" w14:textId="5A366BFC" w:rsidR="00E454FB" w:rsidRPr="00D7081D" w:rsidRDefault="0078751F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419" w:eastAsia="es-EC"/>
                    </w:rPr>
                    <w:t xml:space="preserve">Resumen </w:t>
                  </w:r>
                  <w:r w:rsidR="006A2DF9" w:rsidRPr="00D7081D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419" w:eastAsia="es-EC"/>
                    </w:rPr>
                    <w:t>o Abstracto y p</w:t>
                  </w:r>
                  <w:r w:rsidRPr="00D7081D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419" w:eastAsia="es-EC"/>
                    </w:rPr>
                    <w:t>alabras clave</w:t>
                  </w:r>
                  <w:r w:rsidR="006A2DF9" w:rsidRPr="00D7081D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419" w:eastAsia="es-EC"/>
                    </w:rPr>
                    <w:t xml:space="preserve"> del documento académico</w:t>
                  </w:r>
                  <w:r w:rsidR="00E454FB" w:rsidRPr="00D7081D"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D5BCD81" w:rsidR="00E454FB" w:rsidRPr="00D7081D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Gr01-Documento académico-Avance 2-5</w:t>
                  </w:r>
                  <w:r w:rsidR="00D7081D"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B</w:t>
                  </w:r>
                  <w:r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-2020-</w:t>
                  </w:r>
                  <w:r w:rsidR="00FC7486" w:rsidRPr="00D7081D">
                    <w:rPr>
                      <w:rFonts w:eastAsia="Times New Roman" w:cs="Arial"/>
                      <w:sz w:val="16"/>
                      <w:szCs w:val="16"/>
                      <w:lang w:val="es-419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D7081D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  <w:t xml:space="preserve">Semana </w:t>
                  </w:r>
                </w:p>
                <w:p w14:paraId="0FDF762E" w14:textId="77777777" w:rsidR="00E454FB" w:rsidRPr="00D7081D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</w:p>
                <w:p w14:paraId="0AC57897" w14:textId="42964482" w:rsidR="00E454FB" w:rsidRPr="00D7081D" w:rsidRDefault="00C02A24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D7081D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</w:pPr>
                  <w:r w:rsidRPr="00D7081D">
                    <w:rPr>
                      <w:rFonts w:eastAsia="Times New Roman" w:cs="Arial"/>
                      <w:color w:val="000000"/>
                      <w:sz w:val="16"/>
                      <w:szCs w:val="16"/>
                      <w:lang w:val="es-419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D7081D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419"/>
              </w:rPr>
            </w:pPr>
          </w:p>
          <w:p w14:paraId="6A5DFC72" w14:textId="2D4620C1" w:rsidR="00E454FB" w:rsidRPr="00D7081D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Además, cada alumno deberá subir el trabajo de manera individual a la plataforma </w:t>
            </w:r>
            <w:r w:rsidR="00816063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Microsoft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TE</w:t>
            </w:r>
            <w:r w:rsidR="00816063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A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MS, </w:t>
            </w:r>
            <w:r w:rsidR="00B05B24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LECTURA Y ESCRITURA DE TEXTOS ACADÉMICOS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(</w:t>
            </w:r>
            <w:r w:rsidR="00B05B24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5 A</w:t>
            </w:r>
            <w:r w:rsidR="00351521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-TI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), TAREAS CORRESPONDIENTE, CARPETA DE ALOJAMIENTO</w:t>
            </w:r>
            <w:r w:rsidR="00711D48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.</w:t>
            </w:r>
          </w:p>
          <w:p w14:paraId="32AA97E0" w14:textId="77777777" w:rsidR="00E454FB" w:rsidRPr="00D7081D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419"/>
              </w:rPr>
            </w:pPr>
          </w:p>
          <w:p w14:paraId="423F5224" w14:textId="77777777" w:rsidR="00E454FB" w:rsidRPr="00D7081D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419"/>
              </w:rPr>
            </w:pPr>
            <w:r w:rsidRPr="00D7081D">
              <w:rPr>
                <w:rFonts w:eastAsia="Times New Roman" w:cs="Arial"/>
                <w:caps/>
                <w:color w:val="800000"/>
                <w:kern w:val="28"/>
                <w:sz w:val="32"/>
                <w:lang w:val="es-419"/>
              </w:rPr>
              <w:t>RECUERDEN QUE:</w:t>
            </w:r>
          </w:p>
          <w:p w14:paraId="123F1954" w14:textId="77777777" w:rsidR="00E454FB" w:rsidRPr="00D7081D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419" w:eastAsia="es-EC"/>
              </w:rPr>
            </w:pPr>
            <w:r w:rsidRPr="00D7081D">
              <w:rPr>
                <w:rFonts w:cs="Arial"/>
                <w:color w:val="000000"/>
                <w:sz w:val="20"/>
                <w:lang w:val="es-419" w:eastAsia="es-EC"/>
              </w:rPr>
              <w:t xml:space="preserve"> </w:t>
            </w:r>
          </w:p>
          <w:p w14:paraId="19BB74B9" w14:textId="3B6345CD" w:rsidR="00E454FB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El </w:t>
            </w:r>
            <w:r w:rsidR="00FA3CB0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trabajo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se realiza en la plantilla que se encuentra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alojada en las plataformas: SGA (Aula virtual-ULEAM)</w:t>
            </w:r>
            <w:r w:rsidR="00752778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o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="00816063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Microsoft TEAMS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en </w:t>
            </w:r>
            <w:r w:rsidR="007974A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04. DESARROLLO DEL CURSO / 04.3 PLANTILLAS PARA DESARROLLAR TRABAJOS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.</w:t>
            </w:r>
          </w:p>
          <w:p w14:paraId="28D9615D" w14:textId="49D617B1" w:rsidR="00E454FB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Para realizar el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trabajo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debe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n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revisar y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estudiar previamente el “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Material teórico”</w:t>
            </w:r>
            <w:r w:rsidR="007974A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y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este “Instructivo guía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”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para el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trabajo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que se halla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en la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s plataformas indicadas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.</w:t>
            </w:r>
          </w:p>
          <w:p w14:paraId="5C113905" w14:textId="3049B646" w:rsidR="00E454FB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La extensión solicitada para el contenido de todo el </w:t>
            </w:r>
            <w:r w:rsidR="00B9204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trabajo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es de </w:t>
            </w:r>
            <w:r w:rsidR="00E0586A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3</w:t>
            </w:r>
            <w:r w:rsidR="006A2DF9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5</w:t>
            </w:r>
            <w:r w:rsidR="00E0586A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0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palabras, por lo que se requiere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Deben cumplirse todas las consignas explicadas 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en este instructivo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, y entregar el trabajo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hasta máximo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la fecha indicada.</w:t>
            </w:r>
          </w:p>
          <w:p w14:paraId="7F6A28A4" w14:textId="4D28455E" w:rsidR="00E454FB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De este 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trabajo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se evaluará su contenido, cumplimiento de fechas de entrega, prolijidad (respetando el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formato de presentación establecido) redacción y ortografía.</w:t>
            </w:r>
          </w:p>
          <w:p w14:paraId="6800BA40" w14:textId="77777777" w:rsidR="008258C6" w:rsidRPr="00D7081D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</w:pPr>
            <w:proofErr w:type="gramStart"/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El documento a entregar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 xml:space="preserve"> individualmente</w:t>
            </w:r>
            <w:proofErr w:type="gramEnd"/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, deberán alojarlo en la CARPETA “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VERSIONES FINALES</w:t>
            </w:r>
            <w:r w:rsidR="008258C6"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”</w:t>
            </w:r>
            <w:r w:rsidRPr="00D7081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419"/>
              </w:rPr>
              <w:t>.</w:t>
            </w:r>
          </w:p>
          <w:p w14:paraId="73C9A6A0" w14:textId="6E164923" w:rsidR="00C64202" w:rsidRPr="00D7081D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419"/>
              </w:rPr>
            </w:pPr>
            <w:r w:rsidRPr="00D7081D">
              <w:rPr>
                <w:rFonts w:cs="Arial"/>
                <w:b/>
                <w:color w:val="7030A0"/>
                <w:sz w:val="16"/>
                <w:szCs w:val="16"/>
                <w:lang w:val="es-419"/>
              </w:rPr>
              <w:t xml:space="preserve"> </w:t>
            </w:r>
          </w:p>
          <w:p w14:paraId="1A0A3333" w14:textId="77777777" w:rsidR="00C64202" w:rsidRPr="00D7081D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419"/>
              </w:rPr>
            </w:pPr>
            <w:r w:rsidRPr="00D7081D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419"/>
              </w:rPr>
              <w:t>APLICAR NORMAS APA</w:t>
            </w:r>
          </w:p>
        </w:tc>
      </w:tr>
      <w:bookmarkEnd w:id="0"/>
    </w:tbl>
    <w:p w14:paraId="43109413" w14:textId="78B4B154" w:rsidR="000D3759" w:rsidRPr="00D7081D" w:rsidRDefault="000D3759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4703CB71" w14:textId="77A0857D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642E0BA3" w14:textId="55815689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5DE1BC4E" w14:textId="282570C8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3F647349" w14:textId="77777777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3B8D767C" w14:textId="77777777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78B2D697" w14:textId="3E2DA8E2" w:rsidR="00594AA2" w:rsidRPr="00D7081D" w:rsidRDefault="00594AA2" w:rsidP="00594AA2">
      <w:pPr>
        <w:shd w:val="clear" w:color="auto" w:fill="D9E2F3" w:themeFill="accent1" w:themeFillTint="33"/>
        <w:jc w:val="center"/>
        <w:rPr>
          <w:lang w:val="es-419"/>
        </w:rPr>
      </w:pPr>
      <w:r w:rsidRPr="00D7081D">
        <w:rPr>
          <w:rFonts w:eastAsia="Times New Roman" w:cs="Arial"/>
          <w:caps/>
          <w:color w:val="800000"/>
          <w:kern w:val="28"/>
          <w:sz w:val="34"/>
          <w:szCs w:val="22"/>
          <w:lang w:val="es-419"/>
        </w:rPr>
        <w:t>DESARROLLO</w:t>
      </w:r>
    </w:p>
    <w:p w14:paraId="1EB90FAF" w14:textId="3D07374F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1549"/>
        <w:gridCol w:w="4936"/>
      </w:tblGrid>
      <w:tr w:rsidR="00594AA2" w:rsidRPr="00D7081D" w14:paraId="11F3073E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1D4F47A7" w14:textId="77777777" w:rsidR="00594AA2" w:rsidRPr="00D7081D" w:rsidRDefault="00594AA2" w:rsidP="00797CE8">
            <w:pPr>
              <w:spacing w:before="120" w:after="120"/>
              <w:rPr>
                <w:rFonts w:cs="Arial"/>
                <w:lang w:val="es-419"/>
              </w:rPr>
            </w:pPr>
            <w:r w:rsidRPr="00D7081D">
              <w:rPr>
                <w:rFonts w:cs="Arial"/>
                <w:lang w:val="es-419"/>
              </w:rPr>
              <w:t xml:space="preserve">Las instrucciones para el </w:t>
            </w:r>
            <w:r w:rsidRPr="00D7081D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419"/>
              </w:rPr>
              <w:t>RESUMEN</w:t>
            </w:r>
            <w:r w:rsidRPr="00D7081D">
              <w:rPr>
                <w:rFonts w:cs="Arial"/>
                <w:lang w:val="es-419"/>
              </w:rPr>
              <w:t xml:space="preserve"> (copien y peguen la información relevante)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057CA524" w14:textId="77777777" w:rsidR="00594AA2" w:rsidRPr="00D7081D" w:rsidRDefault="00594AA2" w:rsidP="00797CE8">
            <w:pPr>
              <w:spacing w:before="120" w:after="120"/>
              <w:jc w:val="both"/>
              <w:rPr>
                <w:rFonts w:cs="Arial"/>
                <w:lang w:val="es-419"/>
              </w:rPr>
            </w:pPr>
            <w:r w:rsidRPr="00D7081D">
              <w:rPr>
                <w:rFonts w:cs="Arial"/>
                <w:lang w:val="es-419"/>
              </w:rPr>
              <w:t>RESUMEN (</w:t>
            </w:r>
            <w:proofErr w:type="gramStart"/>
            <w:r w:rsidRPr="00D7081D">
              <w:rPr>
                <w:rFonts w:cs="Arial"/>
                <w:lang w:val="es-419"/>
              </w:rPr>
              <w:t>Español</w:t>
            </w:r>
            <w:proofErr w:type="gramEnd"/>
            <w:r w:rsidRPr="00D7081D">
              <w:rPr>
                <w:rFonts w:cs="Arial"/>
                <w:lang w:val="es-419"/>
              </w:rPr>
              <w:t>, no más de 350 palabras)</w:t>
            </w:r>
          </w:p>
          <w:p w14:paraId="19D816E5" w14:textId="77777777" w:rsidR="00594AA2" w:rsidRPr="00D7081D" w:rsidRDefault="00594AA2" w:rsidP="00797CE8">
            <w:pPr>
              <w:spacing w:before="120" w:after="120"/>
              <w:jc w:val="both"/>
              <w:rPr>
                <w:rFonts w:ascii="Verdana" w:hAnsi="Verdana"/>
                <w:lang w:val="es-419"/>
              </w:rPr>
            </w:pPr>
            <w:r w:rsidRPr="00D7081D">
              <w:rPr>
                <w:rFonts w:cs="Arial"/>
                <w:lang w:val="es-419"/>
              </w:rPr>
              <w:t>PALABRAS CLAVE: (entre 3-5 separadas por ;)</w:t>
            </w:r>
          </w:p>
        </w:tc>
      </w:tr>
      <w:tr w:rsidR="00594AA2" w:rsidRPr="00D7081D" w14:paraId="6F3AAF05" w14:textId="77777777" w:rsidTr="00594AA2">
        <w:trPr>
          <w:trHeight w:val="64"/>
        </w:trPr>
        <w:tc>
          <w:tcPr>
            <w:tcW w:w="2871" w:type="dxa"/>
            <w:vMerge w:val="restart"/>
            <w:shd w:val="clear" w:color="auto" w:fill="D9E2F3" w:themeFill="accent1" w:themeFillTint="33"/>
            <w:vAlign w:val="center"/>
          </w:tcPr>
          <w:p w14:paraId="336983E8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  <w:r w:rsidRPr="00D7081D">
              <w:rPr>
                <w:rFonts w:cs="Arial"/>
                <w:lang w:val="es-419"/>
              </w:rPr>
              <w:t xml:space="preserve">Su </w:t>
            </w:r>
            <w:r w:rsidRPr="00D7081D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419"/>
              </w:rPr>
              <w:t>RESUMEN</w:t>
            </w:r>
            <w:r w:rsidRPr="00D7081D">
              <w:rPr>
                <w:rFonts w:cs="Arial"/>
                <w:lang w:val="es-419"/>
              </w:rPr>
              <w:t xml:space="preserve"> (Es una redacción continua.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5D9F9B" w14:textId="0CD0FE49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¿De qué se trata su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090244" w14:textId="77777777" w:rsidR="00594AA2" w:rsidRPr="00D7081D" w:rsidRDefault="007664B1" w:rsidP="00594AA2">
            <w:pPr>
              <w:jc w:val="both"/>
              <w:rPr>
                <w:rFonts w:eastAsia="Times New Roman" w:cs="Arial"/>
                <w:bCs/>
                <w:sz w:val="16"/>
                <w:szCs w:val="16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Este documento académico presenta en cómo se puede mejorar la gestión de una veterinaria, en su administración y su servicio, implementando un sistema para una consulta de un cliente o recomendar una receta para la salud de la mascota.</w:t>
            </w:r>
          </w:p>
          <w:p w14:paraId="47C86E42" w14:textId="28AF5078" w:rsidR="007664B1" w:rsidRPr="00D7081D" w:rsidRDefault="007664B1" w:rsidP="00594AA2">
            <w:pPr>
              <w:jc w:val="both"/>
              <w:rPr>
                <w:rFonts w:cs="Arial"/>
                <w:lang w:val="es-419"/>
              </w:rPr>
            </w:pPr>
          </w:p>
        </w:tc>
      </w:tr>
      <w:tr w:rsidR="00594AA2" w:rsidRPr="00D7081D" w14:paraId="75DE9698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D54B853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3782D9" w14:textId="51EC3511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¿Indicar propósito central?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4553A4" w14:textId="00A3CA7B" w:rsidR="007664B1" w:rsidRPr="00D7081D" w:rsidRDefault="007664B1" w:rsidP="007664B1">
            <w:pPr>
              <w:jc w:val="both"/>
              <w:rPr>
                <w:rFonts w:cs="Arial"/>
                <w:bCs/>
                <w:sz w:val="16"/>
                <w:szCs w:val="16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El </w:t>
            </w:r>
            <w:r w:rsidR="00D7081D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objetivo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principal seria agilitar el Servicio y hacerlo más accesible para los usuarios ya que casi no hay servicios de consultas que implementen o que sean utilizados para el cuidado de una mascota o de un animal que esté siendo domesticado, dando así una mejora en este contexto, ofreciendo algo más personalizado y </w:t>
            </w:r>
            <w:r w:rsidR="00D7081D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fácil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de usar para el usuario</w:t>
            </w:r>
          </w:p>
          <w:p w14:paraId="36304BF4" w14:textId="24F1EDAB" w:rsidR="00594AA2" w:rsidRPr="00D7081D" w:rsidRDefault="00594AA2" w:rsidP="00594AA2">
            <w:pPr>
              <w:jc w:val="both"/>
              <w:rPr>
                <w:rFonts w:cs="Arial"/>
                <w:lang w:val="es-419"/>
              </w:rPr>
            </w:pPr>
          </w:p>
        </w:tc>
      </w:tr>
      <w:tr w:rsidR="00594AA2" w:rsidRPr="00D7081D" w14:paraId="4D366FB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74445F1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03AF0" w14:textId="7BDE3969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¿En qué contexto se realizará?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3C3127" w14:textId="3993EEC3" w:rsidR="00594AA2" w:rsidRPr="00D7081D" w:rsidRDefault="007664B1" w:rsidP="00594AA2">
            <w:pPr>
              <w:jc w:val="both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El contexto en que se aplica es en la </w:t>
            </w:r>
            <w:r w:rsidR="00D7081D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administración de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una veterinaria.</w:t>
            </w:r>
          </w:p>
        </w:tc>
      </w:tr>
      <w:tr w:rsidR="00594AA2" w:rsidRPr="00D7081D" w14:paraId="114D5D47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3C68DBC8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0B23BC" w14:textId="11D12BC5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¿Cuál es su unidad de análisis?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C45DC0" w14:textId="7A2D761F" w:rsidR="00594AA2" w:rsidRPr="00D7081D" w:rsidRDefault="007664B1" w:rsidP="00594AA2">
            <w:pPr>
              <w:jc w:val="both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La unidad de análisis es el cuidado de las mascotas domésticas.</w:t>
            </w:r>
          </w:p>
        </w:tc>
      </w:tr>
      <w:tr w:rsidR="00594AA2" w:rsidRPr="00D7081D" w14:paraId="7CD7EFEE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0002E0E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D42308" w14:textId="3F55F2D4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¿Cuáles son sus variables de interés?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F3B0F2" w14:textId="3712701C" w:rsidR="00594AA2" w:rsidRPr="00D7081D" w:rsidRDefault="00DE7053" w:rsidP="00594AA2">
            <w:pPr>
              <w:jc w:val="both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La validación y aprobación del sistema, ya que cuya finalidad es poder implementar dicha herramienta para que pueda ser utilizada en los procesos realizados por el usuario principal del establecimiento, y así poder </w:t>
            </w:r>
            <w:r w:rsidR="00D7081D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automatizar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y generar reportes que ayuden a la toma de decisiones.</w:t>
            </w:r>
          </w:p>
        </w:tc>
      </w:tr>
      <w:tr w:rsidR="00594AA2" w:rsidRPr="00D7081D" w14:paraId="5607EFD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31C6A43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93EA7" w14:textId="562CE908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¿Que se pretende resolver con este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254D00" w14:textId="1FEFF203" w:rsidR="00594AA2" w:rsidRPr="00D7081D" w:rsidRDefault="00DE7053" w:rsidP="00594AA2">
            <w:pPr>
              <w:jc w:val="both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Sería administrar de forma ordenada, teniendo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más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referenciación en datos de como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podría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mejorar a futuro dando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así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un mejor flujo en su servicio, siendo así que genere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más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interés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en las persones para el uso </w:t>
            </w:r>
            <w:r w:rsidR="00FC1FA7"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de este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.</w:t>
            </w:r>
          </w:p>
        </w:tc>
      </w:tr>
      <w:tr w:rsidR="00594AA2" w:rsidRPr="00D7081D" w14:paraId="2555F69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988D8CF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6D92C" w14:textId="2E425353" w:rsidR="00594AA2" w:rsidRPr="00D7081D" w:rsidRDefault="00594AA2" w:rsidP="00594AA2">
            <w:pPr>
              <w:pStyle w:val="Prrafodelista"/>
              <w:numPr>
                <w:ilvl w:val="0"/>
                <w:numId w:val="32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  <w:lang w:val="es-419"/>
              </w:rPr>
            </w:pPr>
            <w:r w:rsidRPr="00D7081D">
              <w:rPr>
                <w:rFonts w:ascii="Arial" w:hAnsi="Arial" w:cs="Arial"/>
                <w:bCs/>
                <w:sz w:val="18"/>
                <w:szCs w:val="18"/>
                <w:lang w:val="es-419"/>
              </w:rPr>
              <w:t>¿La contribución que representa el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1BFA83" w14:textId="7C0CDC71" w:rsidR="00DE7053" w:rsidRPr="00D7081D" w:rsidRDefault="00DE7053" w:rsidP="00DE7053">
            <w:pPr>
              <w:jc w:val="both"/>
              <w:rPr>
                <w:rFonts w:cs="Arial"/>
                <w:bCs/>
                <w:sz w:val="16"/>
                <w:szCs w:val="16"/>
                <w:lang w:val="es-419"/>
              </w:rPr>
            </w:pP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>Ayudará a dar un mejor servicio para los animales domésticos, dando facili</w:t>
            </w:r>
            <w:r w:rsidR="00FC1FA7">
              <w:rPr>
                <w:rFonts w:eastAsia="Times New Roman" w:cs="Arial"/>
                <w:bCs/>
                <w:sz w:val="16"/>
                <w:szCs w:val="16"/>
                <w:lang w:val="es-419"/>
              </w:rPr>
              <w:t>dades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 al usuario eligiendo y verificando días de disponibilidad para poder ser atendido, esto servirá a que hallan mascot</w:t>
            </w:r>
            <w:r w:rsidR="00FC1FA7">
              <w:rPr>
                <w:rFonts w:eastAsia="Times New Roman" w:cs="Arial"/>
                <w:bCs/>
                <w:sz w:val="16"/>
                <w:szCs w:val="16"/>
                <w:lang w:val="es-419"/>
              </w:rPr>
              <w:t>a</w:t>
            </w:r>
            <w:r w:rsidRPr="00D7081D">
              <w:rPr>
                <w:rFonts w:eastAsia="Times New Roman" w:cs="Arial"/>
                <w:bCs/>
                <w:sz w:val="16"/>
                <w:szCs w:val="16"/>
                <w:lang w:val="es-419"/>
              </w:rPr>
              <w:t xml:space="preserve">s con una mejor salud y con menos riesgos de enfermedades </w:t>
            </w:r>
          </w:p>
          <w:p w14:paraId="61F23E89" w14:textId="129909BA" w:rsidR="00594AA2" w:rsidRPr="00D7081D" w:rsidRDefault="00594AA2" w:rsidP="00594AA2">
            <w:pPr>
              <w:jc w:val="both"/>
              <w:rPr>
                <w:rFonts w:cs="Arial"/>
                <w:lang w:val="es-419"/>
              </w:rPr>
            </w:pPr>
          </w:p>
        </w:tc>
      </w:tr>
      <w:tr w:rsidR="00594AA2" w:rsidRPr="00D7081D" w14:paraId="76FF4A4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DE2037A" w14:textId="77777777" w:rsidR="00594AA2" w:rsidRPr="00D7081D" w:rsidRDefault="00594AA2" w:rsidP="00594AA2">
            <w:pPr>
              <w:rPr>
                <w:rFonts w:cs="Arial"/>
                <w:lang w:val="es-419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5272A10B" w14:textId="6AFCED28" w:rsidR="00594AA2" w:rsidRPr="00D7081D" w:rsidRDefault="00594AA2" w:rsidP="00594AA2">
            <w:pPr>
              <w:ind w:left="296" w:hanging="296"/>
              <w:jc w:val="both"/>
              <w:rPr>
                <w:rFonts w:cs="Arial"/>
                <w:bCs/>
                <w:szCs w:val="18"/>
                <w:lang w:val="es-419"/>
              </w:rPr>
            </w:pPr>
            <w:r w:rsidRPr="00D7081D">
              <w:rPr>
                <w:rFonts w:cs="Arial"/>
                <w:bCs/>
                <w:szCs w:val="18"/>
                <w:lang w:val="es-419"/>
              </w:rPr>
              <w:t>8. Palabras clave</w:t>
            </w:r>
          </w:p>
        </w:tc>
        <w:tc>
          <w:tcPr>
            <w:tcW w:w="4936" w:type="dxa"/>
            <w:tcBorders>
              <w:top w:val="nil"/>
            </w:tcBorders>
            <w:shd w:val="clear" w:color="auto" w:fill="auto"/>
            <w:vAlign w:val="center"/>
          </w:tcPr>
          <w:p w14:paraId="12AC4C7E" w14:textId="3271B79B" w:rsidR="00594AA2" w:rsidRPr="00D7081D" w:rsidRDefault="00DE7053" w:rsidP="00594AA2">
            <w:pPr>
              <w:jc w:val="both"/>
              <w:rPr>
                <w:rFonts w:cs="Arial"/>
                <w:lang w:val="es-419"/>
              </w:rPr>
            </w:pPr>
            <w:r w:rsidRPr="00D7081D">
              <w:rPr>
                <w:rFonts w:cs="Arial"/>
                <w:bCs/>
                <w:sz w:val="16"/>
                <w:szCs w:val="16"/>
                <w:lang w:val="es-419"/>
              </w:rPr>
              <w:t xml:space="preserve">Contexto, Administración, gestión, </w:t>
            </w:r>
            <w:r w:rsidR="00FC1FA7" w:rsidRPr="00D7081D">
              <w:rPr>
                <w:rFonts w:cs="Arial"/>
                <w:bCs/>
                <w:sz w:val="16"/>
                <w:szCs w:val="16"/>
                <w:lang w:val="es-419"/>
              </w:rPr>
              <w:t>accesible</w:t>
            </w:r>
            <w:r w:rsidRPr="00D7081D">
              <w:rPr>
                <w:rFonts w:cs="Arial"/>
                <w:bCs/>
                <w:sz w:val="16"/>
                <w:szCs w:val="16"/>
                <w:lang w:val="es-419"/>
              </w:rPr>
              <w:t>, referenciación</w:t>
            </w:r>
          </w:p>
        </w:tc>
      </w:tr>
      <w:tr w:rsidR="00DE7053" w:rsidRPr="00D7081D" w14:paraId="0D02B973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95932E0" w14:textId="77777777" w:rsidR="00DE7053" w:rsidRPr="00D7081D" w:rsidRDefault="00DE7053" w:rsidP="00DE7053">
            <w:pPr>
              <w:spacing w:before="120" w:after="120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419"/>
              </w:rPr>
              <w:t>título</w:t>
            </w:r>
            <w:r w:rsidRPr="00D7081D">
              <w:rPr>
                <w:rFonts w:cs="Arial"/>
                <w:lang w:val="es-419"/>
              </w:rPr>
              <w:t xml:space="preserve"> LARGO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E01901F" w14:textId="762463D1" w:rsidR="00DE7053" w:rsidRPr="00D7081D" w:rsidRDefault="00DE7053" w:rsidP="00DE7053">
            <w:pPr>
              <w:spacing w:before="120" w:after="120"/>
              <w:rPr>
                <w:rFonts w:cs="Arial"/>
                <w:lang w:val="es-419"/>
              </w:rPr>
            </w:pPr>
            <w:r w:rsidRPr="00D7081D">
              <w:rPr>
                <w:rFonts w:cs="Arial"/>
                <w:lang w:val="es-419"/>
              </w:rPr>
              <w:t xml:space="preserve">Importancia de sistema de gestión </w:t>
            </w:r>
            <w:r w:rsidR="00FC1FA7" w:rsidRPr="00D7081D">
              <w:rPr>
                <w:rFonts w:cs="Arial"/>
                <w:lang w:val="es-419"/>
              </w:rPr>
              <w:t>para consultas</w:t>
            </w:r>
            <w:r w:rsidRPr="00D7081D">
              <w:rPr>
                <w:rFonts w:cs="Arial"/>
                <w:lang w:val="es-419"/>
              </w:rPr>
              <w:t xml:space="preserve"> de una </w:t>
            </w:r>
            <w:r w:rsidR="00FC1FA7" w:rsidRPr="00D7081D">
              <w:rPr>
                <w:rFonts w:cs="Arial"/>
                <w:lang w:val="es-419"/>
              </w:rPr>
              <w:t>veterinaria</w:t>
            </w:r>
            <w:r w:rsidRPr="00D7081D">
              <w:rPr>
                <w:rFonts w:cs="Arial"/>
                <w:lang w:val="es-419"/>
              </w:rPr>
              <w:t xml:space="preserve"> </w:t>
            </w:r>
          </w:p>
        </w:tc>
      </w:tr>
      <w:tr w:rsidR="00DE7053" w:rsidRPr="00D7081D" w14:paraId="7A4F0C81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C912F7E" w14:textId="77777777" w:rsidR="00DE7053" w:rsidRPr="00D7081D" w:rsidRDefault="00DE7053" w:rsidP="00DE7053">
            <w:pPr>
              <w:spacing w:before="120" w:after="120"/>
              <w:rPr>
                <w:rFonts w:cs="Arial"/>
                <w:lang w:val="es-419"/>
              </w:rPr>
            </w:pPr>
            <w:r w:rsidRPr="00D7081D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419"/>
              </w:rPr>
              <w:t xml:space="preserve">título </w:t>
            </w:r>
            <w:r w:rsidRPr="00D7081D">
              <w:rPr>
                <w:rFonts w:eastAsia="Times New Roman" w:cs="Arial"/>
                <w:caps/>
                <w:kern w:val="28"/>
                <w:szCs w:val="18"/>
                <w:lang w:val="es-419"/>
              </w:rPr>
              <w:t>CORTO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8D7CFE3" w14:textId="0C285B7E" w:rsidR="00DE7053" w:rsidRPr="00D7081D" w:rsidRDefault="00DE7053" w:rsidP="00DE7053">
            <w:pPr>
              <w:spacing w:before="120" w:after="120"/>
              <w:rPr>
                <w:rFonts w:cs="Arial"/>
                <w:lang w:val="es-419"/>
              </w:rPr>
            </w:pPr>
            <w:r w:rsidRPr="00D7081D">
              <w:rPr>
                <w:rFonts w:cs="Arial"/>
                <w:lang w:val="es-419"/>
              </w:rPr>
              <w:t xml:space="preserve">Sistema Gestión, </w:t>
            </w:r>
            <w:r w:rsidR="00FC1FA7" w:rsidRPr="00D7081D">
              <w:rPr>
                <w:rFonts w:cs="Arial"/>
                <w:lang w:val="es-419"/>
              </w:rPr>
              <w:t>Veterinaria</w:t>
            </w:r>
            <w:r w:rsidRPr="00D7081D">
              <w:rPr>
                <w:rFonts w:cs="Arial"/>
                <w:lang w:val="es-419"/>
              </w:rPr>
              <w:t xml:space="preserve"> Mastín.</w:t>
            </w:r>
          </w:p>
        </w:tc>
      </w:tr>
    </w:tbl>
    <w:p w14:paraId="58E19762" w14:textId="71184CB0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594AA2" w:rsidRPr="00D7081D" w14:paraId="37102D41" w14:textId="77777777" w:rsidTr="00797CE8">
        <w:trPr>
          <w:trHeight w:val="1433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3CFE6ECC" w14:textId="1482EEAB" w:rsidR="00594AA2" w:rsidRPr="00D7081D" w:rsidRDefault="00594AA2" w:rsidP="00797CE8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  <w:lang w:val="es-419"/>
              </w:rPr>
            </w:pPr>
            <w:r w:rsidRPr="00D7081D">
              <w:rPr>
                <w:rFonts w:cs="Arial"/>
                <w:b/>
                <w:szCs w:val="18"/>
                <w:lang w:val="es-419"/>
              </w:rPr>
              <w:t>Apellidos y Nombres de los autores</w:t>
            </w:r>
          </w:p>
        </w:tc>
        <w:tc>
          <w:tcPr>
            <w:tcW w:w="6945" w:type="dxa"/>
            <w:vAlign w:val="center"/>
          </w:tcPr>
          <w:p w14:paraId="15BD8EB3" w14:textId="77777777" w:rsidR="00DE7053" w:rsidRPr="00D7081D" w:rsidRDefault="00DE7053" w:rsidP="00DE7053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val="es-419"/>
              </w:rPr>
            </w:pPr>
            <w:r w:rsidRPr="00D7081D">
              <w:rPr>
                <w:rFonts w:cs="Arial"/>
                <w:sz w:val="16"/>
                <w:lang w:val="es-419"/>
              </w:rPr>
              <w:t xml:space="preserve">Macias Saldarriaga </w:t>
            </w:r>
            <w:proofErr w:type="spellStart"/>
            <w:r w:rsidRPr="00D7081D">
              <w:rPr>
                <w:rFonts w:cs="Arial"/>
                <w:sz w:val="16"/>
                <w:lang w:val="es-419"/>
              </w:rPr>
              <w:t>Jecky</w:t>
            </w:r>
            <w:proofErr w:type="spellEnd"/>
            <w:r w:rsidRPr="00D7081D">
              <w:rPr>
                <w:rFonts w:cs="Arial"/>
                <w:sz w:val="16"/>
                <w:lang w:val="es-419"/>
              </w:rPr>
              <w:t xml:space="preserve"> </w:t>
            </w:r>
            <w:proofErr w:type="spellStart"/>
            <w:r w:rsidRPr="00D7081D">
              <w:rPr>
                <w:rFonts w:cs="Arial"/>
                <w:sz w:val="16"/>
                <w:lang w:val="es-419"/>
              </w:rPr>
              <w:t>Ayme</w:t>
            </w:r>
            <w:proofErr w:type="spellEnd"/>
          </w:p>
          <w:p w14:paraId="24181337" w14:textId="77777777" w:rsidR="00DE7053" w:rsidRPr="00D7081D" w:rsidRDefault="00DE7053" w:rsidP="00DE7053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val="es-419"/>
              </w:rPr>
            </w:pPr>
            <w:r w:rsidRPr="00D7081D">
              <w:rPr>
                <w:rFonts w:cs="Arial"/>
                <w:sz w:val="16"/>
                <w:lang w:val="es-419"/>
              </w:rPr>
              <w:t>Marcillo Villafuerte Solange Virginia</w:t>
            </w:r>
          </w:p>
          <w:p w14:paraId="4AA5E292" w14:textId="77777777" w:rsidR="00DE7053" w:rsidRPr="00D7081D" w:rsidRDefault="00DE7053" w:rsidP="00DE7053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val="es-419"/>
              </w:rPr>
            </w:pPr>
            <w:r w:rsidRPr="00D7081D">
              <w:rPr>
                <w:rFonts w:cs="Arial"/>
                <w:sz w:val="16"/>
                <w:lang w:val="es-419"/>
              </w:rPr>
              <w:t>Mendoza Borrero Gaby Mendoza</w:t>
            </w:r>
          </w:p>
          <w:p w14:paraId="58F1E0B7" w14:textId="77777777" w:rsidR="00DE7053" w:rsidRPr="00D7081D" w:rsidRDefault="00DE7053" w:rsidP="00DE7053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val="es-419"/>
              </w:rPr>
            </w:pPr>
            <w:r w:rsidRPr="00D7081D">
              <w:rPr>
                <w:rFonts w:cs="Arial"/>
                <w:sz w:val="16"/>
                <w:lang w:val="es-419"/>
              </w:rPr>
              <w:t xml:space="preserve">Mendoza Macias Danny Javier </w:t>
            </w:r>
          </w:p>
          <w:p w14:paraId="5246B8FA" w14:textId="77777777" w:rsidR="00DE7053" w:rsidRPr="00D7081D" w:rsidRDefault="00DE7053" w:rsidP="00DE7053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  <w:lang w:val="es-419"/>
              </w:rPr>
            </w:pPr>
            <w:proofErr w:type="spellStart"/>
            <w:r w:rsidRPr="00D7081D">
              <w:rPr>
                <w:rFonts w:cs="Arial"/>
                <w:sz w:val="16"/>
                <w:lang w:val="es-419"/>
              </w:rPr>
              <w:t>Menendez</w:t>
            </w:r>
            <w:proofErr w:type="spellEnd"/>
            <w:r w:rsidRPr="00D7081D">
              <w:rPr>
                <w:rFonts w:cs="Arial"/>
                <w:sz w:val="16"/>
                <w:lang w:val="es-419"/>
              </w:rPr>
              <w:t xml:space="preserve"> Mendoza Luis Armando </w:t>
            </w:r>
          </w:p>
          <w:p w14:paraId="07ED5630" w14:textId="7E332941" w:rsidR="00594AA2" w:rsidRPr="00D7081D" w:rsidRDefault="00DE7053" w:rsidP="00DE7053">
            <w:pPr>
              <w:pStyle w:val="PE-parrafo-alumnos-cuadros"/>
              <w:spacing w:before="120" w:after="120"/>
              <w:ind w:right="57"/>
              <w:rPr>
                <w:rFonts w:cs="Arial"/>
                <w:sz w:val="22"/>
                <w:szCs w:val="22"/>
                <w:lang w:val="es-419"/>
              </w:rPr>
            </w:pPr>
            <w:r w:rsidRPr="00D7081D">
              <w:rPr>
                <w:rFonts w:cs="Arial"/>
                <w:sz w:val="16"/>
                <w:lang w:val="es-419"/>
              </w:rPr>
              <w:t xml:space="preserve">Mero </w:t>
            </w:r>
            <w:proofErr w:type="spellStart"/>
            <w:r w:rsidRPr="00D7081D">
              <w:rPr>
                <w:rFonts w:cs="Arial"/>
                <w:sz w:val="16"/>
                <w:lang w:val="es-419"/>
              </w:rPr>
              <w:t>Anton</w:t>
            </w:r>
            <w:proofErr w:type="spellEnd"/>
            <w:r w:rsidRPr="00D7081D">
              <w:rPr>
                <w:rFonts w:cs="Arial"/>
                <w:sz w:val="16"/>
                <w:lang w:val="es-419"/>
              </w:rPr>
              <w:t xml:space="preserve"> Michael Joel</w:t>
            </w:r>
          </w:p>
        </w:tc>
      </w:tr>
    </w:tbl>
    <w:p w14:paraId="4C42E2AA" w14:textId="77777777" w:rsidR="00594AA2" w:rsidRPr="00D7081D" w:rsidRDefault="00594AA2" w:rsidP="00CF5016">
      <w:pPr>
        <w:rPr>
          <w:rFonts w:ascii="Calibri" w:hAnsi="Calibri" w:cs="Calibri"/>
          <w:sz w:val="22"/>
          <w:szCs w:val="22"/>
          <w:lang w:val="es-419"/>
        </w:rPr>
      </w:pPr>
    </w:p>
    <w:p w14:paraId="5A803A86" w14:textId="77777777" w:rsidR="00921B35" w:rsidRPr="00D7081D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  <w:lang w:val="es-419"/>
        </w:rPr>
      </w:pPr>
      <w:r w:rsidRPr="00D7081D">
        <w:rPr>
          <w:rFonts w:ascii="Calibri" w:hAnsi="Calibri" w:cs="Calibri"/>
          <w:b/>
          <w:i/>
          <w:szCs w:val="18"/>
          <w:lang w:val="es-419"/>
        </w:rPr>
        <w:t>D</w:t>
      </w:r>
      <w:r w:rsidR="00DB3118" w:rsidRPr="00D7081D">
        <w:rPr>
          <w:rFonts w:ascii="Calibri" w:hAnsi="Calibri" w:cs="Calibri"/>
          <w:b/>
          <w:i/>
          <w:szCs w:val="18"/>
          <w:lang w:val="es-419"/>
        </w:rPr>
        <w:t xml:space="preserve">r. </w:t>
      </w:r>
      <w:r w:rsidRPr="00D7081D">
        <w:rPr>
          <w:rFonts w:ascii="Calibri" w:hAnsi="Calibri" w:cs="Calibri"/>
          <w:b/>
          <w:i/>
          <w:szCs w:val="18"/>
          <w:lang w:val="es-419"/>
        </w:rPr>
        <w:t>José Antonio Bazurto Roldán</w:t>
      </w:r>
    </w:p>
    <w:p w14:paraId="457CFB13" w14:textId="3F140DF9" w:rsidR="003373A9" w:rsidRPr="00D7081D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  <w:lang w:val="es-419"/>
        </w:rPr>
      </w:pPr>
      <w:r w:rsidRPr="00D7081D">
        <w:rPr>
          <w:rFonts w:ascii="Calibri" w:hAnsi="Calibri" w:cs="Calibri"/>
          <w:b/>
          <w:i/>
          <w:szCs w:val="18"/>
          <w:lang w:val="es-419"/>
        </w:rPr>
        <w:t>Profesor de la Asignatura</w:t>
      </w:r>
      <w:r w:rsidR="003373A9" w:rsidRPr="00D7081D">
        <w:rPr>
          <w:rFonts w:ascii="Calibri" w:hAnsi="Calibri" w:cs="Calibri"/>
          <w:b/>
          <w:i/>
          <w:szCs w:val="18"/>
          <w:lang w:val="es-419"/>
        </w:rPr>
        <w:t xml:space="preserve">   </w:t>
      </w:r>
    </w:p>
    <w:sectPr w:rsidR="003373A9" w:rsidRPr="00D7081D" w:rsidSect="00000A47">
      <w:headerReference w:type="default" r:id="rId14"/>
      <w:footerReference w:type="default" r:id="rId15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35A5" w14:textId="77777777" w:rsidR="00E37F9F" w:rsidRDefault="00E37F9F">
      <w:r>
        <w:separator/>
      </w:r>
    </w:p>
  </w:endnote>
  <w:endnote w:type="continuationSeparator" w:id="0">
    <w:p w14:paraId="76CE4A97" w14:textId="77777777" w:rsidR="00E37F9F" w:rsidRDefault="00E3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65956" w14:textId="77777777" w:rsidR="00E37F9F" w:rsidRDefault="00E37F9F">
      <w:r>
        <w:separator/>
      </w:r>
    </w:p>
  </w:footnote>
  <w:footnote w:type="continuationSeparator" w:id="0">
    <w:p w14:paraId="13A5867A" w14:textId="77777777" w:rsidR="00E37F9F" w:rsidRDefault="00E37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FC7486">
      <w:trPr>
        <w:trHeight w:val="428"/>
      </w:trPr>
      <w:tc>
        <w:tcPr>
          <w:tcW w:w="3969" w:type="dxa"/>
        </w:tcPr>
        <w:p w14:paraId="04AA1415" w14:textId="485C9835" w:rsidR="00052B7E" w:rsidRPr="00FE70F4" w:rsidRDefault="009B00E9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r01-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 w:rsidR="00FC7486">
            <w:rPr>
              <w:color w:val="800000"/>
              <w:sz w:val="16"/>
              <w:szCs w:val="16"/>
              <w:lang w:val="es-ES_tradnl"/>
            </w:rPr>
            <w:t>2</w:t>
          </w:r>
          <w:r w:rsidR="00D7081D">
            <w:rPr>
              <w:color w:val="800000"/>
              <w:sz w:val="16"/>
              <w:szCs w:val="16"/>
              <w:lang w:val="es-ES_tradnl"/>
            </w:rPr>
            <w:t>—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="00D7081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-2020-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D7081D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08 de enero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009DA3E9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9860E4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Sistema gestión, Veterinaria Mastín</w:t>
          </w:r>
        </w:p>
        <w:p w14:paraId="6E28BF91" w14:textId="13D8E819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9860E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Macias-Marcillo-Mendoza-Mendoza-</w:t>
          </w:r>
          <w:proofErr w:type="spellStart"/>
          <w:r w:rsidR="009860E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Menendez</w:t>
          </w:r>
          <w:proofErr w:type="spellEnd"/>
          <w:r w:rsidR="009860E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-Mero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6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0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73753151"/>
    <w:multiLevelType w:val="hybridMultilevel"/>
    <w:tmpl w:val="7BEC81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0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26"/>
  </w:num>
  <w:num w:numId="6">
    <w:abstractNumId w:val="29"/>
  </w:num>
  <w:num w:numId="7">
    <w:abstractNumId w:val="17"/>
  </w:num>
  <w:num w:numId="8">
    <w:abstractNumId w:val="5"/>
  </w:num>
  <w:num w:numId="9">
    <w:abstractNumId w:val="19"/>
  </w:num>
  <w:num w:numId="10">
    <w:abstractNumId w:val="20"/>
  </w:num>
  <w:num w:numId="11">
    <w:abstractNumId w:val="30"/>
  </w:num>
  <w:num w:numId="12">
    <w:abstractNumId w:val="21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31"/>
  </w:num>
  <w:num w:numId="18">
    <w:abstractNumId w:val="15"/>
  </w:num>
  <w:num w:numId="19">
    <w:abstractNumId w:val="22"/>
  </w:num>
  <w:num w:numId="20">
    <w:abstractNumId w:val="25"/>
  </w:num>
  <w:num w:numId="21">
    <w:abstractNumId w:val="6"/>
  </w:num>
  <w:num w:numId="22">
    <w:abstractNumId w:val="23"/>
  </w:num>
  <w:num w:numId="23">
    <w:abstractNumId w:val="8"/>
  </w:num>
  <w:num w:numId="24">
    <w:abstractNumId w:val="24"/>
  </w:num>
  <w:num w:numId="25">
    <w:abstractNumId w:val="3"/>
  </w:num>
  <w:num w:numId="26">
    <w:abstractNumId w:val="7"/>
  </w:num>
  <w:num w:numId="27">
    <w:abstractNumId w:val="9"/>
  </w:num>
  <w:num w:numId="28">
    <w:abstractNumId w:val="12"/>
  </w:num>
  <w:num w:numId="29">
    <w:abstractNumId w:val="28"/>
  </w:num>
  <w:num w:numId="30">
    <w:abstractNumId w:val="4"/>
  </w:num>
  <w:num w:numId="31">
    <w:abstractNumId w:val="18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A6C80"/>
    <w:rsid w:val="000B1762"/>
    <w:rsid w:val="000B523D"/>
    <w:rsid w:val="000B6C4B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2AB0"/>
    <w:rsid w:val="00106A87"/>
    <w:rsid w:val="00111C4B"/>
    <w:rsid w:val="00122EBD"/>
    <w:rsid w:val="0012624E"/>
    <w:rsid w:val="001406B8"/>
    <w:rsid w:val="00146D2D"/>
    <w:rsid w:val="001531A7"/>
    <w:rsid w:val="00165C98"/>
    <w:rsid w:val="00183E67"/>
    <w:rsid w:val="001970AD"/>
    <w:rsid w:val="001A7A1F"/>
    <w:rsid w:val="001B620D"/>
    <w:rsid w:val="001B70C7"/>
    <w:rsid w:val="001C0727"/>
    <w:rsid w:val="001C284B"/>
    <w:rsid w:val="001E0FD5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43FD0"/>
    <w:rsid w:val="0024645E"/>
    <w:rsid w:val="00251EB8"/>
    <w:rsid w:val="00256A43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1521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0CE3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C6C3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94AA2"/>
    <w:rsid w:val="005B5B91"/>
    <w:rsid w:val="005B7008"/>
    <w:rsid w:val="005B74F2"/>
    <w:rsid w:val="005D455E"/>
    <w:rsid w:val="00603EE2"/>
    <w:rsid w:val="006104D9"/>
    <w:rsid w:val="00614840"/>
    <w:rsid w:val="00615630"/>
    <w:rsid w:val="00615FC7"/>
    <w:rsid w:val="00617C73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E3B"/>
    <w:rsid w:val="006B6603"/>
    <w:rsid w:val="006C08D3"/>
    <w:rsid w:val="006C1555"/>
    <w:rsid w:val="006C3858"/>
    <w:rsid w:val="006D3B68"/>
    <w:rsid w:val="006E0781"/>
    <w:rsid w:val="006E704C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664B1"/>
    <w:rsid w:val="00770B3D"/>
    <w:rsid w:val="007719C0"/>
    <w:rsid w:val="007769A2"/>
    <w:rsid w:val="00776F1C"/>
    <w:rsid w:val="00777748"/>
    <w:rsid w:val="00786D30"/>
    <w:rsid w:val="0078751F"/>
    <w:rsid w:val="007974A6"/>
    <w:rsid w:val="007A06C0"/>
    <w:rsid w:val="007A1C3D"/>
    <w:rsid w:val="007B11BA"/>
    <w:rsid w:val="007C234F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43A66"/>
    <w:rsid w:val="00850CDF"/>
    <w:rsid w:val="00852A18"/>
    <w:rsid w:val="008530EE"/>
    <w:rsid w:val="00857F35"/>
    <w:rsid w:val="008648F3"/>
    <w:rsid w:val="00872F24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172FE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6770D"/>
    <w:rsid w:val="0097569E"/>
    <w:rsid w:val="00981C7F"/>
    <w:rsid w:val="009860E4"/>
    <w:rsid w:val="009A4387"/>
    <w:rsid w:val="009A677D"/>
    <w:rsid w:val="009B00E9"/>
    <w:rsid w:val="009C22D8"/>
    <w:rsid w:val="009C3863"/>
    <w:rsid w:val="009C42BB"/>
    <w:rsid w:val="009C5088"/>
    <w:rsid w:val="009E461F"/>
    <w:rsid w:val="00A04B22"/>
    <w:rsid w:val="00A05219"/>
    <w:rsid w:val="00A300E6"/>
    <w:rsid w:val="00A3012D"/>
    <w:rsid w:val="00A37618"/>
    <w:rsid w:val="00A40465"/>
    <w:rsid w:val="00A54D13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5B24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02A24"/>
    <w:rsid w:val="00C17330"/>
    <w:rsid w:val="00C40565"/>
    <w:rsid w:val="00C450A3"/>
    <w:rsid w:val="00C455B8"/>
    <w:rsid w:val="00C46F80"/>
    <w:rsid w:val="00C50AC8"/>
    <w:rsid w:val="00C64202"/>
    <w:rsid w:val="00C70B0E"/>
    <w:rsid w:val="00C83BE1"/>
    <w:rsid w:val="00C8637B"/>
    <w:rsid w:val="00C87E6E"/>
    <w:rsid w:val="00CB533D"/>
    <w:rsid w:val="00CB7373"/>
    <w:rsid w:val="00CC1C68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081D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E7053"/>
    <w:rsid w:val="00DF1103"/>
    <w:rsid w:val="00DF51C0"/>
    <w:rsid w:val="00E0586A"/>
    <w:rsid w:val="00E2305C"/>
    <w:rsid w:val="00E26A1A"/>
    <w:rsid w:val="00E34897"/>
    <w:rsid w:val="00E37F9F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1FA7"/>
    <w:rsid w:val="00FC32D9"/>
    <w:rsid w:val="00FC6E77"/>
    <w:rsid w:val="00FC7486"/>
    <w:rsid w:val="00FD3CF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digraphic.com/pdfs/conapeme/pm-2010/pm101h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tarina.udlap.mx/u_dl_a/tales/documentos/lad/albores_m_lm/resumen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9A0D-C6A9-4211-B693-6C6F64FA4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CE34B-EE25-440A-BF3B-A68382321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64A54-FE6E-4061-AC16-D5DFEB416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83E589-8890-4DD5-A16D-204B528E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4</TotalTime>
  <Pages>4</Pages>
  <Words>1385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MENDOZA BORRERO GABY MARCELA</cp:lastModifiedBy>
  <cp:revision>2</cp:revision>
  <cp:lastPrinted>2007-12-14T21:45:00Z</cp:lastPrinted>
  <dcterms:created xsi:type="dcterms:W3CDTF">2021-01-09T01:09:00Z</dcterms:created>
  <dcterms:modified xsi:type="dcterms:W3CDTF">2021-01-09T01:09:00Z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