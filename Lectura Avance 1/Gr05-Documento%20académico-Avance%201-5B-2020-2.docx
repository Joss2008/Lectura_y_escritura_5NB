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BCCC1E" w14:textId="77777777" w:rsidR="005B5B91" w:rsidRDefault="005B5B91" w:rsidP="00921B35">
      <w:pPr>
        <w:tabs>
          <w:tab w:val="num" w:pos="284"/>
        </w:tabs>
        <w:ind w:left="284" w:hanging="284"/>
        <w:jc w:val="both"/>
        <w:rPr>
          <w:b/>
          <w:bCs/>
          <w:lang w:val="es-MX"/>
        </w:rPr>
      </w:pPr>
    </w:p>
    <w:tbl>
      <w:tblPr>
        <w:tblW w:w="9356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9356"/>
      </w:tblGrid>
      <w:tr w:rsidR="005B5B91" w:rsidRPr="007A1C3D" w14:paraId="145AF4BC" w14:textId="77777777" w:rsidTr="00000A47">
        <w:tc>
          <w:tcPr>
            <w:tcW w:w="9356" w:type="dxa"/>
            <w:shd w:val="clear" w:color="auto" w:fill="D9E2F3" w:themeFill="accent1" w:themeFillTint="33"/>
          </w:tcPr>
          <w:p w14:paraId="0EEF7424" w14:textId="471AFADE" w:rsidR="000C58A8" w:rsidRPr="00584FBC" w:rsidRDefault="004D0EDF" w:rsidP="00584FBC">
            <w:pPr>
              <w:shd w:val="clear" w:color="auto" w:fill="D9E2F3" w:themeFill="accent1" w:themeFillTint="33"/>
              <w:jc w:val="center"/>
              <w:rPr>
                <w:rFonts w:eastAsia="Times New Roman" w:cs="Arial"/>
                <w:b/>
                <w:bCs/>
                <w:caps/>
                <w:color w:val="800000"/>
                <w:kern w:val="28"/>
                <w:sz w:val="34"/>
                <w:lang w:val="es-ES_tradnl"/>
              </w:rPr>
            </w:pPr>
            <w:bookmarkStart w:id="0" w:name="_Hlk41905480"/>
            <w:r>
              <w:rPr>
                <w:rFonts w:eastAsia="Times New Roman" w:cs="Arial"/>
                <w:b/>
                <w:bCs/>
                <w:caps/>
                <w:color w:val="800000"/>
                <w:kern w:val="28"/>
                <w:sz w:val="34"/>
                <w:lang w:val="es-ES_tradnl"/>
              </w:rPr>
              <w:t>LECTURA Y ESCRITURA DE TEXTOS ACADÉMICOS</w:t>
            </w:r>
          </w:p>
          <w:p w14:paraId="1347495F" w14:textId="77777777" w:rsidR="000C58A8" w:rsidRDefault="000C58A8" w:rsidP="00000A47">
            <w:pPr>
              <w:shd w:val="clear" w:color="auto" w:fill="D9E2F3" w:themeFill="accent1" w:themeFillTint="33"/>
              <w:tabs>
                <w:tab w:val="num" w:pos="284"/>
              </w:tabs>
              <w:ind w:left="284" w:hanging="284"/>
              <w:jc w:val="center"/>
              <w:rPr>
                <w:b/>
                <w:bCs/>
                <w:lang w:val="es-MX"/>
              </w:rPr>
            </w:pPr>
          </w:p>
          <w:p w14:paraId="30D66F25" w14:textId="77777777" w:rsidR="005B5B91" w:rsidRPr="000D3759" w:rsidRDefault="005B5B91" w:rsidP="00000A47">
            <w:pPr>
              <w:shd w:val="clear" w:color="auto" w:fill="D9E2F3" w:themeFill="accent1" w:themeFillTint="33"/>
              <w:tabs>
                <w:tab w:val="num" w:pos="284"/>
              </w:tabs>
              <w:ind w:left="284" w:hanging="113"/>
              <w:jc w:val="center"/>
              <w:rPr>
                <w:b/>
                <w:bCs/>
                <w:sz w:val="20"/>
                <w:lang w:val="es-MX"/>
              </w:rPr>
            </w:pPr>
            <w:r w:rsidRPr="000D3759">
              <w:rPr>
                <w:b/>
                <w:bCs/>
                <w:sz w:val="20"/>
                <w:lang w:val="es-MX"/>
              </w:rPr>
              <w:t>INSTRUCCIONES</w:t>
            </w:r>
            <w:r w:rsidR="0051496C" w:rsidRPr="000D3759">
              <w:rPr>
                <w:b/>
                <w:bCs/>
                <w:sz w:val="20"/>
                <w:lang w:val="es-MX"/>
              </w:rPr>
              <w:t xml:space="preserve"> PARA </w:t>
            </w:r>
            <w:r w:rsidR="000C58A8" w:rsidRPr="000D3759">
              <w:rPr>
                <w:b/>
                <w:bCs/>
                <w:sz w:val="20"/>
                <w:lang w:val="es-MX"/>
              </w:rPr>
              <w:t>DESARROLLAR LA</w:t>
            </w:r>
            <w:r w:rsidR="00B33AC3" w:rsidRPr="000D3759">
              <w:rPr>
                <w:b/>
                <w:bCs/>
                <w:sz w:val="20"/>
                <w:lang w:val="es-MX"/>
              </w:rPr>
              <w:t xml:space="preserve"> </w:t>
            </w:r>
            <w:r w:rsidR="000C58A8" w:rsidRPr="000D3759">
              <w:rPr>
                <w:b/>
                <w:bCs/>
                <w:sz w:val="20"/>
                <w:lang w:val="es-MX"/>
              </w:rPr>
              <w:t>PROPUESTA (CONSIGNA)</w:t>
            </w:r>
          </w:p>
          <w:p w14:paraId="2D72A9AC" w14:textId="77777777" w:rsidR="005B5B91" w:rsidRPr="00F94B47" w:rsidRDefault="005B5B91" w:rsidP="00000A47">
            <w:pPr>
              <w:shd w:val="clear" w:color="auto" w:fill="D9E2F3" w:themeFill="accent1" w:themeFillTint="33"/>
              <w:tabs>
                <w:tab w:val="num" w:pos="284"/>
              </w:tabs>
              <w:ind w:left="284" w:hanging="284"/>
              <w:jc w:val="center"/>
              <w:rPr>
                <w:b/>
                <w:bCs/>
                <w:sz w:val="16"/>
                <w:szCs w:val="18"/>
                <w:lang w:val="es-MX"/>
              </w:rPr>
            </w:pPr>
          </w:p>
          <w:p w14:paraId="22E3ED0C" w14:textId="06C3926A" w:rsidR="005B5B91" w:rsidRPr="00F94B47" w:rsidRDefault="00584FBC" w:rsidP="00584FBC">
            <w:pPr>
              <w:shd w:val="clear" w:color="auto" w:fill="D9E2F3" w:themeFill="accent1" w:themeFillTint="33"/>
              <w:tabs>
                <w:tab w:val="num" w:pos="0"/>
              </w:tabs>
              <w:jc w:val="both"/>
              <w:rPr>
                <w:sz w:val="16"/>
                <w:szCs w:val="18"/>
                <w:lang w:val="es-MX"/>
              </w:rPr>
            </w:pPr>
            <w:r w:rsidRPr="00F94B47">
              <w:rPr>
                <w:sz w:val="16"/>
                <w:szCs w:val="18"/>
                <w:lang w:val="es-MX"/>
              </w:rPr>
              <w:t xml:space="preserve">La redacción debe ser breve y con información sustancial. Debe primar la PROLIJIDAD y el APORTE TÉCNICO-PROFESIONAL </w:t>
            </w:r>
            <w:r w:rsidR="005B5B91" w:rsidRPr="00F94B47">
              <w:rPr>
                <w:sz w:val="16"/>
                <w:szCs w:val="18"/>
                <w:lang w:val="es-MX"/>
              </w:rPr>
              <w:t>(</w:t>
            </w:r>
            <w:r w:rsidR="005B5B91" w:rsidRPr="00F94B47">
              <w:rPr>
                <w:b/>
                <w:bCs/>
                <w:sz w:val="16"/>
                <w:szCs w:val="18"/>
                <w:lang w:val="es-MX"/>
              </w:rPr>
              <w:t xml:space="preserve">no más de </w:t>
            </w:r>
            <w:r w:rsidR="004D0EDF">
              <w:rPr>
                <w:b/>
                <w:bCs/>
                <w:sz w:val="16"/>
                <w:szCs w:val="18"/>
                <w:lang w:val="es-MX"/>
              </w:rPr>
              <w:t>6</w:t>
            </w:r>
            <w:r w:rsidR="00816063">
              <w:rPr>
                <w:b/>
                <w:bCs/>
                <w:sz w:val="16"/>
                <w:szCs w:val="18"/>
                <w:lang w:val="es-MX"/>
              </w:rPr>
              <w:t>0</w:t>
            </w:r>
            <w:r w:rsidR="005B5B91" w:rsidRPr="00F94B47">
              <w:rPr>
                <w:b/>
                <w:bCs/>
                <w:sz w:val="16"/>
                <w:szCs w:val="18"/>
                <w:lang w:val="es-MX"/>
              </w:rPr>
              <w:t xml:space="preserve"> palabras).</w:t>
            </w:r>
          </w:p>
          <w:p w14:paraId="1D09BCBA" w14:textId="15FD3969" w:rsidR="005B5B91" w:rsidRDefault="005B5B91" w:rsidP="00000A47">
            <w:pPr>
              <w:shd w:val="clear" w:color="auto" w:fill="D9E2F3" w:themeFill="accent1" w:themeFillTint="33"/>
              <w:tabs>
                <w:tab w:val="num" w:pos="284"/>
              </w:tabs>
              <w:ind w:left="284" w:hanging="284"/>
              <w:jc w:val="both"/>
              <w:rPr>
                <w:sz w:val="16"/>
                <w:szCs w:val="18"/>
                <w:lang w:val="es-EC"/>
              </w:rPr>
            </w:pPr>
          </w:p>
          <w:p w14:paraId="6D8B9A65" w14:textId="77777777" w:rsidR="00344815" w:rsidRPr="004F50EC" w:rsidRDefault="00344815" w:rsidP="00344815">
            <w:pPr>
              <w:shd w:val="clear" w:color="auto" w:fill="D9E2F3" w:themeFill="accent1" w:themeFillTint="33"/>
              <w:jc w:val="both"/>
              <w:rPr>
                <w:b/>
                <w:bCs/>
                <w:sz w:val="16"/>
                <w:szCs w:val="16"/>
                <w:u w:val="single"/>
              </w:rPr>
            </w:pPr>
            <w:r w:rsidRPr="004F50EC">
              <w:rPr>
                <w:b/>
                <w:bCs/>
                <w:sz w:val="16"/>
                <w:szCs w:val="16"/>
                <w:u w:val="single"/>
              </w:rPr>
              <w:t>Tener en cuenta lo siguiente:</w:t>
            </w:r>
          </w:p>
          <w:p w14:paraId="1FAEF67A" w14:textId="77777777" w:rsidR="00344815" w:rsidRPr="004F50EC" w:rsidRDefault="00344815" w:rsidP="00344815">
            <w:pPr>
              <w:shd w:val="clear" w:color="auto" w:fill="D9E2F3" w:themeFill="accent1" w:themeFillTint="33"/>
              <w:jc w:val="both"/>
              <w:rPr>
                <w:sz w:val="16"/>
                <w:szCs w:val="16"/>
              </w:rPr>
            </w:pPr>
          </w:p>
          <w:p w14:paraId="24EAF5F0" w14:textId="11A5FB23" w:rsidR="00344815" w:rsidRPr="00344815" w:rsidRDefault="00344815" w:rsidP="00344815">
            <w:pPr>
              <w:pStyle w:val="Prrafodelista"/>
              <w:numPr>
                <w:ilvl w:val="0"/>
                <w:numId w:val="14"/>
              </w:numPr>
              <w:shd w:val="clear" w:color="auto" w:fill="D9E2F3" w:themeFill="accent1" w:themeFillTint="33"/>
              <w:ind w:left="456" w:hanging="426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344815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El trabajo debe realizarse en la misma plantilla: </w:t>
            </w:r>
            <w:r w:rsidRPr="00344815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1</w:t>
            </w:r>
            <w:r w:rsidRPr="004D0EDF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 xml:space="preserve">. </w:t>
            </w:r>
            <w:r w:rsidR="004D0EDF" w:rsidRPr="004D0EDF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Gr0</w:t>
            </w:r>
            <w:r w:rsidR="00940F33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5</w:t>
            </w:r>
            <w:r w:rsidR="004D0EDF" w:rsidRPr="004D0EDF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-Documento académico-Avance-5</w:t>
            </w:r>
            <w:r w:rsidR="007D0B45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B</w:t>
            </w:r>
            <w:r w:rsidR="004D0EDF" w:rsidRPr="004D0EDF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-2020-</w:t>
            </w:r>
            <w:r w:rsidR="00B86651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2</w:t>
            </w:r>
            <w:r w:rsidRPr="00344815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.</w:t>
            </w:r>
          </w:p>
          <w:p w14:paraId="64E9C3A3" w14:textId="5B1305F3" w:rsidR="00344815" w:rsidRPr="004F50EC" w:rsidRDefault="00344815" w:rsidP="00344815">
            <w:pPr>
              <w:pStyle w:val="Prrafodelista"/>
              <w:numPr>
                <w:ilvl w:val="0"/>
                <w:numId w:val="14"/>
              </w:numPr>
              <w:shd w:val="clear" w:color="auto" w:fill="D9E2F3" w:themeFill="accent1" w:themeFillTint="33"/>
              <w:ind w:left="456" w:hanging="426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4F50EC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Para la presentación del trabajo toda la información innecesaria de la plantilla </w:t>
            </w:r>
            <w:r w:rsidR="00C2366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NO </w:t>
            </w:r>
            <w:r w:rsidRPr="004F50EC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deberá borrarse (Instrucciones del archivo de la plantilla del trabajo)</w:t>
            </w:r>
          </w:p>
          <w:p w14:paraId="7703410B" w14:textId="034606DB" w:rsidR="00344815" w:rsidRPr="004F50EC" w:rsidRDefault="00344815" w:rsidP="00344815">
            <w:pPr>
              <w:pStyle w:val="Prrafodelista"/>
              <w:numPr>
                <w:ilvl w:val="0"/>
                <w:numId w:val="14"/>
              </w:numPr>
              <w:shd w:val="clear" w:color="auto" w:fill="D9E2F3" w:themeFill="accent1" w:themeFillTint="33"/>
              <w:ind w:left="456" w:hanging="426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4F50EC">
              <w:rPr>
                <w:rFonts w:ascii="Arial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El trabajo se realiza en base al </w:t>
            </w:r>
            <w:r>
              <w:rPr>
                <w:rFonts w:ascii="Arial" w:hAnsi="Arial" w:cs="Arial"/>
                <w:b/>
                <w:color w:val="7030A0"/>
                <w:sz w:val="16"/>
                <w:szCs w:val="16"/>
                <w:lang w:val="es-ES_tradnl"/>
              </w:rPr>
              <w:t>tema seleccionado,</w:t>
            </w:r>
            <w:r w:rsidRPr="004F50EC">
              <w:rPr>
                <w:rFonts w:ascii="Arial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los conceptos que se presentan en el material de estudios de la asignatura y de sus unidades.</w:t>
            </w:r>
          </w:p>
          <w:p w14:paraId="52E3345D" w14:textId="55323F63" w:rsidR="00344815" w:rsidRPr="004F50EC" w:rsidRDefault="00344815" w:rsidP="00344815">
            <w:pPr>
              <w:pStyle w:val="Prrafodelista"/>
              <w:numPr>
                <w:ilvl w:val="0"/>
                <w:numId w:val="14"/>
              </w:numPr>
              <w:shd w:val="clear" w:color="auto" w:fill="D9E2F3" w:themeFill="accent1" w:themeFillTint="33"/>
              <w:ind w:left="456" w:hanging="426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4F50EC">
              <w:rPr>
                <w:rFonts w:ascii="Arial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La extensión aproximada que se espera del contenido del trabajo es: Máximo </w:t>
            </w:r>
            <w:r w:rsidR="004D0EDF">
              <w:rPr>
                <w:rFonts w:ascii="Arial" w:hAnsi="Arial" w:cs="Arial"/>
                <w:b/>
                <w:color w:val="7030A0"/>
                <w:sz w:val="16"/>
                <w:szCs w:val="16"/>
                <w:lang w:val="es-ES_tradnl"/>
              </w:rPr>
              <w:t>6</w:t>
            </w:r>
            <w:r>
              <w:rPr>
                <w:rFonts w:ascii="Arial" w:hAnsi="Arial" w:cs="Arial"/>
                <w:b/>
                <w:color w:val="7030A0"/>
                <w:sz w:val="16"/>
                <w:szCs w:val="16"/>
                <w:lang w:val="es-ES_tradnl"/>
              </w:rPr>
              <w:t>0</w:t>
            </w:r>
            <w:r w:rsidRPr="004F50EC">
              <w:rPr>
                <w:rFonts w:ascii="Arial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</w:t>
            </w:r>
            <w:r>
              <w:rPr>
                <w:rFonts w:ascii="Arial" w:hAnsi="Arial" w:cs="Arial"/>
                <w:b/>
                <w:color w:val="7030A0"/>
                <w:sz w:val="16"/>
                <w:szCs w:val="16"/>
                <w:lang w:val="es-ES_tradnl"/>
              </w:rPr>
              <w:t>palabras</w:t>
            </w:r>
            <w:r w:rsidRPr="004F50EC">
              <w:rPr>
                <w:rFonts w:ascii="Arial" w:hAnsi="Arial" w:cs="Arial"/>
                <w:b/>
                <w:color w:val="7030A0"/>
                <w:sz w:val="16"/>
                <w:szCs w:val="16"/>
                <w:lang w:val="es-ES_tradnl"/>
              </w:rPr>
              <w:t>.</w:t>
            </w:r>
          </w:p>
          <w:p w14:paraId="2E90369B" w14:textId="77777777" w:rsidR="00344815" w:rsidRPr="00F94B47" w:rsidRDefault="00344815" w:rsidP="00000A47">
            <w:pPr>
              <w:shd w:val="clear" w:color="auto" w:fill="D9E2F3" w:themeFill="accent1" w:themeFillTint="33"/>
              <w:tabs>
                <w:tab w:val="num" w:pos="284"/>
              </w:tabs>
              <w:ind w:left="284" w:hanging="284"/>
              <w:jc w:val="both"/>
              <w:rPr>
                <w:sz w:val="16"/>
                <w:szCs w:val="18"/>
                <w:lang w:val="es-EC"/>
              </w:rPr>
            </w:pPr>
          </w:p>
          <w:p w14:paraId="1999FD78" w14:textId="77777777" w:rsidR="005B5B91" w:rsidRPr="00F94B47" w:rsidRDefault="005B5B91" w:rsidP="00000A47">
            <w:pPr>
              <w:shd w:val="clear" w:color="auto" w:fill="D9E2F3" w:themeFill="accent1" w:themeFillTint="33"/>
              <w:jc w:val="both"/>
              <w:rPr>
                <w:sz w:val="16"/>
                <w:szCs w:val="18"/>
              </w:rPr>
            </w:pPr>
            <w:r w:rsidRPr="00F94B47">
              <w:rPr>
                <w:sz w:val="16"/>
                <w:szCs w:val="18"/>
              </w:rPr>
              <w:t>Formular la presentación siguiendo el instructivo, la misma deberá presentarse en el siguiente orden:</w:t>
            </w:r>
          </w:p>
          <w:p w14:paraId="439DAC86" w14:textId="77777777" w:rsidR="005B5B91" w:rsidRPr="00F94B47" w:rsidRDefault="005B5B91" w:rsidP="00000A47">
            <w:pPr>
              <w:shd w:val="clear" w:color="auto" w:fill="D9E2F3" w:themeFill="accent1" w:themeFillTint="33"/>
              <w:jc w:val="both"/>
              <w:rPr>
                <w:sz w:val="16"/>
                <w:szCs w:val="18"/>
              </w:rPr>
            </w:pPr>
          </w:p>
          <w:p w14:paraId="26770094" w14:textId="0E371E3A" w:rsidR="00666322" w:rsidRDefault="00666322" w:rsidP="00666322">
            <w:pPr>
              <w:shd w:val="clear" w:color="auto" w:fill="D9E2F3" w:themeFill="accent1" w:themeFillTint="33"/>
              <w:jc w:val="center"/>
            </w:pPr>
            <w:r w:rsidRPr="000D3759">
              <w:rPr>
                <w:rFonts w:eastAsia="Times New Roman" w:cs="Arial"/>
                <w:caps/>
                <w:color w:val="800000"/>
                <w:kern w:val="28"/>
                <w:sz w:val="34"/>
                <w:lang w:val="es-ES_tradnl"/>
              </w:rPr>
              <w:t>T</w:t>
            </w:r>
            <w:r>
              <w:rPr>
                <w:rFonts w:eastAsia="Times New Roman" w:cs="Arial"/>
                <w:caps/>
                <w:color w:val="800000"/>
                <w:kern w:val="28"/>
                <w:sz w:val="34"/>
                <w:lang w:val="es-ES_tradnl"/>
              </w:rPr>
              <w:t xml:space="preserve">EMA DEL </w:t>
            </w:r>
            <w:r w:rsidR="004D0EDF">
              <w:rPr>
                <w:rFonts w:eastAsia="Times New Roman" w:cs="Arial"/>
                <w:caps/>
                <w:color w:val="800000"/>
                <w:kern w:val="28"/>
                <w:sz w:val="34"/>
                <w:lang w:val="es-ES_tradnl"/>
              </w:rPr>
              <w:t>DOCUMENTO ACADÉMICO</w:t>
            </w:r>
          </w:p>
          <w:p w14:paraId="3F577712" w14:textId="77777777" w:rsidR="00666322" w:rsidRDefault="00666322" w:rsidP="00000A47">
            <w:pPr>
              <w:shd w:val="clear" w:color="auto" w:fill="D9E2F3" w:themeFill="accent1" w:themeFillTint="33"/>
              <w:jc w:val="center"/>
              <w:rPr>
                <w:sz w:val="16"/>
                <w:szCs w:val="16"/>
                <w:lang w:val="es-MX"/>
              </w:rPr>
            </w:pPr>
          </w:p>
          <w:p w14:paraId="7BA38B5B" w14:textId="79F193B3" w:rsidR="00C87E6E" w:rsidRDefault="00C87E6E" w:rsidP="00C87E6E">
            <w:pPr>
              <w:shd w:val="clear" w:color="auto" w:fill="D9E2F3" w:themeFill="accent1" w:themeFillTint="33"/>
              <w:jc w:val="both"/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</w:pPr>
            <w:r>
              <w:rPr>
                <w:b/>
                <w:bCs/>
                <w:sz w:val="16"/>
                <w:szCs w:val="16"/>
                <w:u w:val="single"/>
                <w:lang w:val="es-MX"/>
              </w:rPr>
              <w:t>Extensión</w:t>
            </w:r>
            <w:r w:rsidRPr="00F94B47">
              <w:rPr>
                <w:b/>
                <w:bCs/>
                <w:sz w:val="16"/>
                <w:szCs w:val="16"/>
                <w:u w:val="single"/>
                <w:lang w:val="es-MX"/>
              </w:rPr>
              <w:t>:</w:t>
            </w:r>
            <w:r w:rsidRPr="00F94B47">
              <w:rPr>
                <w:sz w:val="16"/>
                <w:szCs w:val="16"/>
                <w:lang w:val="es-MX"/>
              </w:rPr>
              <w:t xml:space="preserve"> máximo </w:t>
            </w:r>
            <w:r>
              <w:rPr>
                <w:sz w:val="16"/>
                <w:szCs w:val="16"/>
                <w:lang w:val="es-MX"/>
              </w:rPr>
              <w:t>8</w:t>
            </w:r>
            <w:r w:rsidRPr="00F94B47">
              <w:rPr>
                <w:sz w:val="16"/>
                <w:szCs w:val="16"/>
                <w:lang w:val="es-MX"/>
              </w:rPr>
              <w:t xml:space="preserve"> palabras</w:t>
            </w:r>
            <w:r>
              <w:rPr>
                <w:sz w:val="16"/>
                <w:szCs w:val="16"/>
                <w:lang w:val="es-MX"/>
              </w:rPr>
              <w:t>.</w:t>
            </w:r>
          </w:p>
          <w:p w14:paraId="6B093806" w14:textId="77777777" w:rsidR="00C87E6E" w:rsidRDefault="00C87E6E" w:rsidP="00666322">
            <w:pPr>
              <w:shd w:val="clear" w:color="auto" w:fill="D9E2F3" w:themeFill="accent1" w:themeFillTint="33"/>
              <w:jc w:val="both"/>
              <w:rPr>
                <w:sz w:val="16"/>
                <w:szCs w:val="16"/>
                <w:lang w:val="es-MX"/>
              </w:rPr>
            </w:pPr>
          </w:p>
          <w:p w14:paraId="7F1C63B7" w14:textId="221C0E74" w:rsidR="00666322" w:rsidRPr="00F94B47" w:rsidRDefault="00666322" w:rsidP="00666322">
            <w:pPr>
              <w:shd w:val="clear" w:color="auto" w:fill="D9E2F3" w:themeFill="accent1" w:themeFillTint="33"/>
              <w:jc w:val="both"/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</w:pPr>
            <w:r>
              <w:rPr>
                <w:sz w:val="16"/>
                <w:szCs w:val="16"/>
                <w:lang w:val="es-MX"/>
              </w:rPr>
              <w:t>No es el tema de un proyecto.</w:t>
            </w:r>
            <w:r w:rsidRPr="00F94B47">
              <w:rPr>
                <w:sz w:val="16"/>
                <w:szCs w:val="16"/>
              </w:rPr>
              <w:t xml:space="preserve"> </w:t>
            </w:r>
            <w:r w:rsidRPr="00F94B47"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  <w:t xml:space="preserve">El </w:t>
            </w:r>
            <w:r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  <w:t>tema de</w:t>
            </w:r>
            <w:r w:rsidR="002034FC"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  <w:t>be</w:t>
            </w:r>
            <w:r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  <w:t xml:space="preserve"> corresponder al ÁREA INFORMÁTICA</w:t>
            </w:r>
            <w:r w:rsidR="00C87E6E"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  <w:t>, TI</w:t>
            </w:r>
            <w:r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  <w:t xml:space="preserve"> o TICS. </w:t>
            </w:r>
            <w:r w:rsidRPr="00F94B47"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  <w:t>Ejemplos:</w:t>
            </w:r>
          </w:p>
          <w:p w14:paraId="7F2A68A0" w14:textId="77777777" w:rsidR="00666322" w:rsidRPr="00F94B47" w:rsidRDefault="00666322" w:rsidP="00666322">
            <w:pPr>
              <w:shd w:val="clear" w:color="auto" w:fill="D9E2F3" w:themeFill="accent1" w:themeFillTint="33"/>
              <w:spacing w:line="276" w:lineRule="auto"/>
              <w:jc w:val="both"/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</w:pPr>
          </w:p>
          <w:p w14:paraId="18FCB9CA" w14:textId="5D9B51EA" w:rsidR="00666322" w:rsidRPr="00F94B47" w:rsidRDefault="00666322" w:rsidP="00666322">
            <w:pPr>
              <w:pStyle w:val="Prrafodelista"/>
              <w:numPr>
                <w:ilvl w:val="0"/>
                <w:numId w:val="13"/>
              </w:numPr>
              <w:shd w:val="clear" w:color="auto" w:fill="D9E2F3" w:themeFill="accent1" w:themeFillTint="33"/>
              <w:spacing w:line="276" w:lineRule="auto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Aplicaciones móviles para X sistema operativ</w:t>
            </w:r>
            <w:r w:rsidR="002034FC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o</w:t>
            </w: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.</w:t>
            </w:r>
          </w:p>
          <w:p w14:paraId="32703102" w14:textId="245D69D4" w:rsidR="00666322" w:rsidRDefault="00666322" w:rsidP="00666322">
            <w:pPr>
              <w:pStyle w:val="Prrafodelista"/>
              <w:numPr>
                <w:ilvl w:val="0"/>
                <w:numId w:val="13"/>
              </w:numPr>
              <w:shd w:val="clear" w:color="auto" w:fill="D9E2F3" w:themeFill="accent1" w:themeFillTint="33"/>
              <w:spacing w:line="276" w:lineRule="auto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Infraestructuras de TI</w:t>
            </w: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.</w:t>
            </w:r>
          </w:p>
          <w:p w14:paraId="2EB1BF5C" w14:textId="7DE51094" w:rsidR="00666322" w:rsidRDefault="00666322" w:rsidP="00666322">
            <w:pPr>
              <w:pStyle w:val="Prrafodelista"/>
              <w:numPr>
                <w:ilvl w:val="0"/>
                <w:numId w:val="13"/>
              </w:numPr>
              <w:shd w:val="clear" w:color="auto" w:fill="D9E2F3" w:themeFill="accent1" w:themeFillTint="33"/>
              <w:spacing w:line="276" w:lineRule="auto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Telecomunicaciones inalámbricas X.</w:t>
            </w:r>
          </w:p>
          <w:p w14:paraId="57B9F4D3" w14:textId="2A35460F" w:rsidR="00666322" w:rsidRDefault="00666322" w:rsidP="00666322">
            <w:pPr>
              <w:pStyle w:val="Prrafodelista"/>
              <w:numPr>
                <w:ilvl w:val="0"/>
                <w:numId w:val="13"/>
              </w:numPr>
              <w:shd w:val="clear" w:color="auto" w:fill="D9E2F3" w:themeFill="accent1" w:themeFillTint="33"/>
              <w:spacing w:line="276" w:lineRule="auto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Consultoría informática de Y.</w:t>
            </w:r>
          </w:p>
          <w:p w14:paraId="58CD7DC5" w14:textId="41B3F876" w:rsidR="00666322" w:rsidRDefault="00666322" w:rsidP="00666322">
            <w:pPr>
              <w:pStyle w:val="Prrafodelista"/>
              <w:numPr>
                <w:ilvl w:val="0"/>
                <w:numId w:val="13"/>
              </w:numPr>
              <w:shd w:val="clear" w:color="auto" w:fill="D9E2F3" w:themeFill="accent1" w:themeFillTint="33"/>
              <w:spacing w:line="276" w:lineRule="auto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Comercio electrónico para Z.</w:t>
            </w:r>
          </w:p>
          <w:p w14:paraId="5852E4B2" w14:textId="58FE90E5" w:rsidR="00666322" w:rsidRPr="00666322" w:rsidRDefault="00666322" w:rsidP="000649EE">
            <w:pPr>
              <w:pStyle w:val="Prrafodelista"/>
              <w:numPr>
                <w:ilvl w:val="0"/>
                <w:numId w:val="13"/>
              </w:numPr>
              <w:shd w:val="clear" w:color="auto" w:fill="D9E2F3" w:themeFill="accent1" w:themeFillTint="33"/>
              <w:spacing w:line="276" w:lineRule="auto"/>
              <w:jc w:val="both"/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</w:pPr>
            <w:r w:rsidRPr="00666322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Seguridad informática bajo Normas Z.</w:t>
            </w:r>
          </w:p>
          <w:p w14:paraId="0FA5C7F8" w14:textId="41E80EB5" w:rsidR="00666322" w:rsidRDefault="00666322" w:rsidP="00666322">
            <w:pPr>
              <w:shd w:val="clear" w:color="auto" w:fill="D9E2F3" w:themeFill="accent1" w:themeFillTint="33"/>
              <w:jc w:val="both"/>
              <w:rPr>
                <w:rFonts w:eastAsia="Times New Roman" w:cs="Arial"/>
                <w:caps/>
                <w:color w:val="800000"/>
                <w:kern w:val="28"/>
                <w:sz w:val="16"/>
                <w:szCs w:val="8"/>
                <w:lang w:val="es-ES_tradnl"/>
              </w:rPr>
            </w:pPr>
          </w:p>
          <w:p w14:paraId="7329EB0A" w14:textId="4F36EC46" w:rsidR="00666322" w:rsidRDefault="00666322" w:rsidP="00666322">
            <w:pPr>
              <w:shd w:val="clear" w:color="auto" w:fill="D9E2F3" w:themeFill="accent1" w:themeFillTint="33"/>
              <w:jc w:val="center"/>
            </w:pPr>
            <w:r>
              <w:rPr>
                <w:rFonts w:eastAsia="Times New Roman" w:cs="Arial"/>
                <w:caps/>
                <w:color w:val="800000"/>
                <w:kern w:val="28"/>
                <w:sz w:val="34"/>
                <w:lang w:val="es-ES_tradnl"/>
              </w:rPr>
              <w:t>caso de estudio</w:t>
            </w:r>
          </w:p>
          <w:p w14:paraId="2A2AE07C" w14:textId="77777777" w:rsidR="00666322" w:rsidRPr="00F94B47" w:rsidRDefault="00666322" w:rsidP="00666322">
            <w:pPr>
              <w:shd w:val="clear" w:color="auto" w:fill="D9E2F3" w:themeFill="accent1" w:themeFillTint="33"/>
              <w:jc w:val="both"/>
              <w:rPr>
                <w:sz w:val="16"/>
                <w:szCs w:val="16"/>
              </w:rPr>
            </w:pPr>
          </w:p>
          <w:p w14:paraId="7E890A45" w14:textId="0D629B44" w:rsidR="00666322" w:rsidRDefault="00C87E6E" w:rsidP="00666322">
            <w:pPr>
              <w:shd w:val="clear" w:color="auto" w:fill="D9E2F3" w:themeFill="accent1" w:themeFillTint="33"/>
              <w:jc w:val="both"/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</w:pPr>
            <w:r>
              <w:rPr>
                <w:b/>
                <w:bCs/>
                <w:sz w:val="16"/>
                <w:szCs w:val="16"/>
                <w:u w:val="single"/>
                <w:lang w:val="es-MX"/>
              </w:rPr>
              <w:t>Extensión</w:t>
            </w:r>
            <w:r w:rsidR="00666322" w:rsidRPr="00F94B47">
              <w:rPr>
                <w:b/>
                <w:bCs/>
                <w:sz w:val="16"/>
                <w:szCs w:val="16"/>
                <w:u w:val="single"/>
                <w:lang w:val="es-MX"/>
              </w:rPr>
              <w:t>:</w:t>
            </w:r>
            <w:r w:rsidR="00666322" w:rsidRPr="00F94B47">
              <w:rPr>
                <w:sz w:val="16"/>
                <w:szCs w:val="16"/>
                <w:lang w:val="es-MX"/>
              </w:rPr>
              <w:t xml:space="preserve"> máximo </w:t>
            </w:r>
            <w:r>
              <w:rPr>
                <w:sz w:val="16"/>
                <w:szCs w:val="16"/>
                <w:lang w:val="es-MX"/>
              </w:rPr>
              <w:t>10</w:t>
            </w:r>
            <w:r w:rsidR="00666322" w:rsidRPr="00F94B47">
              <w:rPr>
                <w:sz w:val="16"/>
                <w:szCs w:val="16"/>
                <w:lang w:val="es-MX"/>
              </w:rPr>
              <w:t xml:space="preserve"> palabras</w:t>
            </w:r>
            <w:r>
              <w:rPr>
                <w:sz w:val="16"/>
                <w:szCs w:val="16"/>
                <w:lang w:val="es-MX"/>
              </w:rPr>
              <w:t>.</w:t>
            </w:r>
          </w:p>
          <w:p w14:paraId="230104E7" w14:textId="280E7626" w:rsidR="00666322" w:rsidRDefault="00666322" w:rsidP="00666322">
            <w:pPr>
              <w:shd w:val="clear" w:color="auto" w:fill="D9E2F3" w:themeFill="accent1" w:themeFillTint="33"/>
              <w:jc w:val="both"/>
              <w:rPr>
                <w:rFonts w:eastAsia="Times New Roman" w:cs="Arial"/>
                <w:caps/>
                <w:color w:val="800000"/>
                <w:kern w:val="28"/>
                <w:sz w:val="16"/>
                <w:szCs w:val="8"/>
                <w:lang w:val="es-ES_tradnl"/>
              </w:rPr>
            </w:pPr>
          </w:p>
          <w:p w14:paraId="57E1B293" w14:textId="77777777" w:rsidR="00C87E6E" w:rsidRDefault="00666322" w:rsidP="00666322">
            <w:pPr>
              <w:jc w:val="both"/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</w:pPr>
            <w:r w:rsidRPr="009501DF"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  <w:t>El caso es el límite espacial dentro del cual se acotará el tema de investigación. Si el tema de investigación fuera “</w:t>
            </w:r>
            <w:r w:rsidR="00C87E6E"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  <w:t>Aplicaciones móviles para ANDROID</w:t>
            </w:r>
            <w:r w:rsidRPr="009501DF"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  <w:t>”, el mismo debe ser acotado para que sea posible estudiarlo en toda la complejidad de sus variables.</w:t>
            </w:r>
            <w:r w:rsidR="00C87E6E"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  <w:t xml:space="preserve"> </w:t>
            </w:r>
            <w:r w:rsidRPr="009501DF"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  <w:t>Por ejemplo</w:t>
            </w:r>
            <w:r w:rsidR="00C87E6E"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  <w:t>.</w:t>
            </w:r>
          </w:p>
          <w:p w14:paraId="1319F773" w14:textId="77777777" w:rsidR="00C87E6E" w:rsidRDefault="00C87E6E" w:rsidP="00666322">
            <w:pPr>
              <w:jc w:val="both"/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</w:pPr>
          </w:p>
          <w:p w14:paraId="46740A67" w14:textId="31BBD20A" w:rsidR="00666322" w:rsidRPr="009501DF" w:rsidRDefault="00C87E6E" w:rsidP="00666322">
            <w:pPr>
              <w:jc w:val="both"/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</w:pPr>
            <w:r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  <w:t>C</w:t>
            </w:r>
            <w:r w:rsidR="00666322" w:rsidRPr="009501DF"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  <w:t>aso</w:t>
            </w:r>
            <w:r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  <w:t xml:space="preserve">: </w:t>
            </w:r>
            <w:proofErr w:type="spellStart"/>
            <w:r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  <w:t>Delivery</w:t>
            </w:r>
            <w:proofErr w:type="spellEnd"/>
            <w:r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  <w:t xml:space="preserve"> </w:t>
            </w:r>
            <w:proofErr w:type="spellStart"/>
            <w:r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  <w:t>RapidExpress</w:t>
            </w:r>
            <w:proofErr w:type="spellEnd"/>
            <w:r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  <w:t xml:space="preserve"> M</w:t>
            </w:r>
            <w:r w:rsidR="00816063"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  <w:t>XC</w:t>
            </w:r>
            <w:r w:rsidR="00666322" w:rsidRPr="009501DF"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  <w:t>.</w:t>
            </w:r>
          </w:p>
          <w:p w14:paraId="6CBFEFAD" w14:textId="77777777" w:rsidR="00666322" w:rsidRDefault="00666322" w:rsidP="00666322">
            <w:pPr>
              <w:ind w:left="720"/>
              <w:jc w:val="both"/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</w:pPr>
          </w:p>
          <w:p w14:paraId="1A5AAD05" w14:textId="273DA366" w:rsidR="00666322" w:rsidRPr="009501DF" w:rsidRDefault="00666322" w:rsidP="00666322">
            <w:pPr>
              <w:jc w:val="both"/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</w:pPr>
            <w:r w:rsidRPr="009501DF"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  <w:t>El caso puede ser una localización geográfica, una población puntual, una empresa, una institución estata</w:t>
            </w:r>
            <w:r w:rsidR="00C87E6E"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  <w:t>l entre otras</w:t>
            </w:r>
            <w:r w:rsidRPr="009501DF"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  <w:t>.</w:t>
            </w:r>
          </w:p>
          <w:p w14:paraId="4DD7489A" w14:textId="77777777" w:rsidR="00666322" w:rsidRDefault="00666322" w:rsidP="00666322">
            <w:pPr>
              <w:shd w:val="clear" w:color="auto" w:fill="D9E2F3" w:themeFill="accent1" w:themeFillTint="33"/>
              <w:jc w:val="both"/>
              <w:rPr>
                <w:rFonts w:eastAsia="Times New Roman" w:cs="Arial"/>
                <w:caps/>
                <w:color w:val="800000"/>
                <w:kern w:val="28"/>
                <w:sz w:val="16"/>
                <w:szCs w:val="8"/>
                <w:lang w:val="es-ES_tradnl"/>
              </w:rPr>
            </w:pPr>
          </w:p>
          <w:p w14:paraId="01C1881F" w14:textId="30231352" w:rsidR="00000A47" w:rsidRDefault="009501DF" w:rsidP="00000A47">
            <w:pPr>
              <w:shd w:val="clear" w:color="auto" w:fill="D9E2F3" w:themeFill="accent1" w:themeFillTint="33"/>
              <w:jc w:val="center"/>
            </w:pPr>
            <w:r w:rsidRPr="000D3759">
              <w:rPr>
                <w:rFonts w:eastAsia="Times New Roman" w:cs="Arial"/>
                <w:caps/>
                <w:color w:val="800000"/>
                <w:kern w:val="28"/>
                <w:sz w:val="34"/>
                <w:lang w:val="es-ES_tradnl"/>
              </w:rPr>
              <w:t xml:space="preserve">TITULO </w:t>
            </w:r>
            <w:r w:rsidR="000D3759" w:rsidRPr="000D3759">
              <w:rPr>
                <w:rFonts w:eastAsia="Times New Roman" w:cs="Arial"/>
                <w:caps/>
                <w:color w:val="800000"/>
                <w:kern w:val="28"/>
                <w:sz w:val="34"/>
                <w:lang w:val="es-ES_tradnl"/>
              </w:rPr>
              <w:t xml:space="preserve">DEL </w:t>
            </w:r>
            <w:r w:rsidR="004D0EDF">
              <w:rPr>
                <w:rFonts w:eastAsia="Times New Roman" w:cs="Arial"/>
                <w:caps/>
                <w:color w:val="800000"/>
                <w:kern w:val="28"/>
                <w:sz w:val="34"/>
                <w:lang w:val="es-ES_tradnl"/>
              </w:rPr>
              <w:t>DOCUMENTO ACADÉMICO</w:t>
            </w:r>
          </w:p>
          <w:p w14:paraId="790BDA7A" w14:textId="77777777" w:rsidR="00805C03" w:rsidRDefault="00805C03" w:rsidP="00805C03">
            <w:pPr>
              <w:shd w:val="clear" w:color="auto" w:fill="D9E2F3" w:themeFill="accent1" w:themeFillTint="33"/>
              <w:jc w:val="both"/>
              <w:rPr>
                <w:b/>
                <w:bCs/>
                <w:sz w:val="16"/>
                <w:szCs w:val="16"/>
                <w:u w:val="single"/>
                <w:lang w:val="es-MX"/>
              </w:rPr>
            </w:pPr>
          </w:p>
          <w:p w14:paraId="643B7E32" w14:textId="738F314F" w:rsidR="00816063" w:rsidRDefault="00805C03" w:rsidP="00000A47">
            <w:pPr>
              <w:shd w:val="clear" w:color="auto" w:fill="D9E2F3" w:themeFill="accent1" w:themeFillTint="33"/>
              <w:jc w:val="both"/>
              <w:rPr>
                <w:sz w:val="16"/>
                <w:szCs w:val="16"/>
                <w:lang w:val="es-MX"/>
              </w:rPr>
            </w:pPr>
            <w:r>
              <w:rPr>
                <w:b/>
                <w:bCs/>
                <w:sz w:val="16"/>
                <w:szCs w:val="16"/>
                <w:u w:val="single"/>
                <w:lang w:val="es-MX"/>
              </w:rPr>
              <w:t>Extensión</w:t>
            </w:r>
            <w:r w:rsidRPr="00F94B47">
              <w:rPr>
                <w:b/>
                <w:bCs/>
                <w:sz w:val="16"/>
                <w:szCs w:val="16"/>
                <w:u w:val="single"/>
                <w:lang w:val="es-MX"/>
              </w:rPr>
              <w:t>:</w:t>
            </w:r>
            <w:r w:rsidRPr="00F94B47">
              <w:rPr>
                <w:sz w:val="16"/>
                <w:szCs w:val="16"/>
                <w:lang w:val="es-MX"/>
              </w:rPr>
              <w:t xml:space="preserve"> </w:t>
            </w:r>
            <w:r w:rsidR="00816063">
              <w:rPr>
                <w:sz w:val="16"/>
                <w:szCs w:val="16"/>
                <w:lang w:val="es-MX"/>
              </w:rPr>
              <w:t xml:space="preserve">Título </w:t>
            </w:r>
            <w:r w:rsidR="00816063" w:rsidRPr="00B15637">
              <w:rPr>
                <w:b/>
                <w:bCs/>
                <w:sz w:val="16"/>
                <w:szCs w:val="16"/>
                <w:u w:val="single"/>
                <w:lang w:val="es-MX"/>
              </w:rPr>
              <w:t>c</w:t>
            </w:r>
            <w:r w:rsidR="00F32E1F" w:rsidRPr="00F94B47">
              <w:rPr>
                <w:b/>
                <w:bCs/>
                <w:sz w:val="16"/>
                <w:szCs w:val="16"/>
                <w:u w:val="single"/>
                <w:lang w:val="es-MX"/>
              </w:rPr>
              <w:t>orto:</w:t>
            </w:r>
            <w:r w:rsidR="00F32E1F" w:rsidRPr="00F94B47">
              <w:rPr>
                <w:sz w:val="16"/>
                <w:szCs w:val="16"/>
                <w:lang w:val="es-MX"/>
              </w:rPr>
              <w:t xml:space="preserve"> máximo </w:t>
            </w:r>
            <w:r w:rsidR="00816063">
              <w:rPr>
                <w:sz w:val="16"/>
                <w:szCs w:val="16"/>
                <w:lang w:val="es-MX"/>
              </w:rPr>
              <w:t>8</w:t>
            </w:r>
            <w:r w:rsidR="00F32E1F" w:rsidRPr="00F94B47">
              <w:rPr>
                <w:sz w:val="16"/>
                <w:szCs w:val="16"/>
                <w:lang w:val="es-MX"/>
              </w:rPr>
              <w:t xml:space="preserve"> palabras y </w:t>
            </w:r>
            <w:r w:rsidR="00816063">
              <w:rPr>
                <w:sz w:val="16"/>
                <w:szCs w:val="16"/>
                <w:lang w:val="es-MX"/>
              </w:rPr>
              <w:t xml:space="preserve">Título </w:t>
            </w:r>
            <w:r w:rsidR="00816063" w:rsidRPr="00B15637">
              <w:rPr>
                <w:b/>
                <w:bCs/>
                <w:sz w:val="16"/>
                <w:szCs w:val="16"/>
                <w:u w:val="single"/>
                <w:lang w:val="es-MX"/>
              </w:rPr>
              <w:t>l</w:t>
            </w:r>
            <w:r w:rsidR="00F32E1F" w:rsidRPr="00F94B47">
              <w:rPr>
                <w:b/>
                <w:bCs/>
                <w:sz w:val="16"/>
                <w:szCs w:val="16"/>
                <w:u w:val="single"/>
                <w:lang w:val="es-MX"/>
              </w:rPr>
              <w:t>argo:</w:t>
            </w:r>
            <w:r w:rsidR="00F32E1F" w:rsidRPr="00F94B47">
              <w:rPr>
                <w:sz w:val="16"/>
                <w:szCs w:val="16"/>
                <w:lang w:val="es-MX"/>
              </w:rPr>
              <w:t xml:space="preserve"> m</w:t>
            </w:r>
            <w:r w:rsidR="009501DF" w:rsidRPr="00F94B47">
              <w:rPr>
                <w:sz w:val="16"/>
                <w:szCs w:val="16"/>
                <w:lang w:val="es-MX"/>
              </w:rPr>
              <w:t>áximo 30 palabras</w:t>
            </w:r>
          </w:p>
          <w:p w14:paraId="0F9F6D3F" w14:textId="77777777" w:rsidR="00FE4DB8" w:rsidRDefault="00FE4DB8" w:rsidP="00000A47">
            <w:pPr>
              <w:shd w:val="clear" w:color="auto" w:fill="D9E2F3" w:themeFill="accent1" w:themeFillTint="33"/>
              <w:jc w:val="both"/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</w:pPr>
          </w:p>
          <w:p w14:paraId="12F078E8" w14:textId="722EB292" w:rsidR="009501DF" w:rsidRPr="00F94B47" w:rsidRDefault="009501DF" w:rsidP="00000A47">
            <w:pPr>
              <w:shd w:val="clear" w:color="auto" w:fill="D9E2F3" w:themeFill="accent1" w:themeFillTint="33"/>
              <w:jc w:val="both"/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</w:pPr>
            <w:r w:rsidRPr="00F94B47"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  <w:t>El título del trabajo debe integrar en su enunciado el tema y el caso, y debe estar alineado con el problema y el objetivo general en un mismo enunciado. Ejemplo:</w:t>
            </w:r>
          </w:p>
          <w:p w14:paraId="2E5B2929" w14:textId="77777777" w:rsidR="009501DF" w:rsidRPr="00F94B47" w:rsidRDefault="009501DF" w:rsidP="00000A47">
            <w:pPr>
              <w:shd w:val="clear" w:color="auto" w:fill="D9E2F3" w:themeFill="accent1" w:themeFillTint="33"/>
              <w:spacing w:line="276" w:lineRule="auto"/>
              <w:jc w:val="both"/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</w:pPr>
          </w:p>
          <w:p w14:paraId="6C406C2B" w14:textId="369333E1" w:rsidR="005B5B91" w:rsidRPr="00816063" w:rsidRDefault="00816063" w:rsidP="00816063">
            <w:pPr>
              <w:pStyle w:val="Prrafodelista"/>
              <w:numPr>
                <w:ilvl w:val="0"/>
                <w:numId w:val="19"/>
              </w:numPr>
              <w:shd w:val="clear" w:color="auto" w:fill="D9E2F3" w:themeFill="accent1" w:themeFillTint="33"/>
              <w:tabs>
                <w:tab w:val="num" w:pos="0"/>
              </w:tabs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816063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Aplicaci</w:t>
            </w:r>
            <w:r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ón </w:t>
            </w:r>
            <w:r w:rsidRPr="00816063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móvil Android para </w:t>
            </w:r>
            <w:proofErr w:type="spellStart"/>
            <w:r w:rsidRPr="00816063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Delivery</w:t>
            </w:r>
            <w:proofErr w:type="spellEnd"/>
            <w:r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, caso </w:t>
            </w:r>
            <w:r w:rsidRPr="00816063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empresa </w:t>
            </w:r>
            <w:proofErr w:type="spellStart"/>
            <w:r w:rsidRPr="00816063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RapidExpress</w:t>
            </w:r>
            <w:proofErr w:type="spellEnd"/>
            <w:r w:rsidRPr="00816063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</w:t>
            </w:r>
            <w:r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MXC</w:t>
            </w:r>
          </w:p>
          <w:p w14:paraId="12E02A08" w14:textId="77777777" w:rsidR="00816063" w:rsidRPr="00816063" w:rsidRDefault="00816063" w:rsidP="00816063">
            <w:pPr>
              <w:pStyle w:val="Prrafodelista"/>
              <w:shd w:val="clear" w:color="auto" w:fill="D9E2F3" w:themeFill="accent1" w:themeFillTint="33"/>
              <w:tabs>
                <w:tab w:val="num" w:pos="0"/>
              </w:tabs>
              <w:jc w:val="both"/>
              <w:rPr>
                <w:sz w:val="16"/>
                <w:szCs w:val="16"/>
              </w:rPr>
            </w:pPr>
          </w:p>
          <w:p w14:paraId="6F826640" w14:textId="77777777" w:rsidR="00E454FB" w:rsidRPr="00F94B47" w:rsidRDefault="00E454FB" w:rsidP="00E454FB">
            <w:pPr>
              <w:shd w:val="clear" w:color="auto" w:fill="D9E2F3" w:themeFill="accent1" w:themeFillTint="33"/>
              <w:ind w:left="30"/>
              <w:jc w:val="both"/>
              <w:rPr>
                <w:rFonts w:cs="Arial"/>
                <w:b/>
                <w:bCs/>
                <w:sz w:val="16"/>
                <w:szCs w:val="16"/>
                <w:u w:val="single"/>
              </w:rPr>
            </w:pPr>
            <w:r w:rsidRPr="00F94B47">
              <w:rPr>
                <w:rFonts w:cs="Arial"/>
                <w:b/>
                <w:bCs/>
                <w:sz w:val="16"/>
                <w:szCs w:val="16"/>
                <w:u w:val="single"/>
              </w:rPr>
              <w:t>En la evaluación del trabajo el profesor considerará lo siguiente:</w:t>
            </w:r>
          </w:p>
          <w:p w14:paraId="78998920" w14:textId="77777777" w:rsidR="00E454FB" w:rsidRPr="00F94B47" w:rsidRDefault="00E454FB" w:rsidP="00E454FB">
            <w:pPr>
              <w:autoSpaceDE w:val="0"/>
              <w:autoSpaceDN w:val="0"/>
              <w:adjustRightInd w:val="0"/>
              <w:rPr>
                <w:rFonts w:cs="Arial"/>
                <w:b/>
                <w:bCs/>
                <w:color w:val="000000"/>
                <w:sz w:val="16"/>
                <w:szCs w:val="16"/>
                <w:lang w:val="es-EC" w:eastAsia="es-EC"/>
              </w:rPr>
            </w:pPr>
          </w:p>
          <w:p w14:paraId="352E95C6" w14:textId="77777777" w:rsidR="00E454FB" w:rsidRPr="00F94B47" w:rsidRDefault="00E454FB" w:rsidP="00666322">
            <w:pPr>
              <w:pStyle w:val="Prrafodelista"/>
              <w:numPr>
                <w:ilvl w:val="0"/>
                <w:numId w:val="13"/>
              </w:numPr>
              <w:shd w:val="clear" w:color="auto" w:fill="D9E2F3" w:themeFill="accent1" w:themeFillTint="33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El contenido.</w:t>
            </w:r>
          </w:p>
          <w:p w14:paraId="57349E3A" w14:textId="77777777" w:rsidR="00E454FB" w:rsidRPr="00F94B47" w:rsidRDefault="00E454FB" w:rsidP="00666322">
            <w:pPr>
              <w:pStyle w:val="Prrafodelista"/>
              <w:numPr>
                <w:ilvl w:val="0"/>
                <w:numId w:val="13"/>
              </w:numPr>
              <w:shd w:val="clear" w:color="auto" w:fill="D9E2F3" w:themeFill="accent1" w:themeFillTint="33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El cumplimiento de los plazos de entrega.</w:t>
            </w:r>
          </w:p>
          <w:p w14:paraId="18A6F3FC" w14:textId="77777777" w:rsidR="00E454FB" w:rsidRPr="00F94B47" w:rsidRDefault="00E454FB" w:rsidP="00666322">
            <w:pPr>
              <w:pStyle w:val="Prrafodelista"/>
              <w:numPr>
                <w:ilvl w:val="0"/>
                <w:numId w:val="13"/>
              </w:numPr>
              <w:shd w:val="clear" w:color="auto" w:fill="D9E2F3" w:themeFill="accent1" w:themeFillTint="33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La prolijidad (respetando el formato de presentación establecido).</w:t>
            </w:r>
          </w:p>
          <w:p w14:paraId="57EAC703" w14:textId="77777777" w:rsidR="00E454FB" w:rsidRPr="00F94B47" w:rsidRDefault="00E454FB" w:rsidP="00666322">
            <w:pPr>
              <w:pStyle w:val="Prrafodelista"/>
              <w:numPr>
                <w:ilvl w:val="0"/>
                <w:numId w:val="13"/>
              </w:numPr>
              <w:shd w:val="clear" w:color="auto" w:fill="D9E2F3" w:themeFill="accent1" w:themeFillTint="33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La redacción y la ortografía.</w:t>
            </w:r>
          </w:p>
          <w:p w14:paraId="64E1AE55" w14:textId="77777777" w:rsidR="00E454FB" w:rsidRPr="00F94B47" w:rsidRDefault="00E454FB" w:rsidP="00666322">
            <w:pPr>
              <w:pStyle w:val="Prrafodelista"/>
              <w:numPr>
                <w:ilvl w:val="0"/>
                <w:numId w:val="13"/>
              </w:numPr>
              <w:shd w:val="clear" w:color="auto" w:fill="D9E2F3" w:themeFill="accent1" w:themeFillTint="33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Aporte técnico.</w:t>
            </w:r>
          </w:p>
          <w:p w14:paraId="64EF3A0C" w14:textId="77777777" w:rsidR="00E454FB" w:rsidRPr="00F94B47" w:rsidRDefault="00E454FB" w:rsidP="00E454FB">
            <w:pPr>
              <w:shd w:val="clear" w:color="auto" w:fill="D9E2F3" w:themeFill="accent1" w:themeFillTint="33"/>
              <w:ind w:left="30"/>
              <w:jc w:val="both"/>
              <w:rPr>
                <w:rFonts w:cs="Arial"/>
                <w:sz w:val="16"/>
                <w:szCs w:val="16"/>
              </w:rPr>
            </w:pPr>
          </w:p>
          <w:p w14:paraId="4892CFE0" w14:textId="0D98C0D0" w:rsidR="00E454FB" w:rsidRPr="00F94B47" w:rsidRDefault="00E454FB" w:rsidP="00E454FB">
            <w:pPr>
              <w:shd w:val="clear" w:color="auto" w:fill="D9E2F3" w:themeFill="accent1" w:themeFillTint="33"/>
              <w:ind w:left="30"/>
              <w:jc w:val="both"/>
              <w:rPr>
                <w:rFonts w:cs="Arial"/>
                <w:b/>
                <w:bCs/>
                <w:sz w:val="16"/>
                <w:szCs w:val="16"/>
                <w:u w:val="single"/>
              </w:rPr>
            </w:pPr>
            <w:r w:rsidRPr="00F94B47">
              <w:rPr>
                <w:rFonts w:cs="Arial"/>
                <w:b/>
                <w:bCs/>
                <w:sz w:val="16"/>
                <w:szCs w:val="16"/>
                <w:u w:val="single"/>
              </w:rPr>
              <w:t>Son tareas obligatorias para que el trabajo sea evaluado por el profesor</w:t>
            </w:r>
            <w:r w:rsidR="004518E5" w:rsidRPr="00F94B47">
              <w:rPr>
                <w:rFonts w:cs="Arial"/>
                <w:b/>
                <w:bCs/>
                <w:sz w:val="16"/>
                <w:szCs w:val="16"/>
                <w:u w:val="single"/>
              </w:rPr>
              <w:t>:</w:t>
            </w:r>
          </w:p>
          <w:p w14:paraId="433DA555" w14:textId="77777777" w:rsidR="00E454FB" w:rsidRPr="00F94B47" w:rsidRDefault="00E454FB" w:rsidP="00E454FB">
            <w:pPr>
              <w:shd w:val="clear" w:color="auto" w:fill="D9E2F3" w:themeFill="accent1" w:themeFillTint="33"/>
              <w:ind w:left="30"/>
              <w:jc w:val="both"/>
              <w:rPr>
                <w:rFonts w:cs="Arial"/>
                <w:sz w:val="16"/>
                <w:szCs w:val="16"/>
              </w:rPr>
            </w:pPr>
          </w:p>
          <w:p w14:paraId="2EFC895E" w14:textId="77777777" w:rsidR="00E454FB" w:rsidRPr="00F94B47" w:rsidRDefault="00E454FB" w:rsidP="00666322">
            <w:pPr>
              <w:pStyle w:val="Prrafodelista"/>
              <w:numPr>
                <w:ilvl w:val="0"/>
                <w:numId w:val="13"/>
              </w:numPr>
              <w:shd w:val="clear" w:color="auto" w:fill="D9E2F3" w:themeFill="accent1" w:themeFillTint="33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Completar el encabezamiento de la plantilla del ejercicio colocando:</w:t>
            </w:r>
          </w:p>
          <w:p w14:paraId="292EACAC" w14:textId="77777777" w:rsidR="00E454FB" w:rsidRPr="00F94B47" w:rsidRDefault="00E454FB" w:rsidP="00E454FB">
            <w:pPr>
              <w:pStyle w:val="Prrafodelista"/>
              <w:shd w:val="clear" w:color="auto" w:fill="D9E2F3" w:themeFill="accent1" w:themeFillTint="33"/>
              <w:ind w:left="456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</w:p>
          <w:p w14:paraId="7EA30DEF" w14:textId="1ACD22FC" w:rsidR="00E454FB" w:rsidRPr="00F94B47" w:rsidRDefault="00E454FB" w:rsidP="00E454FB">
            <w:pPr>
              <w:pStyle w:val="Prrafodelista"/>
              <w:shd w:val="clear" w:color="auto" w:fill="D9E2F3" w:themeFill="accent1" w:themeFillTint="33"/>
              <w:ind w:left="456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- el número de grupo, de trabajo y de versión. Por ejemplo: </w:t>
            </w:r>
            <w:r w:rsidR="004D0EDF" w:rsidRPr="004D0EDF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Gr0</w:t>
            </w:r>
            <w:r w:rsidR="00940F33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5</w:t>
            </w:r>
            <w:r w:rsidR="004D0EDF" w:rsidRPr="004D0EDF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-Documento académico-Avance-5</w:t>
            </w:r>
            <w:r w:rsidR="007C03FF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B</w:t>
            </w:r>
            <w:r w:rsidR="004D0EDF" w:rsidRPr="004D0EDF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-2020-</w:t>
            </w:r>
            <w:r w:rsidR="00B86651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2</w:t>
            </w:r>
          </w:p>
          <w:p w14:paraId="505A86A7" w14:textId="16B06F49" w:rsidR="00E454FB" w:rsidRPr="00F94B47" w:rsidRDefault="00E454FB" w:rsidP="00E454FB">
            <w:pPr>
              <w:pStyle w:val="Prrafodelista"/>
              <w:shd w:val="clear" w:color="auto" w:fill="D9E2F3" w:themeFill="accent1" w:themeFillTint="33"/>
              <w:ind w:left="456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- el título </w:t>
            </w:r>
            <w:r w:rsidR="0027371F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corto </w:t>
            </w: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del proyecto.</w:t>
            </w:r>
          </w:p>
          <w:p w14:paraId="3BECA62F" w14:textId="77777777" w:rsidR="00E454FB" w:rsidRPr="00F94B47" w:rsidRDefault="00E454FB" w:rsidP="00E454FB">
            <w:pPr>
              <w:pStyle w:val="Prrafodelista"/>
              <w:shd w:val="clear" w:color="auto" w:fill="D9E2F3" w:themeFill="accent1" w:themeFillTint="33"/>
              <w:ind w:left="456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- el primer apellido de los autores del trabajo.</w:t>
            </w:r>
          </w:p>
          <w:p w14:paraId="03AF2066" w14:textId="77777777" w:rsidR="00E454FB" w:rsidRPr="00F94B47" w:rsidRDefault="00E454FB" w:rsidP="00E454FB">
            <w:pPr>
              <w:pStyle w:val="Prrafodelista"/>
              <w:shd w:val="clear" w:color="auto" w:fill="D9E2F3" w:themeFill="accent1" w:themeFillTint="33"/>
              <w:ind w:left="456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</w:p>
          <w:p w14:paraId="707A9436" w14:textId="77777777" w:rsidR="00E454FB" w:rsidRPr="00F94B47" w:rsidRDefault="00E454FB" w:rsidP="00666322">
            <w:pPr>
              <w:pStyle w:val="Prrafodelista"/>
              <w:numPr>
                <w:ilvl w:val="0"/>
                <w:numId w:val="13"/>
              </w:numPr>
              <w:shd w:val="clear" w:color="auto" w:fill="D9E2F3" w:themeFill="accent1" w:themeFillTint="33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En la plantilla escribir sólo donde hay puntos suspensivos o cuadros para completar. </w:t>
            </w:r>
          </w:p>
          <w:p w14:paraId="2994D8EF" w14:textId="77777777" w:rsidR="00E454FB" w:rsidRPr="00F94B47" w:rsidRDefault="00E454FB" w:rsidP="00666322">
            <w:pPr>
              <w:pStyle w:val="Prrafodelista"/>
              <w:numPr>
                <w:ilvl w:val="0"/>
                <w:numId w:val="13"/>
              </w:numPr>
              <w:shd w:val="clear" w:color="auto" w:fill="D9E2F3" w:themeFill="accent1" w:themeFillTint="33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Respetar la extensión solicitada. </w:t>
            </w:r>
          </w:p>
          <w:p w14:paraId="0D3402DC" w14:textId="77777777" w:rsidR="00F4622A" w:rsidRPr="00F94B47" w:rsidRDefault="00E454FB" w:rsidP="00666322">
            <w:pPr>
              <w:pStyle w:val="Prrafodelista"/>
              <w:numPr>
                <w:ilvl w:val="0"/>
                <w:numId w:val="13"/>
              </w:numPr>
              <w:shd w:val="clear" w:color="auto" w:fill="D9E2F3" w:themeFill="accent1" w:themeFillTint="33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El archivo o documento que se sube en VERSIONES FINALES se denomina:</w:t>
            </w:r>
            <w:r w:rsidR="004518E5"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</w:t>
            </w:r>
          </w:p>
          <w:p w14:paraId="65BB2429" w14:textId="77777777" w:rsidR="00F4622A" w:rsidRPr="00F94B47" w:rsidRDefault="00F4622A" w:rsidP="00F4622A">
            <w:pPr>
              <w:pStyle w:val="Prrafodelista"/>
              <w:shd w:val="clear" w:color="auto" w:fill="D9E2F3" w:themeFill="accent1" w:themeFillTint="33"/>
              <w:ind w:left="456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</w:pPr>
          </w:p>
          <w:p w14:paraId="712DB9B2" w14:textId="59559563" w:rsidR="00816063" w:rsidRDefault="004D0EDF" w:rsidP="00F4622A">
            <w:pPr>
              <w:pStyle w:val="Prrafodelista"/>
              <w:shd w:val="clear" w:color="auto" w:fill="D9E2F3" w:themeFill="accent1" w:themeFillTint="33"/>
              <w:ind w:left="456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</w:pPr>
            <w:r w:rsidRPr="004D0EDF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Gr0</w:t>
            </w:r>
            <w:r w:rsidR="00940F33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5</w:t>
            </w:r>
            <w:r w:rsidRPr="004D0EDF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-Documento académico-Avance-5</w:t>
            </w:r>
            <w:r w:rsidR="007C03FF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B</w:t>
            </w:r>
            <w:r w:rsidRPr="004D0EDF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-2020-</w:t>
            </w:r>
            <w:r w:rsidR="00B86651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2</w:t>
            </w:r>
          </w:p>
          <w:p w14:paraId="6A02722D" w14:textId="77777777" w:rsidR="004D0EDF" w:rsidRPr="00F94B47" w:rsidRDefault="004D0EDF" w:rsidP="00F4622A">
            <w:pPr>
              <w:pStyle w:val="Prrafodelista"/>
              <w:shd w:val="clear" w:color="auto" w:fill="D9E2F3" w:themeFill="accent1" w:themeFillTint="33"/>
              <w:ind w:left="456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</w:pPr>
          </w:p>
          <w:p w14:paraId="6746FB3E" w14:textId="637F2D0F" w:rsidR="00E454FB" w:rsidRPr="00F94B47" w:rsidRDefault="00E454FB" w:rsidP="00666322">
            <w:pPr>
              <w:pStyle w:val="Prrafodelista"/>
              <w:numPr>
                <w:ilvl w:val="0"/>
                <w:numId w:val="13"/>
              </w:numPr>
              <w:shd w:val="clear" w:color="auto" w:fill="D9E2F3" w:themeFill="accent1" w:themeFillTint="33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El trabajo debe ser entregado por un representante del </w:t>
            </w:r>
            <w:r w:rsidR="004518E5"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GRUPO </w:t>
            </w: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a la COORDINADORA del Curso</w:t>
            </w:r>
            <w:r w:rsidR="00FA3CB0"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.</w:t>
            </w:r>
          </w:p>
          <w:p w14:paraId="29215503" w14:textId="3661C6D4" w:rsidR="00E454FB" w:rsidRPr="00F94B47" w:rsidRDefault="00E454FB" w:rsidP="00E454FB">
            <w:pPr>
              <w:shd w:val="clear" w:color="auto" w:fill="D9E2F3" w:themeFill="accent1" w:themeFillTint="33"/>
              <w:jc w:val="both"/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</w:pPr>
          </w:p>
          <w:p w14:paraId="7EC7259C" w14:textId="77777777" w:rsidR="00E454FB" w:rsidRPr="00F94B47" w:rsidRDefault="00E454FB" w:rsidP="00E454FB">
            <w:pPr>
              <w:shd w:val="clear" w:color="auto" w:fill="D9E2F3" w:themeFill="accent1" w:themeFillTint="33"/>
              <w:ind w:left="30"/>
              <w:jc w:val="both"/>
              <w:rPr>
                <w:rFonts w:cs="Arial"/>
                <w:b/>
                <w:bCs/>
                <w:sz w:val="16"/>
                <w:szCs w:val="16"/>
                <w:u w:val="single"/>
              </w:rPr>
            </w:pPr>
            <w:r w:rsidRPr="00F94B47">
              <w:rPr>
                <w:rFonts w:cs="Arial"/>
                <w:b/>
                <w:bCs/>
                <w:sz w:val="16"/>
                <w:szCs w:val="16"/>
                <w:u w:val="single"/>
              </w:rPr>
              <w:lastRenderedPageBreak/>
              <w:t>Fecha de entrega del trabajo:</w:t>
            </w:r>
          </w:p>
          <w:p w14:paraId="38FAC37D" w14:textId="4D5FAF2D" w:rsidR="00E454FB" w:rsidRPr="00F94B47" w:rsidRDefault="00E454FB" w:rsidP="00E454FB">
            <w:pPr>
              <w:shd w:val="clear" w:color="auto" w:fill="D9E2F3" w:themeFill="accent1" w:themeFillTint="33"/>
              <w:ind w:left="30"/>
              <w:jc w:val="both"/>
              <w:rPr>
                <w:rFonts w:cs="Arial"/>
                <w:sz w:val="16"/>
                <w:szCs w:val="16"/>
              </w:rPr>
            </w:pPr>
          </w:p>
          <w:tbl>
            <w:tblPr>
              <w:tblW w:w="0" w:type="auto"/>
              <w:shd w:val="clear" w:color="auto" w:fill="FFFFFF" w:themeFill="background1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981"/>
              <w:gridCol w:w="4592"/>
              <w:gridCol w:w="2060"/>
              <w:gridCol w:w="659"/>
              <w:gridCol w:w="838"/>
            </w:tblGrid>
            <w:tr w:rsidR="00FA3CB0" w:rsidRPr="00FA3CB0" w14:paraId="79BD050F" w14:textId="77777777" w:rsidTr="004518E5">
              <w:trPr>
                <w:trHeight w:val="735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  <w:hideMark/>
                </w:tcPr>
                <w:p w14:paraId="072A68F5" w14:textId="6E6DCB8A" w:rsidR="00E454FB" w:rsidRPr="00FA3CB0" w:rsidRDefault="004518E5" w:rsidP="00E454FB">
                  <w:pPr>
                    <w:jc w:val="center"/>
                    <w:rPr>
                      <w:rFonts w:eastAsia="Times New Roman" w:cs="Arial"/>
                      <w:color w:val="000000"/>
                      <w:sz w:val="16"/>
                      <w:szCs w:val="16"/>
                      <w:lang w:val="es-EC" w:eastAsia="es-EC"/>
                    </w:rPr>
                  </w:pPr>
                  <w:r w:rsidRPr="00FA3CB0">
                    <w:rPr>
                      <w:rFonts w:eastAsia="Times New Roman" w:cs="Arial"/>
                      <w:color w:val="000000"/>
                      <w:sz w:val="16"/>
                      <w:szCs w:val="16"/>
                      <w:lang w:val="es-EC" w:eastAsia="es-EC"/>
                    </w:rPr>
                    <w:t>Actuación (15%)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  <w:hideMark/>
                </w:tcPr>
                <w:p w14:paraId="0BD838EF" w14:textId="1408406E" w:rsidR="00816063" w:rsidRPr="00816063" w:rsidRDefault="00816063" w:rsidP="00816063">
                  <w:pPr>
                    <w:rPr>
                      <w:rFonts w:eastAsia="Times New Roman" w:cs="Arial"/>
                      <w:sz w:val="16"/>
                      <w:szCs w:val="16"/>
                      <w:lang w:val="es-EC" w:eastAsia="es-EC"/>
                    </w:rPr>
                  </w:pPr>
                  <w:r w:rsidRPr="00816063">
                    <w:rPr>
                      <w:rFonts w:eastAsia="Times New Roman" w:cs="Arial"/>
                      <w:sz w:val="16"/>
                      <w:szCs w:val="16"/>
                      <w:lang w:val="es-EC" w:eastAsia="es-EC"/>
                    </w:rPr>
                    <w:t xml:space="preserve">Informe Avance 1: Documento </w:t>
                  </w:r>
                  <w:r w:rsidR="004D0EDF">
                    <w:rPr>
                      <w:rFonts w:eastAsia="Times New Roman" w:cs="Arial"/>
                      <w:sz w:val="16"/>
                      <w:szCs w:val="16"/>
                      <w:lang w:val="es-EC" w:eastAsia="es-EC"/>
                    </w:rPr>
                    <w:t>académico</w:t>
                  </w:r>
                  <w:r w:rsidRPr="00816063">
                    <w:rPr>
                      <w:rFonts w:eastAsia="Times New Roman" w:cs="Arial"/>
                      <w:sz w:val="16"/>
                      <w:szCs w:val="16"/>
                      <w:lang w:val="es-EC" w:eastAsia="es-EC"/>
                    </w:rPr>
                    <w:t xml:space="preserve"> (Avance 1)</w:t>
                  </w:r>
                </w:p>
                <w:p w14:paraId="010CE37F" w14:textId="77777777" w:rsidR="00816063" w:rsidRPr="00816063" w:rsidRDefault="00816063" w:rsidP="00816063">
                  <w:pPr>
                    <w:rPr>
                      <w:rFonts w:eastAsia="Times New Roman" w:cs="Arial"/>
                      <w:b/>
                      <w:bCs/>
                      <w:color w:val="FF0000"/>
                      <w:sz w:val="16"/>
                      <w:szCs w:val="16"/>
                      <w:lang w:val="es-EC" w:eastAsia="es-EC"/>
                    </w:rPr>
                  </w:pPr>
                </w:p>
                <w:p w14:paraId="01092A9E" w14:textId="101817AE" w:rsidR="00E454FB" w:rsidRPr="00FA3CB0" w:rsidRDefault="00816063" w:rsidP="00816063">
                  <w:pPr>
                    <w:rPr>
                      <w:rFonts w:eastAsia="Times New Roman" w:cs="Arial"/>
                      <w:color w:val="000000"/>
                      <w:sz w:val="16"/>
                      <w:szCs w:val="16"/>
                      <w:lang w:val="es-EC" w:eastAsia="es-EC"/>
                    </w:rPr>
                  </w:pPr>
                  <w:r w:rsidRPr="00816063">
                    <w:rPr>
                      <w:rFonts w:eastAsia="Times New Roman" w:cs="Arial"/>
                      <w:b/>
                      <w:bCs/>
                      <w:color w:val="FF0000"/>
                      <w:sz w:val="16"/>
                      <w:szCs w:val="16"/>
                      <w:lang w:val="es-EC" w:eastAsia="es-EC"/>
                    </w:rPr>
                    <w:t>Tema – Caso de estudio - Título de la Investigación</w:t>
                  </w:r>
                  <w:r w:rsidR="00E454FB" w:rsidRPr="00FA3CB0">
                    <w:rPr>
                      <w:rFonts w:eastAsia="Times New Roman" w:cs="Arial"/>
                      <w:color w:val="000000"/>
                      <w:sz w:val="16"/>
                      <w:szCs w:val="16"/>
                      <w:lang w:val="es-EC" w:eastAsia="es-EC"/>
                    </w:rPr>
                    <w:t xml:space="preserve">. Archivo configurado y justificado. Aplicación de Normas APA (Word editable). 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  <w:hideMark/>
                </w:tcPr>
                <w:p w14:paraId="57B497EF" w14:textId="23DDED3A" w:rsidR="00E454FB" w:rsidRPr="00FA3CB0" w:rsidRDefault="004D0EDF" w:rsidP="00E454FB">
                  <w:pPr>
                    <w:rPr>
                      <w:rFonts w:eastAsia="Times New Roman" w:cs="Arial"/>
                      <w:color w:val="000000"/>
                      <w:sz w:val="16"/>
                      <w:szCs w:val="16"/>
                      <w:lang w:val="es-EC" w:eastAsia="es-EC"/>
                    </w:rPr>
                  </w:pPr>
                  <w:r w:rsidRPr="004D0EDF">
                    <w:rPr>
                      <w:rFonts w:eastAsia="Times New Roman" w:cs="Arial"/>
                      <w:color w:val="000000"/>
                      <w:sz w:val="16"/>
                      <w:szCs w:val="16"/>
                      <w:lang w:val="es-EC" w:eastAsia="es-EC"/>
                    </w:rPr>
                    <w:t>Gr01-Documento académico-Avance 1-5</w:t>
                  </w:r>
                  <w:r w:rsidR="007D0B45">
                    <w:rPr>
                      <w:rFonts w:eastAsia="Times New Roman" w:cs="Arial"/>
                      <w:color w:val="000000"/>
                      <w:sz w:val="16"/>
                      <w:szCs w:val="16"/>
                      <w:lang w:val="es-EC" w:eastAsia="es-EC"/>
                    </w:rPr>
                    <w:t>B</w:t>
                  </w:r>
                  <w:r w:rsidRPr="004D0EDF">
                    <w:rPr>
                      <w:rFonts w:eastAsia="Times New Roman" w:cs="Arial"/>
                      <w:color w:val="000000"/>
                      <w:sz w:val="16"/>
                      <w:szCs w:val="16"/>
                      <w:lang w:val="es-EC" w:eastAsia="es-EC"/>
                    </w:rPr>
                    <w:t>-2020-</w:t>
                  </w:r>
                  <w:r w:rsidR="00B86651">
                    <w:rPr>
                      <w:rFonts w:eastAsia="Times New Roman" w:cs="Arial"/>
                      <w:color w:val="000000"/>
                      <w:sz w:val="16"/>
                      <w:szCs w:val="16"/>
                      <w:lang w:val="es-EC" w:eastAsia="es-EC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vAlign w:val="center"/>
                  <w:hideMark/>
                </w:tcPr>
                <w:p w14:paraId="46358FEE" w14:textId="77777777" w:rsidR="00E454FB" w:rsidRPr="00FA3CB0" w:rsidRDefault="00E454FB" w:rsidP="00E454FB">
                  <w:pPr>
                    <w:jc w:val="center"/>
                    <w:rPr>
                      <w:rFonts w:eastAsia="Times New Roman" w:cs="Arial"/>
                      <w:color w:val="000000"/>
                      <w:sz w:val="16"/>
                      <w:szCs w:val="16"/>
                      <w:lang w:val="es-EC" w:eastAsia="es-EC"/>
                    </w:rPr>
                  </w:pPr>
                  <w:r w:rsidRPr="00FA3CB0">
                    <w:rPr>
                      <w:rFonts w:eastAsia="Times New Roman" w:cs="Arial"/>
                      <w:color w:val="000000"/>
                      <w:sz w:val="16"/>
                      <w:szCs w:val="16"/>
                      <w:lang w:val="es-EC" w:eastAsia="es-EC"/>
                    </w:rPr>
                    <w:t xml:space="preserve">Semana </w:t>
                  </w:r>
                </w:p>
                <w:p w14:paraId="0FDF762E" w14:textId="77777777" w:rsidR="00E454FB" w:rsidRPr="00FA3CB0" w:rsidRDefault="00E454FB" w:rsidP="00E454FB">
                  <w:pPr>
                    <w:jc w:val="center"/>
                    <w:rPr>
                      <w:rFonts w:eastAsia="Times New Roman" w:cs="Arial"/>
                      <w:color w:val="000000"/>
                      <w:sz w:val="16"/>
                      <w:szCs w:val="16"/>
                      <w:lang w:val="es-EC" w:eastAsia="es-EC"/>
                    </w:rPr>
                  </w:pPr>
                </w:p>
                <w:p w14:paraId="0AC57897" w14:textId="41198A86" w:rsidR="00E454FB" w:rsidRPr="00FA3CB0" w:rsidRDefault="004518E5" w:rsidP="00E454FB">
                  <w:pPr>
                    <w:jc w:val="center"/>
                    <w:rPr>
                      <w:rFonts w:eastAsia="Times New Roman" w:cs="Arial"/>
                      <w:color w:val="000000"/>
                      <w:sz w:val="16"/>
                      <w:szCs w:val="16"/>
                      <w:lang w:val="es-EC" w:eastAsia="es-EC"/>
                    </w:rPr>
                  </w:pPr>
                  <w:r w:rsidRPr="00FA3CB0">
                    <w:rPr>
                      <w:rFonts w:eastAsia="Times New Roman" w:cs="Arial"/>
                      <w:color w:val="000000"/>
                      <w:sz w:val="16"/>
                      <w:szCs w:val="16"/>
                      <w:lang w:val="es-EC" w:eastAsia="es-EC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54AFDCF8" w14:textId="77777777" w:rsidR="00E454FB" w:rsidRPr="00FA3CB0" w:rsidRDefault="00E454FB" w:rsidP="00E454FB">
                  <w:pPr>
                    <w:jc w:val="center"/>
                    <w:rPr>
                      <w:rFonts w:eastAsia="Times New Roman" w:cs="Arial"/>
                      <w:color w:val="000000"/>
                      <w:sz w:val="16"/>
                      <w:szCs w:val="16"/>
                      <w:lang w:val="es-EC" w:eastAsia="es-EC"/>
                    </w:rPr>
                  </w:pPr>
                  <w:r w:rsidRPr="00FA3CB0">
                    <w:rPr>
                      <w:rFonts w:eastAsia="Times New Roman" w:cs="Arial"/>
                      <w:color w:val="000000"/>
                      <w:sz w:val="16"/>
                      <w:szCs w:val="16"/>
                      <w:lang w:val="es-EC" w:eastAsia="es-EC"/>
                    </w:rPr>
                    <w:t>Hasta las 12h00</w:t>
                  </w:r>
                </w:p>
              </w:tc>
            </w:tr>
          </w:tbl>
          <w:p w14:paraId="103207B2" w14:textId="77777777" w:rsidR="00E454FB" w:rsidRPr="00F94B47" w:rsidRDefault="00E454FB" w:rsidP="00E454FB">
            <w:pPr>
              <w:shd w:val="clear" w:color="auto" w:fill="D9E2F3" w:themeFill="accent1" w:themeFillTint="33"/>
              <w:jc w:val="both"/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</w:pPr>
          </w:p>
          <w:p w14:paraId="6A5DFC72" w14:textId="4663BD69" w:rsidR="00E454FB" w:rsidRPr="00F94B47" w:rsidRDefault="00E454FB" w:rsidP="00666322">
            <w:pPr>
              <w:pStyle w:val="Prrafodelista"/>
              <w:numPr>
                <w:ilvl w:val="0"/>
                <w:numId w:val="13"/>
              </w:numPr>
              <w:shd w:val="clear" w:color="auto" w:fill="D9E2F3" w:themeFill="accent1" w:themeFillTint="33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Además, cada alumno deberá subir el trabajo de manera individual a la plataforma </w:t>
            </w:r>
            <w:r w:rsidR="00816063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Microsoft </w:t>
            </w: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TE</w:t>
            </w:r>
            <w:r w:rsidR="00816063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A</w:t>
            </w: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MS, </w:t>
            </w:r>
            <w:r w:rsidR="0030272E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LECTURA Y ESCRITURA DE TEXTOS ACADÉMICOS</w:t>
            </w:r>
            <w:r w:rsidR="0030272E"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</w:t>
            </w: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(</w:t>
            </w:r>
            <w:r w:rsidR="0030272E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5A</w:t>
            </w:r>
            <w:r w:rsidR="00B86651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B</w:t>
            </w:r>
            <w:r w:rsidR="00654FFE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-TI</w:t>
            </w: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), TAREAS CORRESPONDIENTE, CARPETA DE ALOJAMIENTO</w:t>
            </w:r>
            <w:r w:rsidR="00711D48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.</w:t>
            </w:r>
          </w:p>
          <w:p w14:paraId="32AA97E0" w14:textId="77777777" w:rsidR="00E454FB" w:rsidRPr="00F94B47" w:rsidRDefault="00E454FB" w:rsidP="00E454FB">
            <w:pPr>
              <w:tabs>
                <w:tab w:val="num" w:pos="0"/>
              </w:tabs>
              <w:jc w:val="both"/>
              <w:rPr>
                <w:sz w:val="16"/>
                <w:szCs w:val="16"/>
                <w:lang w:val="es-MX"/>
              </w:rPr>
            </w:pPr>
          </w:p>
          <w:p w14:paraId="423F5224" w14:textId="77777777" w:rsidR="00E454FB" w:rsidRPr="006C0DFF" w:rsidRDefault="00E454FB" w:rsidP="00E454FB">
            <w:pPr>
              <w:autoSpaceDE w:val="0"/>
              <w:autoSpaceDN w:val="0"/>
              <w:adjustRightInd w:val="0"/>
              <w:rPr>
                <w:rFonts w:eastAsia="Times New Roman" w:cs="Arial"/>
                <w:caps/>
                <w:color w:val="800000"/>
                <w:kern w:val="28"/>
                <w:sz w:val="32"/>
                <w:lang w:val="es-ES_tradnl"/>
              </w:rPr>
            </w:pPr>
            <w:r w:rsidRPr="006C0DFF">
              <w:rPr>
                <w:rFonts w:eastAsia="Times New Roman" w:cs="Arial"/>
                <w:caps/>
                <w:color w:val="800000"/>
                <w:kern w:val="28"/>
                <w:sz w:val="32"/>
                <w:lang w:val="es-ES_tradnl"/>
              </w:rPr>
              <w:t>RECUERDEN QUE:</w:t>
            </w:r>
          </w:p>
          <w:p w14:paraId="123F1954" w14:textId="77777777" w:rsidR="00E454FB" w:rsidRDefault="00E454FB" w:rsidP="00E454FB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s-EC" w:eastAsia="es-EC"/>
              </w:rPr>
            </w:pPr>
            <w:r>
              <w:rPr>
                <w:rFonts w:cs="Arial"/>
                <w:color w:val="000000"/>
                <w:sz w:val="20"/>
                <w:lang w:val="es-EC" w:eastAsia="es-EC"/>
              </w:rPr>
              <w:t xml:space="preserve"> </w:t>
            </w:r>
          </w:p>
          <w:p w14:paraId="19BB74B9" w14:textId="3B6345CD" w:rsidR="00E454FB" w:rsidRPr="006C0DFF" w:rsidRDefault="00E454FB" w:rsidP="004D2461">
            <w:pPr>
              <w:pStyle w:val="Prrafodelista"/>
              <w:numPr>
                <w:ilvl w:val="0"/>
                <w:numId w:val="20"/>
              </w:numPr>
              <w:autoSpaceDE w:val="0"/>
              <w:autoSpaceDN w:val="0"/>
              <w:adjustRightInd w:val="0"/>
              <w:ind w:left="314" w:hanging="314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6C0DFF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El </w:t>
            </w:r>
            <w:r w:rsidR="00FA3CB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trabajo</w:t>
            </w:r>
            <w:r w:rsidRPr="006C0DFF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se realiza en la plantilla que se encuentra </w:t>
            </w:r>
            <w:r w:rsidR="00B9204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alojada en las plataformas: SGA (Aula virtual-ULEAM)</w:t>
            </w:r>
            <w:r w:rsidR="00752778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o</w:t>
            </w:r>
            <w:r w:rsidR="00B9204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</w:t>
            </w:r>
            <w:r w:rsidR="00816063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Microsoft </w:t>
            </w:r>
            <w:r w:rsidR="00816063"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TE</w:t>
            </w:r>
            <w:r w:rsidR="00816063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A</w:t>
            </w:r>
            <w:r w:rsidR="00816063"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MS</w:t>
            </w:r>
            <w:r w:rsidR="00B9204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</w:t>
            </w:r>
            <w:r w:rsidRPr="006C0DFF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en </w:t>
            </w:r>
            <w:r w:rsidR="007974A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04. DESARROLLO DEL CURSO / 04.3 PLANTILLAS PARA DESARROLLAR TRABAJOS</w:t>
            </w:r>
            <w:r w:rsidRPr="006C0DFF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.</w:t>
            </w:r>
          </w:p>
          <w:p w14:paraId="28D9615D" w14:textId="49D617B1" w:rsidR="00E454FB" w:rsidRPr="00B92046" w:rsidRDefault="00E454FB" w:rsidP="004D2461">
            <w:pPr>
              <w:pStyle w:val="Prrafodelista"/>
              <w:numPr>
                <w:ilvl w:val="0"/>
                <w:numId w:val="20"/>
              </w:numPr>
              <w:autoSpaceDE w:val="0"/>
              <w:autoSpaceDN w:val="0"/>
              <w:adjustRightInd w:val="0"/>
              <w:ind w:left="314" w:hanging="314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B9204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Para realizar el </w:t>
            </w:r>
            <w:r w:rsidR="00B92046" w:rsidRPr="00B9204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trabajo </w:t>
            </w:r>
            <w:r w:rsidRPr="00B9204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debe</w:t>
            </w:r>
            <w:r w:rsidR="00B92046" w:rsidRPr="00B9204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n</w:t>
            </w:r>
            <w:r w:rsidRPr="00B9204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</w:t>
            </w:r>
            <w:r w:rsidR="00B92046" w:rsidRPr="00B9204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revisar y </w:t>
            </w:r>
            <w:r w:rsidRPr="00B9204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estudiar previamente el “</w:t>
            </w:r>
            <w:r w:rsidR="00B92046" w:rsidRPr="00B9204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Material teórico”</w:t>
            </w:r>
            <w:r w:rsidR="007974A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</w:t>
            </w:r>
            <w:r w:rsidR="00B92046" w:rsidRPr="00B9204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y</w:t>
            </w:r>
            <w:r w:rsidRPr="00B9204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este “Instructivo guía</w:t>
            </w:r>
            <w:r w:rsidR="008258C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”</w:t>
            </w:r>
            <w:r w:rsidRPr="00B9204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para el </w:t>
            </w:r>
            <w:r w:rsidR="00B92046" w:rsidRPr="00B9204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trabajo </w:t>
            </w:r>
            <w:r w:rsidRPr="00B9204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que se halla</w:t>
            </w:r>
            <w:r w:rsidR="00B92046" w:rsidRPr="00B9204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</w:t>
            </w:r>
            <w:r w:rsidRPr="00B9204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en la</w:t>
            </w:r>
            <w:r w:rsidR="00B9204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s plataformas indicadas</w:t>
            </w:r>
            <w:r w:rsidRPr="00B9204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.</w:t>
            </w:r>
          </w:p>
          <w:p w14:paraId="5C113905" w14:textId="67278E18" w:rsidR="00E454FB" w:rsidRPr="008258C6" w:rsidRDefault="00E454FB" w:rsidP="004D2461">
            <w:pPr>
              <w:pStyle w:val="Prrafodelista"/>
              <w:numPr>
                <w:ilvl w:val="0"/>
                <w:numId w:val="20"/>
              </w:numPr>
              <w:autoSpaceDE w:val="0"/>
              <w:autoSpaceDN w:val="0"/>
              <w:adjustRightInd w:val="0"/>
              <w:ind w:left="314" w:hanging="314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6C0DFF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La extensión solicitada para el contenido de todo el </w:t>
            </w:r>
            <w:r w:rsidR="00B9204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trabajo </w:t>
            </w:r>
            <w:r w:rsidRPr="006C0DFF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es de </w:t>
            </w:r>
            <w:r w:rsidR="004D0EDF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6</w:t>
            </w:r>
            <w:r w:rsidR="00B9204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0</w:t>
            </w:r>
            <w:r w:rsidRPr="006C0DFF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palabras, por lo que se requiere</w:t>
            </w:r>
            <w:r w:rsidR="008258C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</w:t>
            </w:r>
            <w:r w:rsidRPr="008258C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aplicar capacidad de síntesis, y criterios de selección y jerarquización de la información pertinente.</w:t>
            </w:r>
          </w:p>
          <w:p w14:paraId="7D613DF0" w14:textId="1AF26438" w:rsidR="00E454FB" w:rsidRPr="008258C6" w:rsidRDefault="00E454FB" w:rsidP="004D2461">
            <w:pPr>
              <w:pStyle w:val="Prrafodelista"/>
              <w:numPr>
                <w:ilvl w:val="0"/>
                <w:numId w:val="20"/>
              </w:numPr>
              <w:autoSpaceDE w:val="0"/>
              <w:autoSpaceDN w:val="0"/>
              <w:adjustRightInd w:val="0"/>
              <w:ind w:left="314" w:hanging="314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8258C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Deben cumplirse todas las consignas explicadas </w:t>
            </w:r>
            <w:r w:rsidR="008258C6" w:rsidRPr="008258C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en este instructivo</w:t>
            </w:r>
            <w:r w:rsidRPr="008258C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, y entregar el trabajo</w:t>
            </w:r>
            <w:r w:rsidR="008258C6" w:rsidRPr="008258C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</w:t>
            </w:r>
            <w:r w:rsidR="008258C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hasta máximo </w:t>
            </w:r>
            <w:r w:rsidRPr="008258C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la fecha indicada.</w:t>
            </w:r>
          </w:p>
          <w:p w14:paraId="7F6A28A4" w14:textId="4D28455E" w:rsidR="00E454FB" w:rsidRPr="008258C6" w:rsidRDefault="00E454FB" w:rsidP="004D2461">
            <w:pPr>
              <w:pStyle w:val="Prrafodelista"/>
              <w:numPr>
                <w:ilvl w:val="0"/>
                <w:numId w:val="20"/>
              </w:numPr>
              <w:autoSpaceDE w:val="0"/>
              <w:autoSpaceDN w:val="0"/>
              <w:adjustRightInd w:val="0"/>
              <w:ind w:left="314" w:hanging="314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8258C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De este </w:t>
            </w:r>
            <w:r w:rsidR="008258C6" w:rsidRPr="008258C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trabajo</w:t>
            </w:r>
            <w:r w:rsidRPr="008258C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se evaluará su contenido, cumplimiento de fechas de entrega, prolijidad (respetando el</w:t>
            </w:r>
            <w:r w:rsidR="008258C6" w:rsidRPr="008258C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</w:t>
            </w:r>
            <w:r w:rsidRPr="008258C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formato de presentación establecido) redacción y ortografía.</w:t>
            </w:r>
          </w:p>
          <w:p w14:paraId="6800BA40" w14:textId="77777777" w:rsidR="008258C6" w:rsidRDefault="00E454FB" w:rsidP="004D2461">
            <w:pPr>
              <w:pStyle w:val="Prrafodelista"/>
              <w:numPr>
                <w:ilvl w:val="0"/>
                <w:numId w:val="20"/>
              </w:numPr>
              <w:autoSpaceDE w:val="0"/>
              <w:autoSpaceDN w:val="0"/>
              <w:adjustRightInd w:val="0"/>
              <w:ind w:left="314" w:hanging="314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6C0DFF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El documento a entregar</w:t>
            </w:r>
            <w:r w:rsidR="008258C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individualmente, deberán alojarlo en la CARPETA “</w:t>
            </w:r>
            <w:r w:rsidRPr="006C0DFF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VERSIONES FINALES</w:t>
            </w:r>
            <w:r w:rsidR="008258C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”</w:t>
            </w:r>
            <w:r w:rsidRPr="006C0DFF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.</w:t>
            </w:r>
          </w:p>
          <w:p w14:paraId="73C9A6A0" w14:textId="6E164923" w:rsidR="00C64202" w:rsidRPr="00FA3CB0" w:rsidRDefault="00E454FB" w:rsidP="00FA3CB0">
            <w:pPr>
              <w:autoSpaceDE w:val="0"/>
              <w:autoSpaceDN w:val="0"/>
              <w:adjustRightInd w:val="0"/>
              <w:ind w:left="30"/>
              <w:jc w:val="both"/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</w:pPr>
            <w:r w:rsidRPr="00FA3CB0"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  <w:t xml:space="preserve"> </w:t>
            </w:r>
          </w:p>
          <w:p w14:paraId="1A0A3333" w14:textId="77777777" w:rsidR="00C64202" w:rsidRPr="00000A47" w:rsidRDefault="00C64202" w:rsidP="00000A47">
            <w:pPr>
              <w:tabs>
                <w:tab w:val="num" w:pos="0"/>
              </w:tabs>
              <w:jc w:val="right"/>
              <w:rPr>
                <w:i/>
                <w:iCs/>
                <w:lang w:val="es-MX"/>
              </w:rPr>
            </w:pPr>
            <w:r w:rsidRPr="00000A47">
              <w:rPr>
                <w:rFonts w:eastAsia="Times New Roman" w:cs="Arial"/>
                <w:i/>
                <w:iCs/>
                <w:caps/>
                <w:color w:val="800000"/>
                <w:kern w:val="28"/>
                <w:sz w:val="28"/>
                <w:szCs w:val="18"/>
                <w:lang w:val="es-ES_tradnl"/>
              </w:rPr>
              <w:t>APLICAR NORMAS APA</w:t>
            </w:r>
          </w:p>
        </w:tc>
      </w:tr>
      <w:bookmarkEnd w:id="0"/>
    </w:tbl>
    <w:p w14:paraId="006B9589" w14:textId="77777777" w:rsidR="005B5B91" w:rsidRDefault="005B5B91" w:rsidP="00921B35">
      <w:pPr>
        <w:tabs>
          <w:tab w:val="num" w:pos="284"/>
        </w:tabs>
        <w:ind w:left="284" w:hanging="284"/>
        <w:jc w:val="both"/>
        <w:rPr>
          <w:b/>
          <w:bCs/>
          <w:lang w:val="es-MX"/>
        </w:rPr>
      </w:pPr>
    </w:p>
    <w:p w14:paraId="2EDF051A" w14:textId="1BA50B0B" w:rsidR="00C23667" w:rsidRDefault="00C23667" w:rsidP="00C23667">
      <w:pPr>
        <w:shd w:val="clear" w:color="auto" w:fill="D9E2F3" w:themeFill="accent1" w:themeFillTint="33"/>
        <w:jc w:val="center"/>
      </w:pPr>
      <w:r>
        <w:rPr>
          <w:rFonts w:eastAsia="Times New Roman" w:cs="Arial"/>
          <w:caps/>
          <w:color w:val="800000"/>
          <w:kern w:val="28"/>
          <w:sz w:val="34"/>
          <w:lang w:val="es-ES_tradnl"/>
        </w:rPr>
        <w:t>desarrollo</w:t>
      </w:r>
    </w:p>
    <w:p w14:paraId="78287376" w14:textId="77777777" w:rsidR="000D3759" w:rsidRPr="00C860DA" w:rsidRDefault="000D3759" w:rsidP="00C23667">
      <w:pPr>
        <w:jc w:val="center"/>
        <w:rPr>
          <w:lang w:val="es-ES_tradnl"/>
        </w:rPr>
      </w:pPr>
    </w:p>
    <w:tbl>
      <w:tblPr>
        <w:tblW w:w="9356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15"/>
        <w:gridCol w:w="6441"/>
      </w:tblGrid>
      <w:tr w:rsidR="000D3759" w:rsidRPr="00D44DF1" w14:paraId="5760D67F" w14:textId="77777777" w:rsidTr="00F32E1F">
        <w:tc>
          <w:tcPr>
            <w:tcW w:w="2915" w:type="dxa"/>
            <w:shd w:val="clear" w:color="auto" w:fill="D9E2F3" w:themeFill="accent1" w:themeFillTint="33"/>
            <w:vAlign w:val="center"/>
          </w:tcPr>
          <w:p w14:paraId="42E27CF7" w14:textId="30E220C3" w:rsidR="000D3759" w:rsidRPr="007974A6" w:rsidRDefault="007974A6" w:rsidP="00C50AC8">
            <w:pPr>
              <w:spacing w:before="120" w:after="120"/>
              <w:rPr>
                <w:rFonts w:cs="Arial"/>
                <w:sz w:val="28"/>
                <w:szCs w:val="28"/>
              </w:rPr>
            </w:pPr>
            <w:r w:rsidRPr="007974A6">
              <w:rPr>
                <w:rFonts w:eastAsia="Times New Roman" w:cs="Arial"/>
                <w:caps/>
                <w:color w:val="800000"/>
                <w:kern w:val="28"/>
                <w:sz w:val="28"/>
                <w:szCs w:val="28"/>
                <w:lang w:val="es-ES_tradnl"/>
              </w:rPr>
              <w:t>tema del trabajo de investigación</w:t>
            </w:r>
            <w:r w:rsidR="00497112">
              <w:rPr>
                <w:rFonts w:eastAsia="Times New Roman" w:cs="Arial"/>
                <w:caps/>
                <w:color w:val="800000"/>
                <w:kern w:val="28"/>
                <w:sz w:val="28"/>
                <w:szCs w:val="28"/>
                <w:lang w:val="es-ES_tradnl"/>
              </w:rPr>
              <w:t xml:space="preserve"> </w:t>
            </w:r>
            <w:r w:rsidR="00497112" w:rsidRPr="00497112">
              <w:rPr>
                <w:sz w:val="16"/>
                <w:szCs w:val="16"/>
                <w:lang w:val="es-MX"/>
              </w:rPr>
              <w:t>(</w:t>
            </w:r>
            <w:r w:rsidR="00497112" w:rsidRPr="00F94B47">
              <w:rPr>
                <w:sz w:val="16"/>
                <w:szCs w:val="16"/>
                <w:lang w:val="es-MX"/>
              </w:rPr>
              <w:t xml:space="preserve">máximo </w:t>
            </w:r>
            <w:r w:rsidR="00497112">
              <w:rPr>
                <w:sz w:val="16"/>
                <w:szCs w:val="16"/>
                <w:lang w:val="es-MX"/>
              </w:rPr>
              <w:t>8</w:t>
            </w:r>
            <w:r w:rsidR="00497112" w:rsidRPr="00F94B47">
              <w:rPr>
                <w:sz w:val="16"/>
                <w:szCs w:val="16"/>
                <w:lang w:val="es-MX"/>
              </w:rPr>
              <w:t xml:space="preserve"> palabras</w:t>
            </w:r>
            <w:r w:rsidR="00497112">
              <w:rPr>
                <w:sz w:val="16"/>
                <w:szCs w:val="16"/>
                <w:lang w:val="es-MX"/>
              </w:rPr>
              <w:t>)</w:t>
            </w:r>
          </w:p>
        </w:tc>
        <w:tc>
          <w:tcPr>
            <w:tcW w:w="6441" w:type="dxa"/>
            <w:shd w:val="clear" w:color="auto" w:fill="auto"/>
            <w:vAlign w:val="center"/>
          </w:tcPr>
          <w:p w14:paraId="1D8D78D2" w14:textId="04038EF6" w:rsidR="000D3759" w:rsidRPr="004A04A8" w:rsidRDefault="00C852EC" w:rsidP="007974A6">
            <w:pPr>
              <w:spacing w:before="120" w:after="120" w:line="276" w:lineRule="auto"/>
              <w:jc w:val="both"/>
              <w:rPr>
                <w:rFonts w:cs="Arial"/>
                <w:lang w:val="es-419"/>
              </w:rPr>
            </w:pPr>
            <w:r w:rsidRPr="004A04A8">
              <w:rPr>
                <w:rFonts w:cs="Arial"/>
                <w:lang w:val="es-419"/>
              </w:rPr>
              <w:t>A</w:t>
            </w:r>
            <w:r w:rsidR="00165F2C" w:rsidRPr="004A04A8">
              <w:rPr>
                <w:rFonts w:cs="Arial"/>
                <w:lang w:val="es-419"/>
              </w:rPr>
              <w:t>plicaci</w:t>
            </w:r>
            <w:r w:rsidR="004A04A8" w:rsidRPr="004A04A8">
              <w:rPr>
                <w:rFonts w:cs="Arial"/>
                <w:lang w:val="es-419"/>
              </w:rPr>
              <w:t>ón</w:t>
            </w:r>
            <w:r w:rsidR="00165F2C" w:rsidRPr="004A04A8">
              <w:rPr>
                <w:rFonts w:cs="Arial"/>
                <w:lang w:val="es-419"/>
              </w:rPr>
              <w:t xml:space="preserve"> de un sistema de gestión</w:t>
            </w:r>
            <w:r w:rsidRPr="004A04A8">
              <w:rPr>
                <w:rFonts w:cs="Arial"/>
                <w:lang w:val="es-419"/>
              </w:rPr>
              <w:t xml:space="preserve"> para una veterin</w:t>
            </w:r>
            <w:r w:rsidR="004A04A8">
              <w:rPr>
                <w:rFonts w:cs="Arial"/>
                <w:lang w:val="es-419"/>
              </w:rPr>
              <w:t>a</w:t>
            </w:r>
            <w:r w:rsidRPr="004A04A8">
              <w:rPr>
                <w:rFonts w:cs="Arial"/>
                <w:lang w:val="es-419"/>
              </w:rPr>
              <w:t xml:space="preserve">ria </w:t>
            </w:r>
          </w:p>
        </w:tc>
      </w:tr>
      <w:tr w:rsidR="000D3759" w:rsidRPr="00D44DF1" w14:paraId="7B3137A9" w14:textId="77777777" w:rsidTr="00F32E1F">
        <w:tc>
          <w:tcPr>
            <w:tcW w:w="2915" w:type="dxa"/>
            <w:shd w:val="clear" w:color="auto" w:fill="D9E2F3" w:themeFill="accent1" w:themeFillTint="33"/>
            <w:vAlign w:val="center"/>
          </w:tcPr>
          <w:p w14:paraId="3911A78B" w14:textId="22E0FB9C" w:rsidR="000D3759" w:rsidRPr="007974A6" w:rsidRDefault="000D3759" w:rsidP="00C50AC8">
            <w:pPr>
              <w:spacing w:before="120" w:after="120"/>
              <w:rPr>
                <w:rFonts w:cs="Arial"/>
                <w:sz w:val="28"/>
                <w:szCs w:val="28"/>
              </w:rPr>
            </w:pPr>
            <w:r w:rsidRPr="007974A6">
              <w:rPr>
                <w:rFonts w:cs="Arial"/>
                <w:sz w:val="28"/>
                <w:szCs w:val="28"/>
              </w:rPr>
              <w:t xml:space="preserve">Su </w:t>
            </w:r>
            <w:r w:rsidR="007974A6" w:rsidRPr="007974A6">
              <w:rPr>
                <w:rFonts w:eastAsia="Times New Roman" w:cs="Arial"/>
                <w:caps/>
                <w:color w:val="800000"/>
                <w:kern w:val="28"/>
                <w:sz w:val="28"/>
                <w:szCs w:val="28"/>
                <w:lang w:val="es-ES_tradnl"/>
              </w:rPr>
              <w:t>caso de estudio</w:t>
            </w:r>
            <w:r w:rsidR="00497112">
              <w:rPr>
                <w:rFonts w:eastAsia="Times New Roman" w:cs="Arial"/>
                <w:caps/>
                <w:color w:val="800000"/>
                <w:kern w:val="28"/>
                <w:sz w:val="28"/>
                <w:szCs w:val="28"/>
                <w:lang w:val="es-ES_tradnl"/>
              </w:rPr>
              <w:t xml:space="preserve"> </w:t>
            </w:r>
            <w:r w:rsidR="00497112" w:rsidRPr="00497112">
              <w:rPr>
                <w:sz w:val="16"/>
                <w:szCs w:val="16"/>
                <w:lang w:val="es-MX"/>
              </w:rPr>
              <w:t>(</w:t>
            </w:r>
            <w:r w:rsidR="00497112" w:rsidRPr="00F94B47">
              <w:rPr>
                <w:sz w:val="16"/>
                <w:szCs w:val="16"/>
                <w:lang w:val="es-MX"/>
              </w:rPr>
              <w:t xml:space="preserve">máximo </w:t>
            </w:r>
            <w:r w:rsidR="00497112">
              <w:rPr>
                <w:sz w:val="16"/>
                <w:szCs w:val="16"/>
                <w:lang w:val="es-MX"/>
              </w:rPr>
              <w:t>10</w:t>
            </w:r>
            <w:r w:rsidR="00497112" w:rsidRPr="00F94B47">
              <w:rPr>
                <w:sz w:val="16"/>
                <w:szCs w:val="16"/>
                <w:lang w:val="es-MX"/>
              </w:rPr>
              <w:t xml:space="preserve"> palabras</w:t>
            </w:r>
            <w:r w:rsidR="00497112">
              <w:rPr>
                <w:sz w:val="16"/>
                <w:szCs w:val="16"/>
                <w:lang w:val="es-MX"/>
              </w:rPr>
              <w:t>)</w:t>
            </w:r>
          </w:p>
        </w:tc>
        <w:tc>
          <w:tcPr>
            <w:tcW w:w="6441" w:type="dxa"/>
            <w:shd w:val="clear" w:color="auto" w:fill="auto"/>
            <w:vAlign w:val="center"/>
          </w:tcPr>
          <w:p w14:paraId="46F9E0C8" w14:textId="65B67DD6" w:rsidR="000D3759" w:rsidRPr="004A04A8" w:rsidRDefault="00C852EC" w:rsidP="007974A6">
            <w:pPr>
              <w:spacing w:before="120" w:after="120" w:line="276" w:lineRule="auto"/>
              <w:jc w:val="both"/>
              <w:rPr>
                <w:rFonts w:cs="Arial"/>
                <w:lang w:val="es-419"/>
              </w:rPr>
            </w:pPr>
            <w:r w:rsidRPr="004A04A8">
              <w:rPr>
                <w:rFonts w:cs="Arial"/>
                <w:lang w:val="es-419"/>
              </w:rPr>
              <w:t>Sistema inform</w:t>
            </w:r>
            <w:r w:rsidR="004A04A8" w:rsidRPr="004A04A8">
              <w:rPr>
                <w:rFonts w:cs="Arial"/>
                <w:lang w:val="es-419"/>
              </w:rPr>
              <w:t>á</w:t>
            </w:r>
            <w:r w:rsidRPr="004A04A8">
              <w:rPr>
                <w:rFonts w:cs="Arial"/>
                <w:lang w:val="es-419"/>
              </w:rPr>
              <w:t>tic</w:t>
            </w:r>
            <w:r w:rsidR="004A04A8" w:rsidRPr="004A04A8">
              <w:rPr>
                <w:rFonts w:cs="Arial"/>
                <w:lang w:val="es-419"/>
              </w:rPr>
              <w:t>o</w:t>
            </w:r>
            <w:r w:rsidRPr="004A04A8">
              <w:rPr>
                <w:rFonts w:cs="Arial"/>
                <w:lang w:val="es-419"/>
              </w:rPr>
              <w:t xml:space="preserve"> para consultas </w:t>
            </w:r>
          </w:p>
        </w:tc>
      </w:tr>
      <w:tr w:rsidR="007974A6" w:rsidRPr="00D44DF1" w14:paraId="73106844" w14:textId="77777777" w:rsidTr="00F32E1F">
        <w:tc>
          <w:tcPr>
            <w:tcW w:w="2915" w:type="dxa"/>
            <w:shd w:val="clear" w:color="auto" w:fill="D9E2F3" w:themeFill="accent1" w:themeFillTint="33"/>
            <w:vAlign w:val="center"/>
          </w:tcPr>
          <w:p w14:paraId="51B110EC" w14:textId="283B899D" w:rsidR="007974A6" w:rsidRPr="007974A6" w:rsidRDefault="007974A6" w:rsidP="00C50AC8">
            <w:pPr>
              <w:spacing w:before="120" w:after="120"/>
              <w:rPr>
                <w:rFonts w:eastAsia="Times New Roman" w:cs="Arial"/>
                <w:caps/>
                <w:color w:val="800000"/>
                <w:kern w:val="28"/>
                <w:sz w:val="28"/>
                <w:szCs w:val="28"/>
                <w:lang w:val="es-ES_tradnl"/>
              </w:rPr>
            </w:pPr>
            <w:r w:rsidRPr="007974A6">
              <w:rPr>
                <w:rFonts w:eastAsia="Times New Roman" w:cs="Arial"/>
                <w:caps/>
                <w:color w:val="800000"/>
                <w:kern w:val="28"/>
                <w:sz w:val="28"/>
                <w:szCs w:val="28"/>
                <w:lang w:val="es-ES_tradnl"/>
              </w:rPr>
              <w:lastRenderedPageBreak/>
              <w:t>objetivo general de la investigación</w:t>
            </w:r>
            <w:r w:rsidR="00497112">
              <w:rPr>
                <w:rFonts w:eastAsia="Times New Roman" w:cs="Arial"/>
                <w:caps/>
                <w:color w:val="800000"/>
                <w:kern w:val="28"/>
                <w:sz w:val="28"/>
                <w:szCs w:val="28"/>
                <w:lang w:val="es-ES_tradnl"/>
              </w:rPr>
              <w:t xml:space="preserve"> </w:t>
            </w:r>
            <w:r w:rsidR="00497112" w:rsidRPr="00497112">
              <w:rPr>
                <w:rFonts w:cs="Arial"/>
                <w:sz w:val="28"/>
                <w:szCs w:val="28"/>
              </w:rPr>
              <w:t>(Opcional)</w:t>
            </w:r>
          </w:p>
        </w:tc>
        <w:tc>
          <w:tcPr>
            <w:tcW w:w="6441" w:type="dxa"/>
            <w:shd w:val="clear" w:color="auto" w:fill="auto"/>
            <w:vAlign w:val="center"/>
          </w:tcPr>
          <w:p w14:paraId="10E317B0" w14:textId="10D2D6C6" w:rsidR="007974A6" w:rsidRPr="004A04A8" w:rsidRDefault="00C852EC" w:rsidP="007974A6">
            <w:pPr>
              <w:spacing w:before="120" w:after="120" w:line="276" w:lineRule="auto"/>
              <w:jc w:val="both"/>
              <w:rPr>
                <w:rFonts w:cs="Arial"/>
                <w:lang w:val="es-419"/>
              </w:rPr>
            </w:pPr>
            <w:r w:rsidRPr="004A04A8">
              <w:rPr>
                <w:rFonts w:cs="Arial"/>
                <w:lang w:val="es-419"/>
              </w:rPr>
              <w:t xml:space="preserve">Demostrar </w:t>
            </w:r>
            <w:r w:rsidR="00165F2C" w:rsidRPr="004A04A8">
              <w:rPr>
                <w:rFonts w:cs="Arial"/>
                <w:lang w:val="es-419"/>
              </w:rPr>
              <w:t>la import</w:t>
            </w:r>
            <w:r w:rsidR="004A04A8">
              <w:rPr>
                <w:rFonts w:cs="Arial"/>
                <w:lang w:val="es-419"/>
              </w:rPr>
              <w:t>a</w:t>
            </w:r>
            <w:r w:rsidR="00165F2C" w:rsidRPr="004A04A8">
              <w:rPr>
                <w:rFonts w:cs="Arial"/>
                <w:lang w:val="es-419"/>
              </w:rPr>
              <w:t>ncia de un sistema de gestión</w:t>
            </w:r>
          </w:p>
        </w:tc>
      </w:tr>
      <w:tr w:rsidR="000D3759" w:rsidRPr="00D44DF1" w14:paraId="2DD017BC" w14:textId="77777777" w:rsidTr="00F32E1F">
        <w:tc>
          <w:tcPr>
            <w:tcW w:w="2915" w:type="dxa"/>
            <w:shd w:val="clear" w:color="auto" w:fill="D9E2F3" w:themeFill="accent1" w:themeFillTint="33"/>
            <w:vAlign w:val="center"/>
          </w:tcPr>
          <w:p w14:paraId="2A315AE3" w14:textId="33E806D6" w:rsidR="000D3759" w:rsidRPr="00D44DF1" w:rsidRDefault="000D3759" w:rsidP="00C50AC8">
            <w:pPr>
              <w:spacing w:before="120" w:after="120"/>
              <w:rPr>
                <w:rFonts w:cs="Arial"/>
              </w:rPr>
            </w:pPr>
            <w:r w:rsidRPr="00F32E1F">
              <w:rPr>
                <w:rFonts w:eastAsia="Times New Roman" w:cs="Arial"/>
                <w:caps/>
                <w:color w:val="800000"/>
                <w:kern w:val="28"/>
                <w:sz w:val="28"/>
                <w:szCs w:val="18"/>
                <w:lang w:val="es-ES_tradnl"/>
              </w:rPr>
              <w:t>título</w:t>
            </w:r>
            <w:r>
              <w:rPr>
                <w:rFonts w:cs="Arial"/>
              </w:rPr>
              <w:t xml:space="preserve"> </w:t>
            </w:r>
            <w:r w:rsidR="00F32E1F">
              <w:rPr>
                <w:rFonts w:cs="Arial"/>
              </w:rPr>
              <w:t>LARGO</w:t>
            </w:r>
            <w:r w:rsidR="00497112">
              <w:rPr>
                <w:rFonts w:cs="Arial"/>
              </w:rPr>
              <w:t xml:space="preserve"> </w:t>
            </w:r>
            <w:r w:rsidR="00497112" w:rsidRPr="00497112">
              <w:rPr>
                <w:sz w:val="16"/>
                <w:szCs w:val="16"/>
                <w:lang w:val="es-MX"/>
              </w:rPr>
              <w:t>(</w:t>
            </w:r>
            <w:r w:rsidR="00497112" w:rsidRPr="00F94B47">
              <w:rPr>
                <w:sz w:val="16"/>
                <w:szCs w:val="16"/>
                <w:lang w:val="es-MX"/>
              </w:rPr>
              <w:t>máximo 30 palabras</w:t>
            </w:r>
            <w:r w:rsidR="00497112">
              <w:rPr>
                <w:sz w:val="16"/>
                <w:szCs w:val="16"/>
                <w:lang w:val="es-MX"/>
              </w:rPr>
              <w:t>)</w:t>
            </w:r>
          </w:p>
        </w:tc>
        <w:tc>
          <w:tcPr>
            <w:tcW w:w="6441" w:type="dxa"/>
            <w:shd w:val="clear" w:color="auto" w:fill="auto"/>
            <w:vAlign w:val="center"/>
          </w:tcPr>
          <w:p w14:paraId="23D7EDF2" w14:textId="5D74E113" w:rsidR="000D3759" w:rsidRPr="004A04A8" w:rsidRDefault="000433E3" w:rsidP="007974A6">
            <w:pPr>
              <w:spacing w:before="120" w:after="120" w:line="276" w:lineRule="auto"/>
              <w:jc w:val="both"/>
              <w:rPr>
                <w:rFonts w:cs="Arial"/>
                <w:lang w:val="es-419"/>
              </w:rPr>
            </w:pPr>
            <w:r w:rsidRPr="004A04A8">
              <w:rPr>
                <w:rFonts w:cs="Arial"/>
                <w:lang w:val="es-419"/>
              </w:rPr>
              <w:t>Im</w:t>
            </w:r>
            <w:r w:rsidR="00165F2C" w:rsidRPr="004A04A8">
              <w:rPr>
                <w:rFonts w:cs="Arial"/>
                <w:lang w:val="es-419"/>
              </w:rPr>
              <w:t xml:space="preserve">portancia de </w:t>
            </w:r>
            <w:r w:rsidR="00C852EC" w:rsidRPr="004A04A8">
              <w:rPr>
                <w:rFonts w:cs="Arial"/>
                <w:lang w:val="es-419"/>
              </w:rPr>
              <w:t xml:space="preserve">sistema </w:t>
            </w:r>
            <w:r w:rsidR="00165F2C" w:rsidRPr="004A04A8">
              <w:rPr>
                <w:rFonts w:cs="Arial"/>
                <w:lang w:val="es-419"/>
              </w:rPr>
              <w:t>de gestión para</w:t>
            </w:r>
            <w:r w:rsidR="00C852EC" w:rsidRPr="004A04A8">
              <w:rPr>
                <w:rFonts w:cs="Arial"/>
                <w:lang w:val="es-419"/>
              </w:rPr>
              <w:t xml:space="preserve"> consulta</w:t>
            </w:r>
            <w:r w:rsidR="00165F2C" w:rsidRPr="004A04A8">
              <w:rPr>
                <w:rFonts w:cs="Arial"/>
                <w:lang w:val="es-419"/>
              </w:rPr>
              <w:t>s</w:t>
            </w:r>
            <w:r w:rsidR="00C852EC" w:rsidRPr="004A04A8">
              <w:rPr>
                <w:rFonts w:cs="Arial"/>
                <w:lang w:val="es-419"/>
              </w:rPr>
              <w:t xml:space="preserve"> de un</w:t>
            </w:r>
            <w:r w:rsidR="00AC502C" w:rsidRPr="004A04A8">
              <w:rPr>
                <w:rFonts w:cs="Arial"/>
                <w:lang w:val="es-419"/>
              </w:rPr>
              <w:t>a</w:t>
            </w:r>
            <w:r w:rsidR="00C852EC" w:rsidRPr="004A04A8">
              <w:rPr>
                <w:rFonts w:cs="Arial"/>
                <w:lang w:val="es-419"/>
              </w:rPr>
              <w:t xml:space="preserve"> veterin</w:t>
            </w:r>
            <w:r w:rsidR="004A04A8">
              <w:rPr>
                <w:rFonts w:cs="Arial"/>
                <w:lang w:val="es-419"/>
              </w:rPr>
              <w:t>a</w:t>
            </w:r>
            <w:r w:rsidR="00C852EC" w:rsidRPr="004A04A8">
              <w:rPr>
                <w:rFonts w:cs="Arial"/>
                <w:lang w:val="es-419"/>
              </w:rPr>
              <w:t xml:space="preserve">ria </w:t>
            </w:r>
          </w:p>
        </w:tc>
      </w:tr>
      <w:tr w:rsidR="000D3759" w:rsidRPr="00D44DF1" w14:paraId="52222E6A" w14:textId="77777777" w:rsidTr="00F32E1F">
        <w:tc>
          <w:tcPr>
            <w:tcW w:w="2915" w:type="dxa"/>
            <w:shd w:val="clear" w:color="auto" w:fill="D9E2F3" w:themeFill="accent1" w:themeFillTint="33"/>
            <w:vAlign w:val="center"/>
          </w:tcPr>
          <w:p w14:paraId="232B5154" w14:textId="6230A2B3" w:rsidR="000D3759" w:rsidRPr="00D44DF1" w:rsidRDefault="00F32E1F" w:rsidP="00C50AC8">
            <w:pPr>
              <w:spacing w:before="120" w:after="120"/>
              <w:rPr>
                <w:rFonts w:cs="Arial"/>
              </w:rPr>
            </w:pPr>
            <w:r w:rsidRPr="00F32E1F">
              <w:rPr>
                <w:rFonts w:eastAsia="Times New Roman" w:cs="Arial"/>
                <w:caps/>
                <w:color w:val="800000"/>
                <w:kern w:val="28"/>
                <w:sz w:val="28"/>
                <w:szCs w:val="18"/>
                <w:lang w:val="es-ES_tradnl"/>
              </w:rPr>
              <w:t>título</w:t>
            </w:r>
            <w:r>
              <w:rPr>
                <w:rFonts w:eastAsia="Times New Roman" w:cs="Arial"/>
                <w:caps/>
                <w:color w:val="800000"/>
                <w:kern w:val="28"/>
                <w:sz w:val="28"/>
                <w:szCs w:val="18"/>
                <w:lang w:val="es-ES_tradnl"/>
              </w:rPr>
              <w:t xml:space="preserve"> </w:t>
            </w:r>
            <w:r w:rsidRPr="00F32E1F">
              <w:rPr>
                <w:rFonts w:eastAsia="Times New Roman" w:cs="Arial"/>
                <w:caps/>
                <w:kern w:val="28"/>
                <w:szCs w:val="18"/>
              </w:rPr>
              <w:t>CORTO</w:t>
            </w:r>
            <w:r w:rsidR="00497112">
              <w:rPr>
                <w:rFonts w:eastAsia="Times New Roman" w:cs="Arial"/>
                <w:caps/>
                <w:kern w:val="28"/>
                <w:szCs w:val="18"/>
              </w:rPr>
              <w:t xml:space="preserve"> </w:t>
            </w:r>
            <w:r w:rsidR="00497112" w:rsidRPr="00497112">
              <w:rPr>
                <w:sz w:val="16"/>
                <w:szCs w:val="16"/>
                <w:lang w:val="es-MX"/>
              </w:rPr>
              <w:t>(</w:t>
            </w:r>
            <w:r w:rsidR="00497112" w:rsidRPr="00F94B47">
              <w:rPr>
                <w:sz w:val="16"/>
                <w:szCs w:val="16"/>
                <w:lang w:val="es-MX"/>
              </w:rPr>
              <w:t xml:space="preserve">máximo </w:t>
            </w:r>
            <w:r w:rsidR="00497112">
              <w:rPr>
                <w:sz w:val="16"/>
                <w:szCs w:val="16"/>
                <w:lang w:val="es-MX"/>
              </w:rPr>
              <w:t>8</w:t>
            </w:r>
            <w:r w:rsidR="00497112" w:rsidRPr="00F94B47">
              <w:rPr>
                <w:sz w:val="16"/>
                <w:szCs w:val="16"/>
                <w:lang w:val="es-MX"/>
              </w:rPr>
              <w:t xml:space="preserve"> palabras</w:t>
            </w:r>
            <w:r w:rsidR="00497112">
              <w:rPr>
                <w:sz w:val="16"/>
                <w:szCs w:val="16"/>
                <w:lang w:val="es-MX"/>
              </w:rPr>
              <w:t>)</w:t>
            </w:r>
          </w:p>
        </w:tc>
        <w:tc>
          <w:tcPr>
            <w:tcW w:w="6441" w:type="dxa"/>
            <w:shd w:val="clear" w:color="auto" w:fill="auto"/>
            <w:vAlign w:val="center"/>
          </w:tcPr>
          <w:p w14:paraId="65DC5E7F" w14:textId="4E4D1C25" w:rsidR="000D3759" w:rsidRPr="004A04A8" w:rsidRDefault="00165F2C" w:rsidP="007974A6">
            <w:pPr>
              <w:spacing w:before="120" w:after="120" w:line="276" w:lineRule="auto"/>
              <w:jc w:val="both"/>
              <w:rPr>
                <w:rFonts w:cs="Arial"/>
                <w:lang w:val="es-419"/>
              </w:rPr>
            </w:pPr>
            <w:r w:rsidRPr="004A04A8">
              <w:rPr>
                <w:rFonts w:cs="Arial"/>
                <w:lang w:val="es-419"/>
              </w:rPr>
              <w:t>Sistema Gestión, veterin</w:t>
            </w:r>
            <w:r w:rsidR="004A04A8">
              <w:rPr>
                <w:rFonts w:cs="Arial"/>
                <w:lang w:val="es-419"/>
              </w:rPr>
              <w:t>a</w:t>
            </w:r>
            <w:r w:rsidRPr="004A04A8">
              <w:rPr>
                <w:rFonts w:cs="Arial"/>
                <w:lang w:val="es-419"/>
              </w:rPr>
              <w:t>ria Mastín.</w:t>
            </w:r>
          </w:p>
        </w:tc>
      </w:tr>
    </w:tbl>
    <w:p w14:paraId="045B7127" w14:textId="77777777" w:rsidR="000D3759" w:rsidRDefault="000D3759" w:rsidP="000D3759">
      <w:pPr>
        <w:rPr>
          <w:rFonts w:ascii="Calibri" w:hAnsi="Calibri" w:cs="Calibri"/>
          <w:lang w:val="es-ES"/>
        </w:rPr>
      </w:pPr>
    </w:p>
    <w:p w14:paraId="43109413" w14:textId="77777777" w:rsidR="000D3759" w:rsidRPr="007A1C3D" w:rsidRDefault="000D3759" w:rsidP="00CF5016">
      <w:pPr>
        <w:rPr>
          <w:rFonts w:ascii="Calibri" w:hAnsi="Calibri" w:cs="Calibri"/>
          <w:lang w:val="es-ES"/>
        </w:rPr>
      </w:pPr>
    </w:p>
    <w:tbl>
      <w:tblPr>
        <w:tblW w:w="932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82"/>
        <w:gridCol w:w="6945"/>
      </w:tblGrid>
      <w:tr w:rsidR="00F93AF0" w:rsidRPr="006C08D3" w14:paraId="2A3F36F0" w14:textId="77777777" w:rsidTr="00B03B88">
        <w:trPr>
          <w:trHeight w:val="236"/>
        </w:trPr>
        <w:tc>
          <w:tcPr>
            <w:tcW w:w="2382" w:type="dxa"/>
            <w:shd w:val="clear" w:color="auto" w:fill="D9E2F3" w:themeFill="accent1" w:themeFillTint="33"/>
            <w:vAlign w:val="center"/>
          </w:tcPr>
          <w:p w14:paraId="5917FEE5" w14:textId="4B6B9DF8" w:rsidR="00F93AF0" w:rsidRPr="006C08D3" w:rsidRDefault="00C23667" w:rsidP="00747D35">
            <w:pPr>
              <w:pStyle w:val="PE-parrafo-alumnos-cuadros"/>
              <w:spacing w:before="120" w:after="120"/>
              <w:ind w:left="57" w:right="57"/>
              <w:jc w:val="left"/>
              <w:rPr>
                <w:rFonts w:cs="Arial"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A</w:t>
            </w:r>
            <w:r w:rsidR="00921CB6" w:rsidRPr="006C08D3">
              <w:rPr>
                <w:rFonts w:cs="Arial"/>
                <w:b/>
                <w:szCs w:val="18"/>
              </w:rPr>
              <w:t>pellido</w:t>
            </w:r>
            <w:r w:rsidR="00B53812" w:rsidRPr="006C08D3">
              <w:rPr>
                <w:rFonts w:cs="Arial"/>
                <w:b/>
                <w:szCs w:val="18"/>
              </w:rPr>
              <w:t>s</w:t>
            </w:r>
            <w:r w:rsidR="00921CB6" w:rsidRPr="006C08D3">
              <w:rPr>
                <w:rFonts w:cs="Arial"/>
                <w:b/>
                <w:szCs w:val="18"/>
              </w:rPr>
              <w:t xml:space="preserve"> </w:t>
            </w:r>
            <w:r>
              <w:rPr>
                <w:rFonts w:cs="Arial"/>
                <w:b/>
                <w:szCs w:val="18"/>
              </w:rPr>
              <w:t xml:space="preserve">y </w:t>
            </w:r>
            <w:r w:rsidRPr="006C08D3">
              <w:rPr>
                <w:rFonts w:cs="Arial"/>
                <w:b/>
                <w:szCs w:val="18"/>
              </w:rPr>
              <w:t>Nombres</w:t>
            </w:r>
            <w:r>
              <w:rPr>
                <w:rFonts w:cs="Arial"/>
                <w:b/>
                <w:szCs w:val="18"/>
              </w:rPr>
              <w:t xml:space="preserve"> </w:t>
            </w:r>
            <w:r w:rsidR="00921CB6" w:rsidRPr="006C08D3">
              <w:rPr>
                <w:rFonts w:cs="Arial"/>
                <w:b/>
                <w:szCs w:val="18"/>
              </w:rPr>
              <w:t>de los autores</w:t>
            </w:r>
          </w:p>
        </w:tc>
        <w:tc>
          <w:tcPr>
            <w:tcW w:w="6945" w:type="dxa"/>
            <w:vAlign w:val="center"/>
          </w:tcPr>
          <w:p w14:paraId="7219AC90" w14:textId="0AABE701" w:rsidR="00F93AF0" w:rsidRDefault="000433E3" w:rsidP="0045535F">
            <w:pPr>
              <w:pStyle w:val="PE-parrafo-alumnos-cuadros"/>
              <w:spacing w:before="120" w:after="120"/>
              <w:ind w:left="57" w:right="57"/>
              <w:rPr>
                <w:rFonts w:cs="Arial"/>
                <w:sz w:val="16"/>
              </w:rPr>
            </w:pPr>
            <w:proofErr w:type="spellStart"/>
            <w:r>
              <w:rPr>
                <w:rFonts w:cs="Arial"/>
                <w:sz w:val="16"/>
              </w:rPr>
              <w:t>Macias</w:t>
            </w:r>
            <w:proofErr w:type="spellEnd"/>
            <w:r>
              <w:rPr>
                <w:rFonts w:cs="Arial"/>
                <w:sz w:val="16"/>
              </w:rPr>
              <w:t xml:space="preserve"> Saldarriaga </w:t>
            </w:r>
            <w:proofErr w:type="spellStart"/>
            <w:r>
              <w:rPr>
                <w:rFonts w:cs="Arial"/>
                <w:sz w:val="16"/>
              </w:rPr>
              <w:t>Jecky</w:t>
            </w:r>
            <w:r w:rsidR="004A04A8">
              <w:rPr>
                <w:rFonts w:cs="Arial"/>
                <w:sz w:val="16"/>
              </w:rPr>
              <w:t>e</w:t>
            </w:r>
            <w:proofErr w:type="spellEnd"/>
            <w:r>
              <w:rPr>
                <w:rFonts w:cs="Arial"/>
                <w:sz w:val="16"/>
              </w:rPr>
              <w:t xml:space="preserve"> </w:t>
            </w:r>
            <w:proofErr w:type="spellStart"/>
            <w:r>
              <w:rPr>
                <w:rFonts w:cs="Arial"/>
                <w:sz w:val="16"/>
              </w:rPr>
              <w:t>Ayme</w:t>
            </w:r>
            <w:proofErr w:type="spellEnd"/>
          </w:p>
          <w:p w14:paraId="166C5440" w14:textId="77777777" w:rsidR="000433E3" w:rsidRDefault="000433E3" w:rsidP="0045535F">
            <w:pPr>
              <w:pStyle w:val="PE-parrafo-alumnos-cuadros"/>
              <w:spacing w:before="120" w:after="120"/>
              <w:ind w:left="57" w:right="57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Marcillo Villafuerte Solange Virginia</w:t>
            </w:r>
          </w:p>
          <w:p w14:paraId="140C87F2" w14:textId="77777777" w:rsidR="000433E3" w:rsidRDefault="000433E3" w:rsidP="0045535F">
            <w:pPr>
              <w:pStyle w:val="PE-parrafo-alumnos-cuadros"/>
              <w:spacing w:before="120" w:after="120"/>
              <w:ind w:left="57" w:right="57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Mendoza Borrero Gaby Mendoza</w:t>
            </w:r>
          </w:p>
          <w:p w14:paraId="7F0AFA17" w14:textId="77777777" w:rsidR="000433E3" w:rsidRDefault="000433E3" w:rsidP="0045535F">
            <w:pPr>
              <w:pStyle w:val="PE-parrafo-alumnos-cuadros"/>
              <w:spacing w:before="120" w:after="120"/>
              <w:ind w:left="57" w:right="57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 xml:space="preserve">Mendoza Macias Danny Javier </w:t>
            </w:r>
          </w:p>
          <w:p w14:paraId="5FE21C92" w14:textId="79100F1B" w:rsidR="000433E3" w:rsidRDefault="000433E3" w:rsidP="0045535F">
            <w:pPr>
              <w:pStyle w:val="PE-parrafo-alumnos-cuadros"/>
              <w:spacing w:before="120" w:after="120"/>
              <w:ind w:left="57" w:right="57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Men</w:t>
            </w:r>
            <w:r w:rsidR="004A04A8">
              <w:rPr>
                <w:rFonts w:cs="Arial"/>
                <w:sz w:val="16"/>
              </w:rPr>
              <w:t>é</w:t>
            </w:r>
            <w:r>
              <w:rPr>
                <w:rFonts w:cs="Arial"/>
                <w:sz w:val="16"/>
              </w:rPr>
              <w:t xml:space="preserve">ndez Mendoza Luis Armando </w:t>
            </w:r>
          </w:p>
          <w:p w14:paraId="089A8078" w14:textId="5B4FC1D8" w:rsidR="000433E3" w:rsidRPr="00B03B88" w:rsidRDefault="000433E3" w:rsidP="0045535F">
            <w:pPr>
              <w:pStyle w:val="PE-parrafo-alumnos-cuadros"/>
              <w:spacing w:before="120" w:after="120"/>
              <w:ind w:left="57" w:right="57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 xml:space="preserve">Mero </w:t>
            </w:r>
            <w:proofErr w:type="spellStart"/>
            <w:r>
              <w:rPr>
                <w:rFonts w:cs="Arial"/>
                <w:sz w:val="16"/>
              </w:rPr>
              <w:t>Anton</w:t>
            </w:r>
            <w:proofErr w:type="spellEnd"/>
            <w:r>
              <w:rPr>
                <w:rFonts w:cs="Arial"/>
                <w:sz w:val="16"/>
              </w:rPr>
              <w:t xml:space="preserve"> Michael Joel </w:t>
            </w:r>
          </w:p>
        </w:tc>
      </w:tr>
    </w:tbl>
    <w:p w14:paraId="562B69A1" w14:textId="77777777" w:rsidR="00921B35" w:rsidRPr="007A1C3D" w:rsidRDefault="00921B35" w:rsidP="00706925">
      <w:pPr>
        <w:widowControl w:val="0"/>
        <w:autoSpaceDE w:val="0"/>
        <w:autoSpaceDN w:val="0"/>
        <w:adjustRightInd w:val="0"/>
        <w:spacing w:before="3"/>
        <w:ind w:left="222" w:right="184"/>
        <w:jc w:val="both"/>
        <w:rPr>
          <w:rFonts w:ascii="Calibri" w:hAnsi="Calibri" w:cs="Calibri"/>
          <w:b/>
          <w:i/>
          <w:szCs w:val="18"/>
        </w:rPr>
      </w:pPr>
    </w:p>
    <w:p w14:paraId="5A803A86" w14:textId="77777777" w:rsidR="00921B35" w:rsidRDefault="00921B35" w:rsidP="00E74418">
      <w:pPr>
        <w:widowControl w:val="0"/>
        <w:autoSpaceDE w:val="0"/>
        <w:autoSpaceDN w:val="0"/>
        <w:adjustRightInd w:val="0"/>
        <w:spacing w:before="3"/>
        <w:ind w:right="184"/>
        <w:jc w:val="both"/>
        <w:rPr>
          <w:rFonts w:ascii="Calibri" w:hAnsi="Calibri" w:cs="Calibri"/>
          <w:b/>
          <w:i/>
          <w:szCs w:val="18"/>
        </w:rPr>
      </w:pPr>
      <w:r w:rsidRPr="007A1C3D">
        <w:rPr>
          <w:rFonts w:ascii="Calibri" w:hAnsi="Calibri" w:cs="Calibri"/>
          <w:b/>
          <w:i/>
          <w:szCs w:val="18"/>
        </w:rPr>
        <w:t>D</w:t>
      </w:r>
      <w:r w:rsidR="00DB3118">
        <w:rPr>
          <w:rFonts w:ascii="Calibri" w:hAnsi="Calibri" w:cs="Calibri"/>
          <w:b/>
          <w:i/>
          <w:szCs w:val="18"/>
        </w:rPr>
        <w:t xml:space="preserve">r. </w:t>
      </w:r>
      <w:r w:rsidRPr="007A1C3D">
        <w:rPr>
          <w:rFonts w:ascii="Calibri" w:hAnsi="Calibri" w:cs="Calibri"/>
          <w:b/>
          <w:i/>
          <w:szCs w:val="18"/>
        </w:rPr>
        <w:t xml:space="preserve">José Antonio </w:t>
      </w:r>
      <w:proofErr w:type="spellStart"/>
      <w:r w:rsidRPr="007A1C3D">
        <w:rPr>
          <w:rFonts w:ascii="Calibri" w:hAnsi="Calibri" w:cs="Calibri"/>
          <w:b/>
          <w:i/>
          <w:szCs w:val="18"/>
        </w:rPr>
        <w:t>Bazurto</w:t>
      </w:r>
      <w:proofErr w:type="spellEnd"/>
      <w:r w:rsidRPr="007A1C3D">
        <w:rPr>
          <w:rFonts w:ascii="Calibri" w:hAnsi="Calibri" w:cs="Calibri"/>
          <w:b/>
          <w:i/>
          <w:szCs w:val="18"/>
        </w:rPr>
        <w:t xml:space="preserve"> Roldán</w:t>
      </w:r>
    </w:p>
    <w:p w14:paraId="04521C3F" w14:textId="77777777" w:rsidR="00DB3118" w:rsidRPr="007A1C3D" w:rsidRDefault="00DB3118" w:rsidP="00706925">
      <w:pPr>
        <w:widowControl w:val="0"/>
        <w:autoSpaceDE w:val="0"/>
        <w:autoSpaceDN w:val="0"/>
        <w:adjustRightInd w:val="0"/>
        <w:spacing w:before="3"/>
        <w:ind w:left="222" w:right="184"/>
        <w:jc w:val="both"/>
        <w:rPr>
          <w:rFonts w:ascii="Calibri" w:hAnsi="Calibri" w:cs="Calibri"/>
          <w:b/>
          <w:i/>
          <w:szCs w:val="18"/>
        </w:rPr>
      </w:pPr>
      <w:r>
        <w:rPr>
          <w:rFonts w:ascii="Calibri" w:hAnsi="Calibri" w:cs="Calibri"/>
          <w:b/>
          <w:i/>
          <w:szCs w:val="18"/>
        </w:rPr>
        <w:t>Profesor de la Asignatura</w:t>
      </w:r>
    </w:p>
    <w:sectPr w:rsidR="00DB3118" w:rsidRPr="007A1C3D" w:rsidSect="00000A47">
      <w:headerReference w:type="default" r:id="rId11"/>
      <w:footerReference w:type="default" r:id="rId12"/>
      <w:pgSz w:w="11906" w:h="16838"/>
      <w:pgMar w:top="1418" w:right="1134" w:bottom="1440" w:left="170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196D07" w14:textId="77777777" w:rsidR="00D071B2" w:rsidRDefault="00D071B2">
      <w:r>
        <w:separator/>
      </w:r>
    </w:p>
  </w:endnote>
  <w:endnote w:type="continuationSeparator" w:id="0">
    <w:p w14:paraId="6AAC3FDC" w14:textId="77777777" w:rsidR="00D071B2" w:rsidRDefault="00D071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75710C" w14:textId="7DCF7139" w:rsidR="00052B7E" w:rsidRPr="00E26A1A" w:rsidRDefault="00E26A1A" w:rsidP="003C7BE1">
    <w:pPr>
      <w:pStyle w:val="Piedepgina"/>
      <w:jc w:val="right"/>
      <w:rPr>
        <w:rFonts w:cs="Arial"/>
        <w:sz w:val="16"/>
        <w:szCs w:val="16"/>
      </w:rPr>
    </w:pPr>
    <w:r w:rsidRPr="00E26A1A">
      <w:rPr>
        <w:rFonts w:cs="Arial"/>
        <w:noProof/>
        <w:sz w:val="14"/>
        <w:szCs w:val="16"/>
      </w:rPr>
      <mc:AlternateContent>
        <mc:Choice Requires="wps">
          <w:drawing>
            <wp:anchor distT="45720" distB="45720" distL="114300" distR="114300" simplePos="0" relativeHeight="251658752" behindDoc="0" locked="0" layoutInCell="1" allowOverlap="1" wp14:anchorId="5F3715A5" wp14:editId="6966ADF5">
              <wp:simplePos x="0" y="0"/>
              <wp:positionH relativeFrom="page">
                <wp:posOffset>23826</wp:posOffset>
              </wp:positionH>
              <wp:positionV relativeFrom="paragraph">
                <wp:posOffset>50524</wp:posOffset>
              </wp:positionV>
              <wp:extent cx="2294255" cy="457200"/>
              <wp:effectExtent l="0" t="0" r="0" b="0"/>
              <wp:wrapSquare wrapText="bothSides"/>
              <wp:docPr id="5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4255" cy="457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F46367F" w14:textId="77777777" w:rsidR="00100801" w:rsidRPr="00FB7B5F" w:rsidRDefault="00100801" w:rsidP="00100801">
                          <w:pPr>
                            <w:pStyle w:val="Sinespaciado"/>
                            <w:jc w:val="right"/>
                            <w:rPr>
                              <w:rFonts w:ascii="Century Gothic" w:hAnsi="Century Gothic"/>
                              <w:sz w:val="16"/>
                            </w:rPr>
                          </w:pPr>
                          <w:r w:rsidRPr="00FB7B5F">
                            <w:rPr>
                              <w:rFonts w:ascii="Century Gothic" w:hAnsi="Century Gothic"/>
                              <w:sz w:val="16"/>
                            </w:rPr>
                            <w:t>05-2623-740 ext</w:t>
                          </w:r>
                          <w:r>
                            <w:rPr>
                              <w:rFonts w:ascii="Century Gothic" w:hAnsi="Century Gothic"/>
                              <w:sz w:val="16"/>
                            </w:rPr>
                            <w:t>.</w:t>
                          </w:r>
                          <w:r w:rsidRPr="00FB7B5F">
                            <w:rPr>
                              <w:rFonts w:ascii="Century Gothic" w:hAnsi="Century Gothic"/>
                              <w:sz w:val="16"/>
                            </w:rPr>
                            <w:t xml:space="preserve"> 1</w:t>
                          </w:r>
                          <w:r>
                            <w:rPr>
                              <w:rFonts w:ascii="Century Gothic" w:hAnsi="Century Gothic"/>
                              <w:sz w:val="16"/>
                            </w:rPr>
                            <w:t>27</w:t>
                          </w:r>
                          <w:r w:rsidRPr="00FB7B5F">
                            <w:rPr>
                              <w:rFonts w:ascii="Century Gothic" w:hAnsi="Century Gothic"/>
                              <w:sz w:val="16"/>
                            </w:rPr>
                            <w:t xml:space="preserve"> / 05-26</w:t>
                          </w:r>
                          <w:r>
                            <w:rPr>
                              <w:rFonts w:ascii="Century Gothic" w:hAnsi="Century Gothic"/>
                              <w:sz w:val="16"/>
                            </w:rPr>
                            <w:t>22</w:t>
                          </w:r>
                          <w:r w:rsidRPr="00FB7B5F">
                            <w:rPr>
                              <w:rFonts w:ascii="Century Gothic" w:hAnsi="Century Gothic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Century Gothic" w:hAnsi="Century Gothic"/>
                              <w:sz w:val="16"/>
                            </w:rPr>
                            <w:t>758</w:t>
                          </w:r>
                        </w:p>
                        <w:p w14:paraId="23A59D5A" w14:textId="77777777" w:rsidR="00100801" w:rsidRPr="00FB7B5F" w:rsidRDefault="00100801" w:rsidP="00100801">
                          <w:pPr>
                            <w:pStyle w:val="Sinespaciado"/>
                            <w:jc w:val="right"/>
                            <w:rPr>
                              <w:rFonts w:ascii="Century Gothic" w:hAnsi="Century Gothic"/>
                              <w:sz w:val="14"/>
                            </w:rPr>
                          </w:pPr>
                          <w:r w:rsidRPr="00FB7B5F">
                            <w:rPr>
                              <w:rFonts w:ascii="Century Gothic" w:hAnsi="Century Gothic"/>
                              <w:sz w:val="14"/>
                            </w:rPr>
                            <w:t>Av. Circunvalación Vía a San Mateo</w:t>
                          </w:r>
                        </w:p>
                        <w:p w14:paraId="239238CC" w14:textId="77777777" w:rsidR="00100801" w:rsidRPr="00FB7B5F" w:rsidRDefault="00100801" w:rsidP="00100801">
                          <w:pPr>
                            <w:pStyle w:val="Sinespaciado"/>
                            <w:jc w:val="right"/>
                            <w:rPr>
                              <w:rFonts w:ascii="Century Gothic" w:hAnsi="Century Gothic"/>
                              <w:b/>
                              <w:sz w:val="18"/>
                            </w:rPr>
                          </w:pPr>
                          <w:r w:rsidRPr="008C201F">
                            <w:rPr>
                              <w:rFonts w:ascii="Century Gothic" w:hAnsi="Century Gothic"/>
                              <w:b/>
                              <w:sz w:val="16"/>
                            </w:rPr>
                            <w:t>www.uleam.edu.ec/facultades</w:t>
                          </w:r>
                          <w:r w:rsidRPr="008C201F">
                            <w:rPr>
                              <w:rFonts w:ascii="Century Gothic" w:hAnsi="Century Gothic"/>
                              <w:b/>
                              <w:sz w:val="18"/>
                            </w:rPr>
                            <w:t>/</w:t>
                          </w:r>
                        </w:p>
                        <w:p w14:paraId="3B99BF4E" w14:textId="77777777" w:rsidR="00100801" w:rsidRDefault="00100801" w:rsidP="00100801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3715A5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1.9pt;margin-top:4pt;width:180.65pt;height:36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" filled="f" stroked="f">
              <v:textbox>
                <w:txbxContent>
                  <w:p w14:paraId="5F46367F" w14:textId="77777777" w:rsidR="00100801" w:rsidRPr="00FB7B5F" w:rsidRDefault="00100801" w:rsidP="00100801">
                    <w:pPr>
                      <w:pStyle w:val="Sinespaciado"/>
                      <w:jc w:val="right"/>
                      <w:rPr>
                        <w:rFonts w:ascii="Century Gothic" w:hAnsi="Century Gothic"/>
                        <w:sz w:val="16"/>
                      </w:rPr>
                    </w:pPr>
                    <w:r w:rsidRPr="00FB7B5F">
                      <w:rPr>
                        <w:rFonts w:ascii="Century Gothic" w:hAnsi="Century Gothic"/>
                        <w:sz w:val="16"/>
                      </w:rPr>
                      <w:t>05-2623-740 ext</w:t>
                    </w:r>
                    <w:r>
                      <w:rPr>
                        <w:rFonts w:ascii="Century Gothic" w:hAnsi="Century Gothic"/>
                        <w:sz w:val="16"/>
                      </w:rPr>
                      <w:t>.</w:t>
                    </w:r>
                    <w:r w:rsidRPr="00FB7B5F">
                      <w:rPr>
                        <w:rFonts w:ascii="Century Gothic" w:hAnsi="Century Gothic"/>
                        <w:sz w:val="16"/>
                      </w:rPr>
                      <w:t xml:space="preserve"> 1</w:t>
                    </w:r>
                    <w:r>
                      <w:rPr>
                        <w:rFonts w:ascii="Century Gothic" w:hAnsi="Century Gothic"/>
                        <w:sz w:val="16"/>
                      </w:rPr>
                      <w:t>27</w:t>
                    </w:r>
                    <w:r w:rsidRPr="00FB7B5F">
                      <w:rPr>
                        <w:rFonts w:ascii="Century Gothic" w:hAnsi="Century Gothic"/>
                        <w:sz w:val="16"/>
                      </w:rPr>
                      <w:t xml:space="preserve"> / 05-26</w:t>
                    </w:r>
                    <w:r>
                      <w:rPr>
                        <w:rFonts w:ascii="Century Gothic" w:hAnsi="Century Gothic"/>
                        <w:sz w:val="16"/>
                      </w:rPr>
                      <w:t>22</w:t>
                    </w:r>
                    <w:r w:rsidRPr="00FB7B5F">
                      <w:rPr>
                        <w:rFonts w:ascii="Century Gothic" w:hAnsi="Century Gothic"/>
                        <w:sz w:val="16"/>
                      </w:rPr>
                      <w:t>-</w:t>
                    </w:r>
                    <w:r>
                      <w:rPr>
                        <w:rFonts w:ascii="Century Gothic" w:hAnsi="Century Gothic"/>
                        <w:sz w:val="16"/>
                      </w:rPr>
                      <w:t>758</w:t>
                    </w:r>
                  </w:p>
                  <w:p w14:paraId="23A59D5A" w14:textId="77777777" w:rsidR="00100801" w:rsidRPr="00FB7B5F" w:rsidRDefault="00100801" w:rsidP="00100801">
                    <w:pPr>
                      <w:pStyle w:val="Sinespaciado"/>
                      <w:jc w:val="right"/>
                      <w:rPr>
                        <w:rFonts w:ascii="Century Gothic" w:hAnsi="Century Gothic"/>
                        <w:sz w:val="14"/>
                      </w:rPr>
                    </w:pPr>
                    <w:r w:rsidRPr="00FB7B5F">
                      <w:rPr>
                        <w:rFonts w:ascii="Century Gothic" w:hAnsi="Century Gothic"/>
                        <w:sz w:val="14"/>
                      </w:rPr>
                      <w:t>Av. Circunvalación Vía a San Mateo</w:t>
                    </w:r>
                  </w:p>
                  <w:p w14:paraId="239238CC" w14:textId="77777777" w:rsidR="00100801" w:rsidRPr="00FB7B5F" w:rsidRDefault="00100801" w:rsidP="00100801">
                    <w:pPr>
                      <w:pStyle w:val="Sinespaciado"/>
                      <w:jc w:val="right"/>
                      <w:rPr>
                        <w:rFonts w:ascii="Century Gothic" w:hAnsi="Century Gothic"/>
                        <w:b/>
                        <w:sz w:val="18"/>
                      </w:rPr>
                    </w:pPr>
                    <w:r w:rsidRPr="008C201F">
                      <w:rPr>
                        <w:rFonts w:ascii="Century Gothic" w:hAnsi="Century Gothic"/>
                        <w:b/>
                        <w:sz w:val="16"/>
                      </w:rPr>
                      <w:t>www.uleam.edu.ec/facultades</w:t>
                    </w:r>
                    <w:r w:rsidRPr="008C201F">
                      <w:rPr>
                        <w:rFonts w:ascii="Century Gothic" w:hAnsi="Century Gothic"/>
                        <w:b/>
                        <w:sz w:val="18"/>
                      </w:rPr>
                      <w:t>/</w:t>
                    </w:r>
                  </w:p>
                  <w:p w14:paraId="3B99BF4E" w14:textId="77777777" w:rsidR="00100801" w:rsidRDefault="00100801" w:rsidP="00100801"/>
                </w:txbxContent>
              </v:textbox>
              <w10:wrap type="square" anchorx="page"/>
            </v:shape>
          </w:pict>
        </mc:Fallback>
      </mc:AlternateContent>
    </w:r>
    <w:r w:rsidRPr="00E26A1A">
      <w:rPr>
        <w:rFonts w:cs="Arial"/>
        <w:noProof/>
        <w:sz w:val="14"/>
        <w:szCs w:val="16"/>
      </w:rPr>
      <w:drawing>
        <wp:anchor distT="0" distB="0" distL="114300" distR="114300" simplePos="0" relativeHeight="251656703" behindDoc="1" locked="0" layoutInCell="1" allowOverlap="1" wp14:anchorId="23ED8A48" wp14:editId="74A3CF1D">
          <wp:simplePos x="0" y="0"/>
          <wp:positionH relativeFrom="page">
            <wp:posOffset>86995</wp:posOffset>
          </wp:positionH>
          <wp:positionV relativeFrom="paragraph">
            <wp:posOffset>90943</wp:posOffset>
          </wp:positionV>
          <wp:extent cx="7348220" cy="581025"/>
          <wp:effectExtent l="0" t="0" r="5080" b="9525"/>
          <wp:wrapNone/>
          <wp:docPr id="17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48220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52B7E" w:rsidRPr="00E26A1A">
      <w:rPr>
        <w:rFonts w:cs="Arial"/>
        <w:sz w:val="16"/>
        <w:szCs w:val="16"/>
      </w:rPr>
      <w:fldChar w:fldCharType="begin"/>
    </w:r>
    <w:r w:rsidR="00052B7E" w:rsidRPr="00E26A1A">
      <w:rPr>
        <w:rFonts w:cs="Arial"/>
        <w:sz w:val="16"/>
        <w:szCs w:val="16"/>
      </w:rPr>
      <w:instrText xml:space="preserve"> PAGE   \* MERGEFORMAT </w:instrText>
    </w:r>
    <w:r w:rsidR="00052B7E" w:rsidRPr="00E26A1A">
      <w:rPr>
        <w:rFonts w:cs="Arial"/>
        <w:sz w:val="16"/>
        <w:szCs w:val="16"/>
      </w:rPr>
      <w:fldChar w:fldCharType="separate"/>
    </w:r>
    <w:r w:rsidR="00FD3CF8" w:rsidRPr="00E26A1A">
      <w:rPr>
        <w:rFonts w:cs="Arial"/>
        <w:noProof/>
        <w:sz w:val="16"/>
        <w:szCs w:val="16"/>
      </w:rPr>
      <w:t>5</w:t>
    </w:r>
    <w:r w:rsidR="00052B7E" w:rsidRPr="00E26A1A">
      <w:rPr>
        <w:rFonts w:cs="Arial"/>
        <w:sz w:val="16"/>
        <w:szCs w:val="16"/>
      </w:rPr>
      <w:fldChar w:fldCharType="end"/>
    </w:r>
  </w:p>
  <w:p w14:paraId="5518C577" w14:textId="453C07EC" w:rsidR="00E26A1A" w:rsidRPr="00D20D82" w:rsidRDefault="00E26A1A" w:rsidP="003C7BE1">
    <w:pPr>
      <w:pStyle w:val="Piedepgina"/>
      <w:jc w:val="right"/>
      <w:rPr>
        <w:rFonts w:ascii="Tahoma" w:hAnsi="Tahoma" w:cs="Tahoma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8F115D" w14:textId="77777777" w:rsidR="00D071B2" w:rsidRDefault="00D071B2">
      <w:r>
        <w:separator/>
      </w:r>
    </w:p>
  </w:footnote>
  <w:footnote w:type="continuationSeparator" w:id="0">
    <w:p w14:paraId="2125DE59" w14:textId="77777777" w:rsidR="00D071B2" w:rsidRDefault="00D071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25D439" w14:textId="43D87D38" w:rsidR="00052B7E" w:rsidRDefault="001F274F" w:rsidP="00E74418">
    <w:pPr>
      <w:ind w:right="-1"/>
    </w:pPr>
    <w:r>
      <w:rPr>
        <w:noProof/>
      </w:rPr>
      <w:drawing>
        <wp:anchor distT="0" distB="0" distL="114300" distR="114300" simplePos="0" relativeHeight="251657728" behindDoc="0" locked="0" layoutInCell="1" allowOverlap="1" wp14:anchorId="027FF889" wp14:editId="4C3021D5">
          <wp:simplePos x="0" y="0"/>
          <wp:positionH relativeFrom="column">
            <wp:posOffset>-1141095</wp:posOffset>
          </wp:positionH>
          <wp:positionV relativeFrom="paragraph">
            <wp:posOffset>-384810</wp:posOffset>
          </wp:positionV>
          <wp:extent cx="7724775" cy="657225"/>
          <wp:effectExtent l="0" t="0" r="0" b="0"/>
          <wp:wrapThrough wrapText="bothSides">
            <wp:wrapPolygon edited="0">
              <wp:start x="0" y="0"/>
              <wp:lineTo x="0" y="21287"/>
              <wp:lineTo x="21573" y="21287"/>
              <wp:lineTo x="21573" y="0"/>
              <wp:lineTo x="0" y="0"/>
            </wp:wrapPolygon>
          </wp:wrapThrough>
          <wp:docPr id="16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5397" b="19843"/>
                  <a:stretch>
                    <a:fillRect/>
                  </a:stretch>
                </pic:blipFill>
                <pic:spPr bwMode="auto">
                  <a:xfrm>
                    <a:off x="0" y="0"/>
                    <a:ext cx="7724775" cy="657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tbl>
    <w:tblPr>
      <w:tblW w:w="10269" w:type="dxa"/>
      <w:tblLook w:val="01E0" w:firstRow="1" w:lastRow="1" w:firstColumn="1" w:lastColumn="1" w:noHBand="0" w:noVBand="0"/>
    </w:tblPr>
    <w:tblGrid>
      <w:gridCol w:w="3969"/>
      <w:gridCol w:w="6300"/>
    </w:tblGrid>
    <w:tr w:rsidR="00052B7E" w:rsidRPr="00FE70F4" w14:paraId="2C4A1749" w14:textId="77777777" w:rsidTr="00C87E6E">
      <w:trPr>
        <w:trHeight w:val="428"/>
      </w:trPr>
      <w:tc>
        <w:tcPr>
          <w:tcW w:w="3969" w:type="dxa"/>
        </w:tcPr>
        <w:p w14:paraId="04AA1415" w14:textId="12F146EB" w:rsidR="00052B7E" w:rsidRPr="00FE70F4" w:rsidRDefault="004D0EDF" w:rsidP="008E56AC">
          <w:pPr>
            <w:pStyle w:val="Encabezado"/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</w:pPr>
          <w:r w:rsidRPr="004D0EDF">
            <w:rPr>
              <w:color w:val="800000"/>
              <w:sz w:val="16"/>
              <w:szCs w:val="16"/>
              <w:lang w:val="es-ES_tradnl"/>
            </w:rPr>
            <w:t>Gr0</w:t>
          </w:r>
          <w:r w:rsidR="007C03FF">
            <w:rPr>
              <w:color w:val="800000"/>
              <w:sz w:val="16"/>
              <w:szCs w:val="16"/>
              <w:lang w:val="es-ES_tradnl"/>
            </w:rPr>
            <w:t>5</w:t>
          </w:r>
          <w:r w:rsidRPr="004D0EDF">
            <w:rPr>
              <w:color w:val="800000"/>
              <w:sz w:val="16"/>
              <w:szCs w:val="16"/>
              <w:lang w:val="es-ES_tradnl"/>
            </w:rPr>
            <w:t>-Documento académico-Avance 1-5</w:t>
          </w:r>
          <w:r w:rsidR="004A04A8">
            <w:rPr>
              <w:color w:val="800000"/>
              <w:sz w:val="16"/>
              <w:szCs w:val="16"/>
              <w:lang w:val="es-ES_tradnl"/>
            </w:rPr>
            <w:t>B</w:t>
          </w:r>
          <w:r w:rsidRPr="004D0EDF">
            <w:rPr>
              <w:color w:val="800000"/>
              <w:sz w:val="16"/>
              <w:szCs w:val="16"/>
              <w:lang w:val="es-ES_tradnl"/>
            </w:rPr>
            <w:t>-2020-</w:t>
          </w:r>
          <w:r w:rsidR="00B86651">
            <w:rPr>
              <w:color w:val="800000"/>
              <w:sz w:val="16"/>
              <w:szCs w:val="16"/>
              <w:lang w:val="es-ES_tradnl"/>
            </w:rPr>
            <w:t>2</w:t>
          </w:r>
          <w:r>
            <w:rPr>
              <w:color w:val="800000"/>
              <w:sz w:val="16"/>
              <w:szCs w:val="16"/>
              <w:lang w:val="es-ES_tradnl"/>
            </w:rPr>
            <w:t xml:space="preserve"> </w:t>
          </w:r>
          <w:r w:rsidR="00052B7E" w:rsidRPr="00FE70F4"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fldChar w:fldCharType="begin"/>
          </w:r>
          <w:r w:rsidR="00052B7E" w:rsidRPr="00FE70F4"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instrText xml:space="preserve"> DATE  \@ "dd' de 'MMMM' de 'yyyy" </w:instrText>
          </w:r>
          <w:r w:rsidR="00052B7E" w:rsidRPr="00FE70F4"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fldChar w:fldCharType="separate"/>
          </w:r>
          <w:r w:rsidR="00C2271D">
            <w:rPr>
              <w:rFonts w:ascii="Tahoma" w:hAnsi="Tahoma" w:cs="Tahoma"/>
              <w:noProof/>
              <w:color w:val="800000"/>
              <w:sz w:val="16"/>
              <w:szCs w:val="16"/>
              <w:lang w:val="es-ES_tradnl"/>
            </w:rPr>
            <w:t>29 de noviembre de 2020</w:t>
          </w:r>
          <w:r w:rsidR="00052B7E" w:rsidRPr="00FE70F4"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fldChar w:fldCharType="end"/>
          </w:r>
        </w:p>
      </w:tc>
      <w:tc>
        <w:tcPr>
          <w:tcW w:w="6300" w:type="dxa"/>
        </w:tcPr>
        <w:p w14:paraId="0BD10E92" w14:textId="0E8475E7" w:rsidR="00052B7E" w:rsidRPr="00C141C6" w:rsidRDefault="00957156" w:rsidP="00381B7B">
          <w:pPr>
            <w:pStyle w:val="Encabezado"/>
            <w:tabs>
              <w:tab w:val="clear" w:pos="4252"/>
              <w:tab w:val="center" w:pos="4832"/>
            </w:tabs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</w:pPr>
          <w:r>
            <w:rPr>
              <w:rFonts w:ascii="Tahoma" w:hAnsi="Tahoma" w:cs="Tahoma"/>
              <w:b/>
              <w:color w:val="800000"/>
              <w:sz w:val="16"/>
              <w:szCs w:val="16"/>
              <w:lang w:val="es-ES_tradnl"/>
            </w:rPr>
            <w:t xml:space="preserve">Título corto: </w:t>
          </w:r>
          <w:r w:rsidR="000433E3">
            <w:rPr>
              <w:rFonts w:ascii="Tahoma" w:hAnsi="Tahoma" w:cs="Tahoma"/>
              <w:b/>
              <w:color w:val="800000"/>
              <w:sz w:val="16"/>
              <w:szCs w:val="16"/>
              <w:lang w:val="es-ES_tradnl"/>
            </w:rPr>
            <w:t xml:space="preserve"> </w:t>
          </w:r>
          <w:r w:rsidR="00AC502C">
            <w:rPr>
              <w:rFonts w:ascii="Tahoma" w:hAnsi="Tahoma" w:cs="Tahoma"/>
              <w:b/>
              <w:color w:val="800000"/>
              <w:sz w:val="16"/>
              <w:szCs w:val="16"/>
              <w:lang w:val="es-ES_tradnl"/>
            </w:rPr>
            <w:t xml:space="preserve">Sistema </w:t>
          </w:r>
          <w:r w:rsidR="00165F2C">
            <w:rPr>
              <w:rFonts w:ascii="Tahoma" w:hAnsi="Tahoma" w:cs="Tahoma"/>
              <w:b/>
              <w:color w:val="800000"/>
              <w:sz w:val="16"/>
              <w:szCs w:val="16"/>
              <w:lang w:val="es-ES_tradnl"/>
            </w:rPr>
            <w:t>gestión, Veterinaria Mast</w:t>
          </w:r>
          <w:r w:rsidR="004A04A8">
            <w:rPr>
              <w:rFonts w:ascii="Tahoma" w:hAnsi="Tahoma" w:cs="Tahoma"/>
              <w:b/>
              <w:color w:val="800000"/>
              <w:sz w:val="16"/>
              <w:szCs w:val="16"/>
              <w:lang w:val="es-ES_tradnl"/>
            </w:rPr>
            <w:t>í</w:t>
          </w:r>
          <w:r w:rsidR="00165F2C">
            <w:rPr>
              <w:rFonts w:ascii="Tahoma" w:hAnsi="Tahoma" w:cs="Tahoma"/>
              <w:b/>
              <w:color w:val="800000"/>
              <w:sz w:val="16"/>
              <w:szCs w:val="16"/>
              <w:lang w:val="es-ES_tradnl"/>
            </w:rPr>
            <w:t>n</w:t>
          </w:r>
        </w:p>
        <w:p w14:paraId="6E28BF91" w14:textId="374FB647" w:rsidR="00052B7E" w:rsidRPr="00FE70F4" w:rsidRDefault="00052B7E" w:rsidP="004657E5">
          <w:pPr>
            <w:pStyle w:val="Encabezado"/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</w:pPr>
          <w:r w:rsidRPr="00C141C6">
            <w:rPr>
              <w:rFonts w:ascii="Tahoma" w:hAnsi="Tahoma" w:cs="Tahoma"/>
              <w:b/>
              <w:color w:val="800000"/>
              <w:sz w:val="16"/>
              <w:szCs w:val="16"/>
              <w:lang w:val="es-ES_tradnl"/>
            </w:rPr>
            <w:t>A</w:t>
          </w:r>
          <w:r>
            <w:rPr>
              <w:rFonts w:ascii="Tahoma" w:hAnsi="Tahoma" w:cs="Tahoma"/>
              <w:b/>
              <w:color w:val="800000"/>
              <w:sz w:val="16"/>
              <w:szCs w:val="16"/>
              <w:lang w:val="es-ES_tradnl"/>
            </w:rPr>
            <w:t>utores</w:t>
          </w:r>
          <w:r w:rsidRPr="00C141C6"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t>:</w:t>
          </w:r>
          <w:r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t xml:space="preserve"> </w:t>
          </w:r>
          <w:r w:rsidR="000433E3"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t>Mac</w:t>
          </w:r>
          <w:r w:rsidR="004A04A8"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t>í</w:t>
          </w:r>
          <w:r w:rsidR="000433E3"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t>as-Marcillo-Mendoza-Mendoza-Men</w:t>
          </w:r>
          <w:r w:rsidR="004A04A8"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t>é</w:t>
          </w:r>
          <w:r w:rsidR="000433E3"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t>ndez-Mero</w:t>
          </w:r>
        </w:p>
      </w:tc>
    </w:tr>
  </w:tbl>
  <w:p w14:paraId="316C1DDE" w14:textId="77777777" w:rsidR="00052B7E" w:rsidRPr="00EF6B2C" w:rsidRDefault="00052B7E" w:rsidP="00BD7BF4">
    <w:pPr>
      <w:pBdr>
        <w:bottom w:val="single" w:sz="4" w:space="0" w:color="943634"/>
      </w:pBdr>
      <w:rPr>
        <w:rFonts w:ascii="Tahoma" w:hAnsi="Tahoma" w:cs="Tahoma"/>
        <w:sz w:val="16"/>
        <w:szCs w:val="16"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3"/>
    <w:multiLevelType w:val="singleLevel"/>
    <w:tmpl w:val="BD1EA848"/>
    <w:lvl w:ilvl="0">
      <w:start w:val="1"/>
      <w:numFmt w:val="bullet"/>
      <w:pStyle w:val="Listaconvietas2"/>
      <w:lvlText w:val="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9DEA86E0"/>
    <w:lvl w:ilvl="0">
      <w:start w:val="1"/>
      <w:numFmt w:val="bullet"/>
      <w:pStyle w:val="Listaconvietas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000001"/>
    <w:multiLevelType w:val="multilevel"/>
    <w:tmpl w:val="DBE469BC"/>
    <w:lvl w:ilvl="0">
      <w:numFmt w:val="none"/>
      <w:lvlText w:val="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>
      <w:start w:val="1"/>
      <w:numFmt w:val="decimal"/>
      <w:suff w:val="space"/>
      <w:lvlText w:val="%1.%2.  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  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Ttulo4"/>
      <w:suff w:val="space"/>
      <w:lvlText w:val="%1.%2.%3.%4. "/>
      <w:lvlJc w:val="left"/>
      <w:pPr>
        <w:ind w:left="1134" w:hanging="54"/>
      </w:pPr>
      <w:rPr>
        <w:rFonts w:hint="default"/>
      </w:rPr>
    </w:lvl>
    <w:lvl w:ilvl="4">
      <w:start w:val="1"/>
      <w:numFmt w:val="decimal"/>
      <w:pStyle w:val="Ttulo5"/>
      <w:suff w:val="space"/>
      <w:lvlText w:val="%1.%2.%3.%4.%5.  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4320" w:hanging="1440"/>
      </w:pPr>
      <w:rPr>
        <w:rFonts w:hint="default"/>
      </w:rPr>
    </w:lvl>
  </w:abstractNum>
  <w:abstractNum w:abstractNumId="3" w15:restartNumberingAfterBreak="0">
    <w:nsid w:val="0AE93FE9"/>
    <w:multiLevelType w:val="multilevel"/>
    <w:tmpl w:val="FEC2FDF4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6"/>
      <w:numFmt w:val="decimal"/>
      <w:lvlText w:val="1.%2."/>
      <w:lvlJc w:val="left"/>
      <w:pPr>
        <w:ind w:left="7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4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16" w:hanging="2160"/>
      </w:pPr>
      <w:rPr>
        <w:rFonts w:hint="default"/>
      </w:rPr>
    </w:lvl>
  </w:abstractNum>
  <w:abstractNum w:abstractNumId="4" w15:restartNumberingAfterBreak="0">
    <w:nsid w:val="270C3A88"/>
    <w:multiLevelType w:val="multilevel"/>
    <w:tmpl w:val="897245D0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7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4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16" w:hanging="2160"/>
      </w:pPr>
      <w:rPr>
        <w:rFonts w:hint="default"/>
      </w:rPr>
    </w:lvl>
  </w:abstractNum>
  <w:abstractNum w:abstractNumId="5" w15:restartNumberingAfterBreak="0">
    <w:nsid w:val="29F257CF"/>
    <w:multiLevelType w:val="hybridMultilevel"/>
    <w:tmpl w:val="CB32D52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2A46BF"/>
    <w:multiLevelType w:val="hybridMultilevel"/>
    <w:tmpl w:val="E2CE794C"/>
    <w:lvl w:ilvl="0" w:tplc="CB54CCE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6"/>
        <w:szCs w:val="16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9D4AD6"/>
    <w:multiLevelType w:val="hybridMultilevel"/>
    <w:tmpl w:val="FF4E0D76"/>
    <w:lvl w:ilvl="0" w:tplc="A214699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6"/>
        <w:szCs w:val="16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F40C5F"/>
    <w:multiLevelType w:val="multilevel"/>
    <w:tmpl w:val="B1DCF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5512D9"/>
    <w:multiLevelType w:val="hybridMultilevel"/>
    <w:tmpl w:val="9BD023EE"/>
    <w:lvl w:ilvl="0" w:tplc="CCC2B78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6"/>
        <w:szCs w:val="16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F8797D"/>
    <w:multiLevelType w:val="multilevel"/>
    <w:tmpl w:val="CC38009E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5"/>
      <w:numFmt w:val="decimal"/>
      <w:lvlText w:val="1.%2."/>
      <w:lvlJc w:val="left"/>
      <w:pPr>
        <w:ind w:left="7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4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16" w:hanging="2160"/>
      </w:pPr>
      <w:rPr>
        <w:rFonts w:hint="default"/>
      </w:rPr>
    </w:lvl>
  </w:abstractNum>
  <w:abstractNum w:abstractNumId="11" w15:restartNumberingAfterBreak="0">
    <w:nsid w:val="5A1178C9"/>
    <w:multiLevelType w:val="multilevel"/>
    <w:tmpl w:val="85745A90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7"/>
      <w:numFmt w:val="decimal"/>
      <w:lvlText w:val="1.%2."/>
      <w:lvlJc w:val="left"/>
      <w:pPr>
        <w:ind w:left="7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4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16" w:hanging="2160"/>
      </w:pPr>
      <w:rPr>
        <w:rFonts w:hint="default"/>
      </w:rPr>
    </w:lvl>
  </w:abstractNum>
  <w:abstractNum w:abstractNumId="12" w15:restartNumberingAfterBreak="0">
    <w:nsid w:val="5AAC31EF"/>
    <w:multiLevelType w:val="hybridMultilevel"/>
    <w:tmpl w:val="7FE4D990"/>
    <w:lvl w:ilvl="0" w:tplc="061CD3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9BAA20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662DE4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F7414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46684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B7624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6A018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6AC02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03692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0950C6F"/>
    <w:multiLevelType w:val="hybridMultilevel"/>
    <w:tmpl w:val="72B27402"/>
    <w:lvl w:ilvl="0" w:tplc="300A0001">
      <w:start w:val="1"/>
      <w:numFmt w:val="bullet"/>
      <w:lvlText w:val=""/>
      <w:lvlJc w:val="left"/>
      <w:pPr>
        <w:ind w:left="1569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289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009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729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449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169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889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609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329" w:hanging="360"/>
      </w:pPr>
      <w:rPr>
        <w:rFonts w:ascii="Wingdings" w:hAnsi="Wingdings" w:hint="default"/>
      </w:rPr>
    </w:lvl>
  </w:abstractNum>
  <w:abstractNum w:abstractNumId="14" w15:restartNumberingAfterBreak="0">
    <w:nsid w:val="637E2714"/>
    <w:multiLevelType w:val="hybridMultilevel"/>
    <w:tmpl w:val="CA5E0FA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E52F29"/>
    <w:multiLevelType w:val="hybridMultilevel"/>
    <w:tmpl w:val="F92246A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64727B"/>
    <w:multiLevelType w:val="multilevel"/>
    <w:tmpl w:val="37F656F0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3"/>
      <w:numFmt w:val="decimal"/>
      <w:lvlText w:val="1.%2."/>
      <w:lvlJc w:val="left"/>
      <w:pPr>
        <w:ind w:left="7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4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16" w:hanging="2160"/>
      </w:pPr>
      <w:rPr>
        <w:rFonts w:hint="default"/>
      </w:rPr>
    </w:lvl>
  </w:abstractNum>
  <w:abstractNum w:abstractNumId="17" w15:restartNumberingAfterBreak="0">
    <w:nsid w:val="771D6450"/>
    <w:multiLevelType w:val="multilevel"/>
    <w:tmpl w:val="E28222F2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4"/>
      <w:numFmt w:val="decimal"/>
      <w:lvlText w:val="1.%2."/>
      <w:lvlJc w:val="left"/>
      <w:pPr>
        <w:ind w:left="7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4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16" w:hanging="2160"/>
      </w:pPr>
      <w:rPr>
        <w:rFonts w:hint="default"/>
      </w:rPr>
    </w:lvl>
  </w:abstractNum>
  <w:abstractNum w:abstractNumId="18" w15:restartNumberingAfterBreak="0">
    <w:nsid w:val="77954FBA"/>
    <w:multiLevelType w:val="hybridMultilevel"/>
    <w:tmpl w:val="560A309C"/>
    <w:lvl w:ilvl="0" w:tplc="23664A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  <w:sz w:val="18"/>
        <w:szCs w:val="18"/>
      </w:rPr>
    </w:lvl>
    <w:lvl w:ilvl="1" w:tplc="841493B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9684AD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E5E29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666E9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74A8FB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6C6521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BFE0E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A503B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F5002CC"/>
    <w:multiLevelType w:val="hybridMultilevel"/>
    <w:tmpl w:val="A7C0F946"/>
    <w:lvl w:ilvl="0" w:tplc="7FF2081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6"/>
        <w:szCs w:val="16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16"/>
  </w:num>
  <w:num w:numId="6">
    <w:abstractNumId w:val="17"/>
  </w:num>
  <w:num w:numId="7">
    <w:abstractNumId w:val="10"/>
  </w:num>
  <w:num w:numId="8">
    <w:abstractNumId w:val="3"/>
  </w:num>
  <w:num w:numId="9">
    <w:abstractNumId w:val="11"/>
  </w:num>
  <w:num w:numId="10">
    <w:abstractNumId w:val="12"/>
  </w:num>
  <w:num w:numId="11">
    <w:abstractNumId w:val="18"/>
  </w:num>
  <w:num w:numId="12">
    <w:abstractNumId w:val="13"/>
  </w:num>
  <w:num w:numId="13">
    <w:abstractNumId w:val="5"/>
  </w:num>
  <w:num w:numId="14">
    <w:abstractNumId w:val="7"/>
  </w:num>
  <w:num w:numId="15">
    <w:abstractNumId w:val="9"/>
  </w:num>
  <w:num w:numId="16">
    <w:abstractNumId w:val="6"/>
  </w:num>
  <w:num w:numId="17">
    <w:abstractNumId w:val="19"/>
  </w:num>
  <w:num w:numId="18">
    <w:abstractNumId w:val="8"/>
  </w:num>
  <w:num w:numId="19">
    <w:abstractNumId w:val="14"/>
  </w:num>
  <w:num w:numId="20">
    <w:abstractNumId w:val="1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displayBackgroundShape/>
  <w:embedSystemFonts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889"/>
    <w:rsid w:val="000003D3"/>
    <w:rsid w:val="00000A47"/>
    <w:rsid w:val="000071FF"/>
    <w:rsid w:val="00010FB5"/>
    <w:rsid w:val="00020CCE"/>
    <w:rsid w:val="000433E3"/>
    <w:rsid w:val="00052B7E"/>
    <w:rsid w:val="00057AD6"/>
    <w:rsid w:val="000613EA"/>
    <w:rsid w:val="00065428"/>
    <w:rsid w:val="000919FA"/>
    <w:rsid w:val="0009444A"/>
    <w:rsid w:val="000A6C80"/>
    <w:rsid w:val="000B1762"/>
    <w:rsid w:val="000B523D"/>
    <w:rsid w:val="000C58A8"/>
    <w:rsid w:val="000C7C42"/>
    <w:rsid w:val="000D074F"/>
    <w:rsid w:val="000D3759"/>
    <w:rsid w:val="000D5A6C"/>
    <w:rsid w:val="000E1181"/>
    <w:rsid w:val="000E3114"/>
    <w:rsid w:val="000E57CE"/>
    <w:rsid w:val="00100801"/>
    <w:rsid w:val="00101405"/>
    <w:rsid w:val="00101673"/>
    <w:rsid w:val="001020C0"/>
    <w:rsid w:val="00106A87"/>
    <w:rsid w:val="00111C4B"/>
    <w:rsid w:val="00122EBD"/>
    <w:rsid w:val="0012624E"/>
    <w:rsid w:val="00146D2D"/>
    <w:rsid w:val="001531A7"/>
    <w:rsid w:val="001600FD"/>
    <w:rsid w:val="00165C98"/>
    <w:rsid w:val="00165F2C"/>
    <w:rsid w:val="00183E67"/>
    <w:rsid w:val="001970AD"/>
    <w:rsid w:val="001A7A1F"/>
    <w:rsid w:val="001B620D"/>
    <w:rsid w:val="001B70C7"/>
    <w:rsid w:val="001C284B"/>
    <w:rsid w:val="001E0FD5"/>
    <w:rsid w:val="001E7C84"/>
    <w:rsid w:val="001F274F"/>
    <w:rsid w:val="001F3655"/>
    <w:rsid w:val="001F4181"/>
    <w:rsid w:val="002034FC"/>
    <w:rsid w:val="002072F2"/>
    <w:rsid w:val="00207BD7"/>
    <w:rsid w:val="00217864"/>
    <w:rsid w:val="0022272A"/>
    <w:rsid w:val="00225CF9"/>
    <w:rsid w:val="00230176"/>
    <w:rsid w:val="002312E7"/>
    <w:rsid w:val="00243FD0"/>
    <w:rsid w:val="0024645E"/>
    <w:rsid w:val="0025055B"/>
    <w:rsid w:val="00251EB8"/>
    <w:rsid w:val="0027371F"/>
    <w:rsid w:val="002779A6"/>
    <w:rsid w:val="00281781"/>
    <w:rsid w:val="00296986"/>
    <w:rsid w:val="002A450C"/>
    <w:rsid w:val="002B5394"/>
    <w:rsid w:val="002C64DF"/>
    <w:rsid w:val="002D1422"/>
    <w:rsid w:val="002D1D08"/>
    <w:rsid w:val="002D3573"/>
    <w:rsid w:val="0030272E"/>
    <w:rsid w:val="003072E9"/>
    <w:rsid w:val="00307CD0"/>
    <w:rsid w:val="0031027A"/>
    <w:rsid w:val="003114ED"/>
    <w:rsid w:val="00317871"/>
    <w:rsid w:val="00317930"/>
    <w:rsid w:val="00323DE3"/>
    <w:rsid w:val="00344815"/>
    <w:rsid w:val="00355CA8"/>
    <w:rsid w:val="00371858"/>
    <w:rsid w:val="0037239F"/>
    <w:rsid w:val="00380A51"/>
    <w:rsid w:val="00381B7B"/>
    <w:rsid w:val="003A2FB0"/>
    <w:rsid w:val="003A41EA"/>
    <w:rsid w:val="003C2E91"/>
    <w:rsid w:val="003C7BE1"/>
    <w:rsid w:val="003D2599"/>
    <w:rsid w:val="003D5E2B"/>
    <w:rsid w:val="00405622"/>
    <w:rsid w:val="00413ED8"/>
    <w:rsid w:val="00426F68"/>
    <w:rsid w:val="00442C37"/>
    <w:rsid w:val="00442FA4"/>
    <w:rsid w:val="0044324F"/>
    <w:rsid w:val="004518E5"/>
    <w:rsid w:val="0045535F"/>
    <w:rsid w:val="0045551B"/>
    <w:rsid w:val="004657E5"/>
    <w:rsid w:val="004764D1"/>
    <w:rsid w:val="004779BC"/>
    <w:rsid w:val="00481FD3"/>
    <w:rsid w:val="004862A2"/>
    <w:rsid w:val="00490812"/>
    <w:rsid w:val="00497112"/>
    <w:rsid w:val="004A02F5"/>
    <w:rsid w:val="004A04A8"/>
    <w:rsid w:val="004A3744"/>
    <w:rsid w:val="004A76DC"/>
    <w:rsid w:val="004B4254"/>
    <w:rsid w:val="004C43EC"/>
    <w:rsid w:val="004C44A6"/>
    <w:rsid w:val="004D0EDF"/>
    <w:rsid w:val="004D2461"/>
    <w:rsid w:val="004D2C14"/>
    <w:rsid w:val="004D62F2"/>
    <w:rsid w:val="004E0599"/>
    <w:rsid w:val="004F5F9A"/>
    <w:rsid w:val="00501677"/>
    <w:rsid w:val="0051255A"/>
    <w:rsid w:val="0051496C"/>
    <w:rsid w:val="005325B7"/>
    <w:rsid w:val="00534623"/>
    <w:rsid w:val="00535B35"/>
    <w:rsid w:val="00535D56"/>
    <w:rsid w:val="00542A1B"/>
    <w:rsid w:val="00554B65"/>
    <w:rsid w:val="005557E8"/>
    <w:rsid w:val="005727E3"/>
    <w:rsid w:val="00582FFE"/>
    <w:rsid w:val="00584FBC"/>
    <w:rsid w:val="00586AD2"/>
    <w:rsid w:val="00593244"/>
    <w:rsid w:val="00593ACD"/>
    <w:rsid w:val="005B5B91"/>
    <w:rsid w:val="005B7008"/>
    <w:rsid w:val="005B74F2"/>
    <w:rsid w:val="005D455E"/>
    <w:rsid w:val="00603EE2"/>
    <w:rsid w:val="006104D9"/>
    <w:rsid w:val="00614840"/>
    <w:rsid w:val="00615FC7"/>
    <w:rsid w:val="00617C73"/>
    <w:rsid w:val="006239DE"/>
    <w:rsid w:val="00626430"/>
    <w:rsid w:val="006325CA"/>
    <w:rsid w:val="00633907"/>
    <w:rsid w:val="00636885"/>
    <w:rsid w:val="006377C4"/>
    <w:rsid w:val="006459EF"/>
    <w:rsid w:val="00654FFE"/>
    <w:rsid w:val="0065748A"/>
    <w:rsid w:val="00666322"/>
    <w:rsid w:val="006703ED"/>
    <w:rsid w:val="006932F6"/>
    <w:rsid w:val="006948C2"/>
    <w:rsid w:val="006A3E84"/>
    <w:rsid w:val="006B1B16"/>
    <w:rsid w:val="006B2D30"/>
    <w:rsid w:val="006B2E3B"/>
    <w:rsid w:val="006B6603"/>
    <w:rsid w:val="006C08D3"/>
    <w:rsid w:val="006C1555"/>
    <w:rsid w:val="006C3858"/>
    <w:rsid w:val="006D3B68"/>
    <w:rsid w:val="006E0781"/>
    <w:rsid w:val="006F56AA"/>
    <w:rsid w:val="00700495"/>
    <w:rsid w:val="00706925"/>
    <w:rsid w:val="00706FD3"/>
    <w:rsid w:val="00707AC5"/>
    <w:rsid w:val="00711D48"/>
    <w:rsid w:val="007146BF"/>
    <w:rsid w:val="00715B54"/>
    <w:rsid w:val="00733654"/>
    <w:rsid w:val="007479AE"/>
    <w:rsid w:val="00747B74"/>
    <w:rsid w:val="00747D35"/>
    <w:rsid w:val="00752778"/>
    <w:rsid w:val="00752FE5"/>
    <w:rsid w:val="00761045"/>
    <w:rsid w:val="00770B3D"/>
    <w:rsid w:val="007719C0"/>
    <w:rsid w:val="007769A2"/>
    <w:rsid w:val="00776F1C"/>
    <w:rsid w:val="00777748"/>
    <w:rsid w:val="00791D97"/>
    <w:rsid w:val="007974A6"/>
    <w:rsid w:val="007A06C0"/>
    <w:rsid w:val="007A1C3D"/>
    <w:rsid w:val="007B11BA"/>
    <w:rsid w:val="007C03FF"/>
    <w:rsid w:val="007D0317"/>
    <w:rsid w:val="007D0B45"/>
    <w:rsid w:val="007D18EF"/>
    <w:rsid w:val="007D5825"/>
    <w:rsid w:val="00800732"/>
    <w:rsid w:val="00805C03"/>
    <w:rsid w:val="00816063"/>
    <w:rsid w:val="00817135"/>
    <w:rsid w:val="008258C6"/>
    <w:rsid w:val="00843A66"/>
    <w:rsid w:val="00850CDF"/>
    <w:rsid w:val="00851FA3"/>
    <w:rsid w:val="00852A18"/>
    <w:rsid w:val="008530EE"/>
    <w:rsid w:val="00857F35"/>
    <w:rsid w:val="008648F3"/>
    <w:rsid w:val="00872F24"/>
    <w:rsid w:val="00883720"/>
    <w:rsid w:val="008A1695"/>
    <w:rsid w:val="008A19C6"/>
    <w:rsid w:val="008B184A"/>
    <w:rsid w:val="008C44CA"/>
    <w:rsid w:val="008C475C"/>
    <w:rsid w:val="008D6AFD"/>
    <w:rsid w:val="008D6CBE"/>
    <w:rsid w:val="008E1597"/>
    <w:rsid w:val="008E3699"/>
    <w:rsid w:val="008E56AC"/>
    <w:rsid w:val="00921889"/>
    <w:rsid w:val="00921B35"/>
    <w:rsid w:val="00921CB6"/>
    <w:rsid w:val="00922753"/>
    <w:rsid w:val="00927EEF"/>
    <w:rsid w:val="009328E8"/>
    <w:rsid w:val="009365B7"/>
    <w:rsid w:val="00940F33"/>
    <w:rsid w:val="009501DF"/>
    <w:rsid w:val="009535E9"/>
    <w:rsid w:val="00956D99"/>
    <w:rsid w:val="00957156"/>
    <w:rsid w:val="00967258"/>
    <w:rsid w:val="0097569E"/>
    <w:rsid w:val="00981C7F"/>
    <w:rsid w:val="009A4387"/>
    <w:rsid w:val="009A677D"/>
    <w:rsid w:val="009C22D8"/>
    <w:rsid w:val="009C3863"/>
    <w:rsid w:val="009C42BB"/>
    <w:rsid w:val="009C5088"/>
    <w:rsid w:val="009E461F"/>
    <w:rsid w:val="00A04B22"/>
    <w:rsid w:val="00A300E6"/>
    <w:rsid w:val="00A3012D"/>
    <w:rsid w:val="00A37618"/>
    <w:rsid w:val="00A40465"/>
    <w:rsid w:val="00A6332F"/>
    <w:rsid w:val="00A63451"/>
    <w:rsid w:val="00A65C3A"/>
    <w:rsid w:val="00A70DD3"/>
    <w:rsid w:val="00A8015B"/>
    <w:rsid w:val="00A97289"/>
    <w:rsid w:val="00AA447C"/>
    <w:rsid w:val="00AC502C"/>
    <w:rsid w:val="00AC62EB"/>
    <w:rsid w:val="00AD051F"/>
    <w:rsid w:val="00AD0DA5"/>
    <w:rsid w:val="00AE2494"/>
    <w:rsid w:val="00AF5C83"/>
    <w:rsid w:val="00B02448"/>
    <w:rsid w:val="00B03B88"/>
    <w:rsid w:val="00B0485F"/>
    <w:rsid w:val="00B0693F"/>
    <w:rsid w:val="00B06F51"/>
    <w:rsid w:val="00B121F9"/>
    <w:rsid w:val="00B13D21"/>
    <w:rsid w:val="00B15637"/>
    <w:rsid w:val="00B2075A"/>
    <w:rsid w:val="00B20773"/>
    <w:rsid w:val="00B210B2"/>
    <w:rsid w:val="00B23307"/>
    <w:rsid w:val="00B24576"/>
    <w:rsid w:val="00B24C15"/>
    <w:rsid w:val="00B2726F"/>
    <w:rsid w:val="00B32B39"/>
    <w:rsid w:val="00B33AC3"/>
    <w:rsid w:val="00B44F5E"/>
    <w:rsid w:val="00B53812"/>
    <w:rsid w:val="00B73C82"/>
    <w:rsid w:val="00B86651"/>
    <w:rsid w:val="00B8672D"/>
    <w:rsid w:val="00B92046"/>
    <w:rsid w:val="00B94CC3"/>
    <w:rsid w:val="00BA2D02"/>
    <w:rsid w:val="00BA5672"/>
    <w:rsid w:val="00BD05AD"/>
    <w:rsid w:val="00BD1A8D"/>
    <w:rsid w:val="00BD233E"/>
    <w:rsid w:val="00BD7BF4"/>
    <w:rsid w:val="00BE1EF4"/>
    <w:rsid w:val="00BF2039"/>
    <w:rsid w:val="00BF2871"/>
    <w:rsid w:val="00C01458"/>
    <w:rsid w:val="00C17330"/>
    <w:rsid w:val="00C2271D"/>
    <w:rsid w:val="00C23667"/>
    <w:rsid w:val="00C455B8"/>
    <w:rsid w:val="00C46F80"/>
    <w:rsid w:val="00C50AC8"/>
    <w:rsid w:val="00C64202"/>
    <w:rsid w:val="00C70B0E"/>
    <w:rsid w:val="00C83BE1"/>
    <w:rsid w:val="00C852EC"/>
    <w:rsid w:val="00C8637B"/>
    <w:rsid w:val="00C87E6E"/>
    <w:rsid w:val="00CB533D"/>
    <w:rsid w:val="00CB7373"/>
    <w:rsid w:val="00CC73B2"/>
    <w:rsid w:val="00CE092C"/>
    <w:rsid w:val="00CE483C"/>
    <w:rsid w:val="00CF5016"/>
    <w:rsid w:val="00CF7CF2"/>
    <w:rsid w:val="00D00FC9"/>
    <w:rsid w:val="00D071B2"/>
    <w:rsid w:val="00D07A21"/>
    <w:rsid w:val="00D119BF"/>
    <w:rsid w:val="00D176F1"/>
    <w:rsid w:val="00D208EC"/>
    <w:rsid w:val="00D20D82"/>
    <w:rsid w:val="00D2239C"/>
    <w:rsid w:val="00D341AD"/>
    <w:rsid w:val="00D52F93"/>
    <w:rsid w:val="00D63C2A"/>
    <w:rsid w:val="00D640B0"/>
    <w:rsid w:val="00D7497A"/>
    <w:rsid w:val="00D81EBB"/>
    <w:rsid w:val="00DA07EB"/>
    <w:rsid w:val="00DA1CBC"/>
    <w:rsid w:val="00DA592E"/>
    <w:rsid w:val="00DB3118"/>
    <w:rsid w:val="00DD387B"/>
    <w:rsid w:val="00DD42F1"/>
    <w:rsid w:val="00DE0CEE"/>
    <w:rsid w:val="00DE40C3"/>
    <w:rsid w:val="00DE52ED"/>
    <w:rsid w:val="00DF1103"/>
    <w:rsid w:val="00DF2306"/>
    <w:rsid w:val="00E2305C"/>
    <w:rsid w:val="00E26A1A"/>
    <w:rsid w:val="00E34897"/>
    <w:rsid w:val="00E454FB"/>
    <w:rsid w:val="00E52DDB"/>
    <w:rsid w:val="00E634F8"/>
    <w:rsid w:val="00E67D42"/>
    <w:rsid w:val="00E74418"/>
    <w:rsid w:val="00E80498"/>
    <w:rsid w:val="00E81C03"/>
    <w:rsid w:val="00E83848"/>
    <w:rsid w:val="00E9608D"/>
    <w:rsid w:val="00EA05DE"/>
    <w:rsid w:val="00EA3BF2"/>
    <w:rsid w:val="00EA4BFF"/>
    <w:rsid w:val="00EB3424"/>
    <w:rsid w:val="00EB3B2E"/>
    <w:rsid w:val="00EC5602"/>
    <w:rsid w:val="00ED2E9C"/>
    <w:rsid w:val="00EE3DC4"/>
    <w:rsid w:val="00F05BA5"/>
    <w:rsid w:val="00F24E5C"/>
    <w:rsid w:val="00F32E1F"/>
    <w:rsid w:val="00F41E4A"/>
    <w:rsid w:val="00F4545A"/>
    <w:rsid w:val="00F4622A"/>
    <w:rsid w:val="00F53179"/>
    <w:rsid w:val="00F57ADB"/>
    <w:rsid w:val="00F816D8"/>
    <w:rsid w:val="00F821BB"/>
    <w:rsid w:val="00F93AF0"/>
    <w:rsid w:val="00F94B47"/>
    <w:rsid w:val="00FA3CB0"/>
    <w:rsid w:val="00FA59F8"/>
    <w:rsid w:val="00FC0C24"/>
    <w:rsid w:val="00FC32D9"/>
    <w:rsid w:val="00FC6E77"/>
    <w:rsid w:val="00FD3CF8"/>
    <w:rsid w:val="00FE4DB8"/>
    <w:rsid w:val="00FE50E0"/>
    <w:rsid w:val="00FF2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 fillcolor="white">
      <v:fill color="white"/>
    </o:shapedefaults>
    <o:shapelayout v:ext="edit">
      <o:idmap v:ext="edit" data="1"/>
    </o:shapelayout>
  </w:shapeDefaults>
  <w:decimalSymbol w:val="."/>
  <w:listSeparator w:val=","/>
  <w14:docId w14:val="4B9FE435"/>
  <w15:chartTrackingRefBased/>
  <w15:docId w15:val="{76B9C6BF-EE74-425C-8ABD-E878100C0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" w:eastAsia="Times" w:hAnsi="Times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liases w:val="Normal 1"/>
    <w:qFormat/>
    <w:rsid w:val="00C2271D"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  <w:lang w:val="es-US" w:eastAsia="es-ES"/>
    </w:rPr>
  </w:style>
  <w:style w:type="paragraph" w:styleId="Ttulo1">
    <w:name w:val="heading 1"/>
    <w:next w:val="Ttulo2"/>
    <w:qFormat/>
    <w:pPr>
      <w:keepNext/>
      <w:tabs>
        <w:tab w:val="left" w:pos="284"/>
        <w:tab w:val="left" w:pos="567"/>
        <w:tab w:val="left" w:pos="851"/>
      </w:tabs>
      <w:spacing w:after="120"/>
      <w:jc w:val="center"/>
      <w:outlineLvl w:val="0"/>
    </w:pPr>
    <w:rPr>
      <w:rFonts w:ascii="Arial" w:eastAsia="Times New Roman" w:hAnsi="Arial"/>
      <w:b/>
      <w:caps/>
      <w:color w:val="800000"/>
      <w:kern w:val="28"/>
      <w:sz w:val="22"/>
      <w:szCs w:val="22"/>
      <w:lang w:val="es-ES_tradnl" w:eastAsia="es-ES"/>
    </w:rPr>
  </w:style>
  <w:style w:type="paragraph" w:styleId="Ttulo2">
    <w:name w:val="heading 2"/>
    <w:basedOn w:val="Ttulo1"/>
    <w:next w:val="Normal"/>
    <w:qFormat/>
    <w:pPr>
      <w:tabs>
        <w:tab w:val="clear" w:pos="567"/>
        <w:tab w:val="left" w:pos="1134"/>
      </w:tabs>
      <w:spacing w:before="120" w:after="0"/>
      <w:jc w:val="left"/>
      <w:outlineLvl w:val="1"/>
    </w:pPr>
    <w:rPr>
      <w:caps w:val="0"/>
      <w:sz w:val="20"/>
      <w:szCs w:val="20"/>
      <w:lang w:val="es-ES"/>
    </w:rPr>
  </w:style>
  <w:style w:type="paragraph" w:styleId="Ttulo3">
    <w:name w:val="heading 3"/>
    <w:basedOn w:val="Ttulo2"/>
    <w:next w:val="Normal"/>
    <w:qFormat/>
    <w:pPr>
      <w:keepNext w:val="0"/>
      <w:spacing w:before="0"/>
      <w:outlineLvl w:val="2"/>
    </w:pPr>
    <w:rPr>
      <w:lang w:val="es-ES_tradnl"/>
    </w:rPr>
  </w:style>
  <w:style w:type="paragraph" w:styleId="Ttulo4">
    <w:name w:val="heading 4"/>
    <w:basedOn w:val="Ttulo3"/>
    <w:next w:val="Normal"/>
    <w:autoRedefine/>
    <w:qFormat/>
    <w:pPr>
      <w:numPr>
        <w:ilvl w:val="3"/>
        <w:numId w:val="1"/>
      </w:numPr>
      <w:tabs>
        <w:tab w:val="clear" w:pos="851"/>
        <w:tab w:val="num" w:pos="2880"/>
      </w:tabs>
      <w:spacing w:before="120"/>
      <w:ind w:left="2880" w:hanging="360"/>
      <w:outlineLvl w:val="3"/>
    </w:pPr>
  </w:style>
  <w:style w:type="paragraph" w:styleId="Ttulo5">
    <w:name w:val="heading 5"/>
    <w:basedOn w:val="Normal"/>
    <w:next w:val="Normal"/>
    <w:autoRedefine/>
    <w:qFormat/>
    <w:pPr>
      <w:numPr>
        <w:ilvl w:val="4"/>
        <w:numId w:val="1"/>
      </w:numPr>
      <w:spacing w:before="240" w:after="60"/>
      <w:outlineLvl w:val="4"/>
    </w:pPr>
    <w:rPr>
      <w:rFonts w:ascii="Times New Roman" w:hAnsi="Times New Roman"/>
      <w:b/>
    </w:rPr>
  </w:style>
  <w:style w:type="paragraph" w:styleId="Ttulo6">
    <w:name w:val="heading 6"/>
    <w:basedOn w:val="Normal"/>
    <w:next w:val="Normal"/>
    <w:qFormat/>
    <w:pPr>
      <w:spacing w:before="240" w:after="60"/>
      <w:outlineLvl w:val="5"/>
    </w:pPr>
    <w:rPr>
      <w:i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ascii="Helvetica" w:hAnsi="Helvetica"/>
      <w:sz w:val="20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ascii="Helvetica" w:hAnsi="Helvetica"/>
      <w:i/>
      <w:sz w:val="20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ascii="Helvetica" w:hAnsi="Helvetica"/>
      <w:b/>
      <w:i/>
    </w:rPr>
  </w:style>
  <w:style w:type="character" w:default="1" w:styleId="Fuentedeprrafopredeter">
    <w:name w:val="Default Paragraph Font"/>
    <w:uiPriority w:val="1"/>
    <w:semiHidden/>
    <w:unhideWhenUsed/>
    <w:rsid w:val="00C2271D"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  <w:rsid w:val="00C2271D"/>
  </w:style>
  <w:style w:type="character" w:styleId="Nmerodepgina">
    <w:name w:val="page number"/>
    <w:basedOn w:val="Fuentedeprrafopredeter"/>
  </w:style>
  <w:style w:type="paragraph" w:styleId="Sangranormal">
    <w:name w:val="Normal Indent"/>
    <w:basedOn w:val="Normal"/>
    <w:pPr>
      <w:ind w:left="720"/>
    </w:pPr>
  </w:style>
  <w:style w:type="paragraph" w:customStyle="1" w:styleId="Normalnegreta">
    <w:name w:val="Normal negreta"/>
    <w:basedOn w:val="Normal"/>
    <w:autoRedefine/>
    <w:rPr>
      <w:rFonts w:ascii="Times New Roman" w:hAnsi="Times New Roman"/>
      <w:b/>
      <w:lang w:val="es-ES_tradnl"/>
    </w:r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customStyle="1" w:styleId="PE-encabezados">
    <w:name w:val="PE-encabezados"/>
    <w:basedOn w:val="Normal"/>
    <w:pPr>
      <w:pBdr>
        <w:bottom w:val="single" w:sz="4" w:space="1" w:color="auto"/>
      </w:pBdr>
      <w:tabs>
        <w:tab w:val="center" w:pos="4252"/>
        <w:tab w:val="right" w:pos="8504"/>
      </w:tabs>
    </w:pPr>
    <w:rPr>
      <w:rFonts w:ascii="Times New Roman" w:hAnsi="Times New Roman"/>
      <w:lang w:val="es-ES_tradnl"/>
    </w:rPr>
  </w:style>
  <w:style w:type="paragraph" w:customStyle="1" w:styleId="PE-Titulo1-ejercicio">
    <w:name w:val="PE-Titulo1-ejercicio"/>
    <w:basedOn w:val="Ttulo1"/>
    <w:next w:val="PE-parrafo-ejercicio"/>
    <w:autoRedefine/>
    <w:rsid w:val="00000A47"/>
    <w:pPr>
      <w:tabs>
        <w:tab w:val="clear" w:pos="284"/>
        <w:tab w:val="clear" w:pos="567"/>
        <w:tab w:val="clear" w:pos="851"/>
        <w:tab w:val="left" w:pos="0"/>
        <w:tab w:val="left" w:pos="30"/>
      </w:tabs>
      <w:spacing w:after="0"/>
      <w:contextualSpacing/>
      <w:jc w:val="both"/>
    </w:pPr>
    <w:rPr>
      <w:color w:val="auto"/>
      <w:sz w:val="20"/>
      <w:szCs w:val="20"/>
    </w:rPr>
  </w:style>
  <w:style w:type="paragraph" w:customStyle="1" w:styleId="PE-parrafo-ejercicio">
    <w:name w:val="PE-parrafo-ejercicio"/>
    <w:basedOn w:val="Normal"/>
    <w:autoRedefine/>
    <w:rsid w:val="007769A2"/>
    <w:pPr>
      <w:jc w:val="both"/>
    </w:pPr>
    <w:rPr>
      <w:szCs w:val="18"/>
      <w:lang w:val="es-ES_tradnl"/>
    </w:rPr>
  </w:style>
  <w:style w:type="paragraph" w:customStyle="1" w:styleId="PE-titulo2-apartado">
    <w:name w:val="PE-titulo2-apartado"/>
    <w:basedOn w:val="Ttulo2"/>
    <w:next w:val="PE-parrafo-ejercicio"/>
    <w:pPr>
      <w:jc w:val="both"/>
    </w:pPr>
    <w:rPr>
      <w:color w:val="auto"/>
    </w:rPr>
  </w:style>
  <w:style w:type="paragraph" w:customStyle="1" w:styleId="PE-parrafo-explicativo">
    <w:name w:val="PE-parrafo-explicativo"/>
    <w:basedOn w:val="Normal"/>
    <w:rPr>
      <w:color w:val="800000"/>
      <w:sz w:val="20"/>
    </w:rPr>
  </w:style>
  <w:style w:type="paragraph" w:customStyle="1" w:styleId="PE-titulo3-subapartado">
    <w:name w:val="PE-titulo3-subapartado"/>
    <w:basedOn w:val="Ttulo3"/>
    <w:next w:val="PE-parrafo-ejercicio"/>
    <w:autoRedefine/>
    <w:rsid w:val="00A37618"/>
    <w:pPr>
      <w:jc w:val="both"/>
    </w:pPr>
    <w:rPr>
      <w:color w:val="auto"/>
      <w:sz w:val="18"/>
      <w:szCs w:val="18"/>
    </w:rPr>
  </w:style>
  <w:style w:type="paragraph" w:customStyle="1" w:styleId="PE-parrafo-alumnos">
    <w:name w:val="PE-parrafo-alumnos"/>
    <w:basedOn w:val="Normal"/>
    <w:link w:val="PE-parrafo-alumnosCar"/>
    <w:autoRedefine/>
    <w:rsid w:val="00F93AF0"/>
    <w:pPr>
      <w:jc w:val="both"/>
    </w:pPr>
    <w:rPr>
      <w:bCs/>
      <w:sz w:val="16"/>
      <w:szCs w:val="16"/>
      <w:lang w:val="es-ES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Textoindependiente2">
    <w:name w:val="Body Text 2"/>
    <w:basedOn w:val="Normal"/>
    <w:pPr>
      <w:pBdr>
        <w:top w:val="single" w:sz="4" w:space="1" w:color="auto"/>
        <w:left w:val="single" w:sz="4" w:space="1" w:color="auto"/>
        <w:bottom w:val="single" w:sz="4" w:space="1" w:color="auto"/>
        <w:right w:val="single" w:sz="4" w:space="0" w:color="auto"/>
      </w:pBdr>
    </w:pPr>
    <w:rPr>
      <w:rFonts w:ascii="Times New Roman" w:eastAsia="Times New Roman" w:hAnsi="Times New Roman"/>
      <w:szCs w:val="24"/>
      <w:lang w:val="es-ES"/>
    </w:rPr>
  </w:style>
  <w:style w:type="paragraph" w:styleId="Listaconvietas">
    <w:name w:val="List Bullet"/>
    <w:basedOn w:val="Normal"/>
    <w:pPr>
      <w:numPr>
        <w:numId w:val="2"/>
      </w:numPr>
    </w:pPr>
    <w:rPr>
      <w:color w:val="800000"/>
      <w:sz w:val="20"/>
    </w:rPr>
  </w:style>
  <w:style w:type="paragraph" w:styleId="Textoindependiente">
    <w:name w:val="Body Text"/>
    <w:basedOn w:val="Normal"/>
    <w:link w:val="TextoindependienteCar"/>
    <w:rPr>
      <w:color w:val="800000"/>
      <w:szCs w:val="18"/>
    </w:rPr>
  </w:style>
  <w:style w:type="paragraph" w:styleId="Listaconvietas2">
    <w:name w:val="List Bullet 2"/>
    <w:basedOn w:val="Normal"/>
    <w:pPr>
      <w:numPr>
        <w:numId w:val="3"/>
      </w:numPr>
    </w:pPr>
    <w:rPr>
      <w:color w:val="800000"/>
      <w:sz w:val="20"/>
    </w:rPr>
  </w:style>
  <w:style w:type="paragraph" w:styleId="Textoindependiente3">
    <w:name w:val="Body Text 3"/>
    <w:basedOn w:val="Normal"/>
    <w:pPr>
      <w:pBdr>
        <w:top w:val="single" w:sz="4" w:space="1" w:color="auto"/>
        <w:left w:val="single" w:sz="4" w:space="8" w:color="auto"/>
        <w:bottom w:val="single" w:sz="4" w:space="1" w:color="auto"/>
        <w:right w:val="single" w:sz="4" w:space="10" w:color="auto"/>
      </w:pBdr>
      <w:jc w:val="both"/>
    </w:pPr>
    <w:rPr>
      <w:rFonts w:ascii="Times New Roman" w:eastAsia="Times New Roman" w:hAnsi="Times New Roman"/>
      <w:color w:val="993300"/>
      <w:szCs w:val="24"/>
      <w:lang w:val="es-ES"/>
    </w:rPr>
  </w:style>
  <w:style w:type="paragraph" w:customStyle="1" w:styleId="PE-parrafo-alumnos-cuadros">
    <w:name w:val="PE-parrafo-alumnos-cuadros"/>
    <w:basedOn w:val="PE-parrafo-alumnos"/>
    <w:rsid w:val="00B8672D"/>
    <w:rPr>
      <w:sz w:val="18"/>
    </w:rPr>
  </w:style>
  <w:style w:type="paragraph" w:customStyle="1" w:styleId="TITULOOBJ">
    <w:name w:val="TITULO OBJ"/>
    <w:basedOn w:val="PE-Titulo1-ejercicio"/>
    <w:rsid w:val="009E461F"/>
    <w:pPr>
      <w:jc w:val="center"/>
    </w:pPr>
    <w:rPr>
      <w:color w:val="800000"/>
      <w:sz w:val="24"/>
      <w:szCs w:val="24"/>
    </w:rPr>
  </w:style>
  <w:style w:type="paragraph" w:customStyle="1" w:styleId="Estilo1">
    <w:name w:val="Estilo1"/>
    <w:basedOn w:val="PE-parrafo-alumnos"/>
    <w:rsid w:val="00B32B39"/>
  </w:style>
  <w:style w:type="paragraph" w:customStyle="1" w:styleId="Estilo2">
    <w:name w:val="Estilo2"/>
    <w:basedOn w:val="PE-parrafo-alumnos"/>
    <w:rsid w:val="00B32B39"/>
  </w:style>
  <w:style w:type="paragraph" w:styleId="Textodeglobo">
    <w:name w:val="Balloon Text"/>
    <w:basedOn w:val="Normal"/>
    <w:semiHidden/>
    <w:rsid w:val="001B620D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5346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E-parrafo-alumnosCar">
    <w:name w:val="PE-parrafo-alumnos Car"/>
    <w:link w:val="PE-parrafo-alumnos"/>
    <w:rsid w:val="00F93AF0"/>
    <w:rPr>
      <w:rFonts w:ascii="Arial" w:hAnsi="Arial"/>
      <w:bCs/>
      <w:sz w:val="16"/>
      <w:szCs w:val="16"/>
      <w:lang w:val="es-ES" w:eastAsia="es-ES"/>
    </w:rPr>
  </w:style>
  <w:style w:type="character" w:customStyle="1" w:styleId="TextoindependienteCar">
    <w:name w:val="Texto independiente Car"/>
    <w:link w:val="Textoindependiente"/>
    <w:rsid w:val="00DF1103"/>
    <w:rPr>
      <w:rFonts w:ascii="Arial" w:hAnsi="Arial"/>
      <w:color w:val="800000"/>
      <w:sz w:val="18"/>
      <w:szCs w:val="18"/>
      <w:lang w:val="ca-ES" w:eastAsia="es-ES"/>
    </w:rPr>
  </w:style>
  <w:style w:type="paragraph" w:customStyle="1" w:styleId="EstiloLatinaTahomaCentradoIzquierda2cmDerecha19cm">
    <w:name w:val="Estilo (Latina) Tahoma Centrado Izquierda:  2 cm Derecha:  19 cm..."/>
    <w:basedOn w:val="Normal"/>
    <w:rsid w:val="00D2239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/>
      <w:ind w:left="1134" w:right="1077"/>
      <w:contextualSpacing/>
      <w:jc w:val="center"/>
    </w:pPr>
    <w:rPr>
      <w:rFonts w:ascii="Tahoma" w:eastAsia="Times New Roman" w:hAnsi="Tahoma"/>
    </w:rPr>
  </w:style>
  <w:style w:type="character" w:customStyle="1" w:styleId="PiedepginaCar">
    <w:name w:val="Pie de página Car"/>
    <w:link w:val="Piedepgina"/>
    <w:uiPriority w:val="99"/>
    <w:rsid w:val="00D20D82"/>
    <w:rPr>
      <w:rFonts w:ascii="Arial" w:hAnsi="Arial"/>
      <w:sz w:val="18"/>
      <w:lang w:val="ca-ES"/>
    </w:rPr>
  </w:style>
  <w:style w:type="paragraph" w:styleId="Sinespaciado">
    <w:name w:val="No Spacing"/>
    <w:link w:val="SinespaciadoCar"/>
    <w:uiPriority w:val="1"/>
    <w:qFormat/>
    <w:rsid w:val="00100801"/>
    <w:rPr>
      <w:rFonts w:ascii="Calibri" w:eastAsia="Calibri" w:hAnsi="Calibri"/>
      <w:sz w:val="22"/>
      <w:szCs w:val="22"/>
      <w:lang w:eastAsia="en-US"/>
    </w:rPr>
  </w:style>
  <w:style w:type="character" w:customStyle="1" w:styleId="SinespaciadoCar">
    <w:name w:val="Sin espaciado Car"/>
    <w:link w:val="Sinespaciado"/>
    <w:uiPriority w:val="1"/>
    <w:rsid w:val="00100801"/>
    <w:rPr>
      <w:rFonts w:ascii="Calibri" w:eastAsia="Calibri" w:hAnsi="Calibri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9501DF"/>
    <w:pPr>
      <w:ind w:left="720"/>
      <w:contextualSpacing/>
    </w:pPr>
    <w:rPr>
      <w:rFonts w:ascii="Times New Roman" w:eastAsia="Times New Roman" w:hAnsi="Times New Roman"/>
      <w:sz w:val="20"/>
      <w:lang w:val="es-ES"/>
    </w:rPr>
  </w:style>
  <w:style w:type="paragraph" w:customStyle="1" w:styleId="trt0xe">
    <w:name w:val="trt0xe"/>
    <w:basedOn w:val="Normal"/>
    <w:rsid w:val="00666322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s-EC" w:eastAsia="es-EC"/>
    </w:rPr>
  </w:style>
  <w:style w:type="paragraph" w:styleId="Textocomentario">
    <w:name w:val="annotation text"/>
    <w:basedOn w:val="Normal"/>
    <w:link w:val="TextocomentarioCar"/>
    <w:uiPriority w:val="99"/>
    <w:unhideWhenUsed/>
    <w:rsid w:val="00805C03"/>
    <w:rPr>
      <w:rFonts w:ascii="Times New Roman" w:eastAsia="Times New Roman" w:hAnsi="Times New Roman"/>
      <w:sz w:val="20"/>
      <w:lang w:val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805C03"/>
    <w:rPr>
      <w:rFonts w:ascii="Times New Roman" w:eastAsia="Times New Roman" w:hAnsi="Times New Roman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95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53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08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39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621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4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37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129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46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660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0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 /><Relationship Id="rId13" Type="http://schemas.openxmlformats.org/officeDocument/2006/relationships/fontTable" Target="fontTable.xml" /><Relationship Id="rId3" Type="http://schemas.openxmlformats.org/officeDocument/2006/relationships/customXml" Target="../customXml/item3.xml" /><Relationship Id="rId7" Type="http://schemas.openxmlformats.org/officeDocument/2006/relationships/settings" Target="settings.xml" /><Relationship Id="rId12" Type="http://schemas.openxmlformats.org/officeDocument/2006/relationships/footer" Target="footer1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styles" Target="styles.xml" /><Relationship Id="rId11" Type="http://schemas.openxmlformats.org/officeDocument/2006/relationships/header" Target="header1.xml" /><Relationship Id="rId5" Type="http://schemas.openxmlformats.org/officeDocument/2006/relationships/numbering" Target="numbering.xml" /><Relationship Id="rId10" Type="http://schemas.openxmlformats.org/officeDocument/2006/relationships/endnotes" Target="endnotes.xml" /><Relationship Id="rId4" Type="http://schemas.openxmlformats.org/officeDocument/2006/relationships/customXml" Target="../customXml/item4.xml" /><Relationship Id="rId9" Type="http://schemas.openxmlformats.org/officeDocument/2006/relationships/footnotes" Target="footnotes.xml" /><Relationship Id="rId14" Type="http://schemas.openxmlformats.org/officeDocument/2006/relationships/theme" Target="theme/theme1.xml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is%20documentos\Doc&#232;ncia\para%20UAB\UAB\PE2003-plantilla-ejercicios.dot" TargetMode="Externa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2E9CDDF71BBCF4397D651B0E789DBC8" ma:contentTypeVersion="0" ma:contentTypeDescription="Crear nuevo documento." ma:contentTypeScope="" ma:versionID="8285ed1bd9e57cb88bfa69682f6e675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86dcc55fc7de7b749655be5365d3ef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8B3F6BE-2AD4-4BCA-9A50-A6C22D661DD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344AE9C-6F2D-44CA-8853-24640A747005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</ds:schemaRefs>
</ds:datastoreItem>
</file>

<file path=customXml/itemProps3.xml><?xml version="1.0" encoding="utf-8"?>
<ds:datastoreItem xmlns:ds="http://schemas.openxmlformats.org/officeDocument/2006/customXml" ds:itemID="{E14DBCD0-1F91-4FBA-8446-E6A1443470D4}">
  <ds:schemaRefs>
    <ds:schemaRef ds:uri="http://schemas.openxmlformats.org/officeDocument/2006/bibliography"/>
    <ds:schemaRef ds:uri="http://www.w3.org/2000/xmlns/"/>
  </ds:schemaRefs>
</ds:datastoreItem>
</file>

<file path=customXml/itemProps4.xml><?xml version="1.0" encoding="utf-8"?>
<ds:datastoreItem xmlns:ds="http://schemas.openxmlformats.org/officeDocument/2006/customXml" ds:itemID="{EB8B4E2D-48BD-4A0F-8E0D-94E6D1112092}">
  <ds:schemaRefs>
    <ds:schemaRef ds:uri="http://schemas.microsoft.com/office/2006/metadata/properties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PE2003-plantilla-ejercicios.dot</Template>
  <TotalTime>1</TotalTime>
  <Pages>4</Pages>
  <Words>766</Words>
  <Characters>4417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EJERCICIO: DEL CONFLICTO AL PROBLEMA TÉCNICO</vt:lpstr>
    </vt:vector>
  </TitlesOfParts>
  <Company>upc</Company>
  <LinksUpToDate>false</LinksUpToDate>
  <CharactersWithSpaces>5173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EJERCICIO: DEL CONFLICTO AL PROBLEMA TÉCNICO</dc:title>
  <dc:subject/>
  <dc:creator>Projectes</dc:creator>
  <cp:keywords/>
  <cp:lastModifiedBy>Josselyn Stefany Macias Pico</cp:lastModifiedBy>
  <cp:revision>2</cp:revision>
  <cp:lastPrinted>2007-12-14T21:45:00Z</cp:lastPrinted>
  <dcterms:created xsi:type="dcterms:W3CDTF">2020-11-29T15:38:00Z</dcterms:created>
  <dcterms:modified xsi:type="dcterms:W3CDTF">2020-11-29T15:38:00Z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0x01010072E9CDDF71BBCF4397D651B0E789DBC8</vt:lpwstr>
  </property>
</Properties>
</file>