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584FBC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MX"/>
              </w:rPr>
            </w:pPr>
            <w:r w:rsidRPr="000D3759">
              <w:rPr>
                <w:b/>
                <w:bCs/>
                <w:sz w:val="20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6C3926A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de </w:t>
            </w:r>
            <w:r w:rsidR="004D0EDF">
              <w:rPr>
                <w:b/>
                <w:bCs/>
                <w:sz w:val="16"/>
                <w:szCs w:val="18"/>
                <w:lang w:val="es-MX"/>
              </w:rPr>
              <w:t>6</w:t>
            </w:r>
            <w:r w:rsidR="00816063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53DD3C91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1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.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</w:t>
            </w:r>
            <w:r w:rsidR="005468C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07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5468C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9C3A3" w14:textId="5B1305F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C2366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55323F6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4D0EDF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26770094" w14:textId="0E371E3A" w:rsidR="00666322" w:rsidRDefault="00666322" w:rsidP="00666322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T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EMA 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3F577712" w14:textId="77777777" w:rsidR="00666322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MX"/>
              </w:rPr>
            </w:pPr>
          </w:p>
          <w:p w14:paraId="7BA38B5B" w14:textId="79F193B3" w:rsidR="00C87E6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8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6B093806" w14:textId="77777777" w:rsidR="00C87E6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7F1C63B7" w14:textId="221C0E74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MX"/>
              </w:rPr>
              <w:t>No es el tema de un proyecto.</w:t>
            </w:r>
            <w:r w:rsidRPr="00F94B47">
              <w:rPr>
                <w:sz w:val="16"/>
                <w:szCs w:val="16"/>
              </w:rPr>
              <w:t xml:space="preserve">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tema de</w:t>
            </w:r>
            <w:r w:rsidR="002034FC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be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corresponder al ÁREA INFORMÁTICA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, TI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o TICS.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Ejemplos:</w:t>
            </w:r>
          </w:p>
          <w:p w14:paraId="7F2A68A0" w14:textId="77777777" w:rsidR="00666322" w:rsidRPr="00F94B47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8FCB9CA" w14:textId="5D9B51EA" w:rsidR="00666322" w:rsidRPr="00F94B47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Aplicaciones móviles para X sistema operativ</w:t>
            </w:r>
            <w:r w:rsidR="002034F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703102" w14:textId="245D69D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Infraestructuras de 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B1BF5C" w14:textId="7DE5109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Telecomunicaciones inalámbricas X.</w:t>
            </w:r>
          </w:p>
          <w:p w14:paraId="57B9F4D3" w14:textId="2A35460F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Consultoría informática de Y.</w:t>
            </w:r>
          </w:p>
          <w:p w14:paraId="58CD7DC5" w14:textId="41B3F876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Comercio electrónico para Z.</w:t>
            </w:r>
          </w:p>
          <w:p w14:paraId="5852E4B2" w14:textId="58FE90E5" w:rsidR="00666322" w:rsidRPr="00666322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66632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Seguridad informática bajo Normas Z.</w:t>
            </w:r>
          </w:p>
          <w:p w14:paraId="0FA5C7F8" w14:textId="41E80EB5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329EB0A" w14:textId="4F36EC46" w:rsidR="00666322" w:rsidRDefault="00666322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caso de estudio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0D629B4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10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230104E7" w14:textId="280E7626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57E1B293" w14:textId="77777777" w:rsidR="00C87E6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es el límite espacial dentro del cual se acotará el tema de investigación. Si el tema de investigación fuera “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Aplicaciones móviles para ANDROID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”, el mismo debe ser acotado para que sea posible estudiarlo en toda la complejidad de sus variables.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Por ejemplo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1319F773" w14:textId="77777777" w:rsidR="00C87E6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6740A67" w14:textId="31BBD20A" w:rsidR="00666322" w:rsidRPr="009501DF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aso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: Delivery RapidExpress M</w:t>
            </w:r>
            <w:r w:rsidR="00816063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XC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CBFEFAD" w14:textId="77777777" w:rsidR="00666322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A5AAD05" w14:textId="273DA366" w:rsidR="00666322" w:rsidRPr="009501DF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puede ser una localización geográfica, una población puntual, una empresa, una institución estata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l entre otras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DD7489A" w14:textId="77777777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1C1881F" w14:textId="30231352" w:rsidR="00000A47" w:rsidRDefault="009501DF" w:rsidP="00000A47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TITULO </w:t>
            </w:r>
            <w:r w:rsidR="000D3759"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790BDA7A" w14:textId="77777777" w:rsidR="00805C03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643B7E32" w14:textId="738F314F" w:rsidR="00816063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c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orto: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816063">
              <w:rPr>
                <w:sz w:val="16"/>
                <w:szCs w:val="16"/>
                <w:lang w:val="es-MX"/>
              </w:rPr>
              <w:t>8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palabras y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l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argo: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</w:t>
            </w:r>
            <w:r w:rsidR="009501DF" w:rsidRPr="00F94B47">
              <w:rPr>
                <w:sz w:val="16"/>
                <w:szCs w:val="16"/>
                <w:lang w:val="es-MX"/>
              </w:rPr>
              <w:t>áximo 30 palabras</w:t>
            </w:r>
          </w:p>
          <w:p w14:paraId="0F9F6D3F" w14:textId="77777777" w:rsidR="00FE4DB8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2F078E8" w14:textId="722EB292" w:rsidR="009501DF" w:rsidRPr="00F94B47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F94B47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C406C2B" w14:textId="369333E1" w:rsidR="005B5B91" w:rsidRPr="00816063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ón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móvil Android para Delivery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, caso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empresa RapidExpress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MXC</w:t>
            </w:r>
          </w:p>
          <w:p w14:paraId="12E02A08" w14:textId="77777777" w:rsidR="00816063" w:rsidRPr="00816063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6ABEDCFF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5468C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5468C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16B06F49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título </w:t>
            </w:r>
            <w:r w:rsidR="0027371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corto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7BAC809E" w:rsidR="00816063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5468C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5468C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02722D" w14:textId="77777777" w:rsidR="004D0EDF" w:rsidRPr="00F94B47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lastRenderedPageBreak/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0"/>
              <w:gridCol w:w="2062"/>
              <w:gridCol w:w="659"/>
              <w:gridCol w:w="838"/>
            </w:tblGrid>
            <w:tr w:rsidR="00FA3CB0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1: Documento </w:t>
                  </w:r>
                  <w:r w:rsidR="004D0EDF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académico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 (Avance 1)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101817AE" w:rsidR="00E454FB" w:rsidRPr="00FA3CB0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Tema – Caso de estudio - Título de la Investigación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15B99379" w:rsidR="00E454FB" w:rsidRPr="00FA3CB0" w:rsidRDefault="004D0EDF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Gr01-Documento académico-Avance 1-5A-2020-</w:t>
                  </w:r>
                  <w:r w:rsidR="00B8665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41198A86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4663BD69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30272E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</w:t>
            </w:r>
            <w:r w:rsidR="00654FF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7278E1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006B9589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p w14:paraId="2EDF051A" w14:textId="1BA50B0B" w:rsidR="00C23667" w:rsidRDefault="00C23667" w:rsidP="00C23667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lang w:val="es-ES_tradnl"/>
        </w:rPr>
        <w:t>desarrollo</w:t>
      </w:r>
    </w:p>
    <w:p w14:paraId="78287376" w14:textId="77777777" w:rsidR="000D3759" w:rsidRPr="00C860DA" w:rsidRDefault="000D3759" w:rsidP="00C23667">
      <w:pPr>
        <w:jc w:val="center"/>
        <w:rPr>
          <w:lang w:val="es-ES_tradn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D44DF1" w14:paraId="5760D67F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7974A6" w:rsidRDefault="007974A6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tema del trabajo de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34E54FD8" w:rsidR="000D3759" w:rsidRPr="007974A6" w:rsidRDefault="00775C60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Plataformas e-learning </w:t>
            </w:r>
            <w:r w:rsidR="00C802F6">
              <w:rPr>
                <w:rFonts w:cs="Arial"/>
              </w:rPr>
              <w:t xml:space="preserve">para enseñanza virtual </w:t>
            </w:r>
          </w:p>
        </w:tc>
      </w:tr>
      <w:tr w:rsidR="000D3759" w:rsidRPr="00D44DF1" w14:paraId="7B3137A9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7974A6" w:rsidRDefault="000D3759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cs="Arial"/>
                <w:sz w:val="28"/>
                <w:szCs w:val="28"/>
              </w:rPr>
              <w:t xml:space="preserve">Su </w:t>
            </w:r>
            <w:r w:rsidR="007974A6"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caso de estudio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10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484AFEF3" w:rsidR="000D3759" w:rsidRPr="007974A6" w:rsidRDefault="002B4B6F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Colegios Fiscales, en la Ciudad de Manta </w:t>
            </w:r>
          </w:p>
        </w:tc>
      </w:tr>
      <w:tr w:rsidR="007974A6" w:rsidRPr="00D44DF1" w14:paraId="73106844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7974A6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objetivo general de la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rFonts w:cs="Arial"/>
                <w:sz w:val="28"/>
                <w:szCs w:val="28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0E317B0" w14:textId="4625EFE7" w:rsidR="007974A6" w:rsidRPr="007974A6" w:rsidRDefault="00C37805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00C37805">
              <w:rPr>
                <w:rFonts w:cs="Arial"/>
              </w:rPr>
              <w:t>Analizar y comparar las diferentes plataformas virtuales para el uso de la enseña</w:t>
            </w:r>
            <w:r>
              <w:rPr>
                <w:rFonts w:cs="Arial"/>
              </w:rPr>
              <w:t>nza</w:t>
            </w:r>
            <w:r w:rsidRPr="00C37805">
              <w:rPr>
                <w:rFonts w:cs="Arial"/>
              </w:rPr>
              <w:t xml:space="preserve"> en colegios  Fiscales</w:t>
            </w:r>
          </w:p>
        </w:tc>
      </w:tr>
      <w:tr w:rsidR="000D3759" w:rsidRPr="00D44DF1" w14:paraId="2DD017BC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D44DF1" w:rsidRDefault="000D3759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</w:t>
            </w:r>
            <w:r w:rsidR="00F32E1F">
              <w:rPr>
                <w:rFonts w:cs="Arial"/>
              </w:rPr>
              <w:t>LARGO</w:t>
            </w:r>
            <w:r w:rsidR="00497112">
              <w:rPr>
                <w:rFonts w:cs="Aria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>máximo 30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6DAA826D" w:rsidR="000D3759" w:rsidRPr="007974A6" w:rsidRDefault="00C802F6" w:rsidP="00C802F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C802F6">
              <w:rPr>
                <w:rFonts w:cs="Arial"/>
              </w:rPr>
              <w:t xml:space="preserve">nálisis comparativo de plataformas e-learning para la </w:t>
            </w:r>
            <w:r>
              <w:rPr>
                <w:rFonts w:cs="Arial"/>
              </w:rPr>
              <w:t>E</w:t>
            </w:r>
            <w:r w:rsidRPr="00C802F6">
              <w:rPr>
                <w:rFonts w:cs="Arial"/>
              </w:rPr>
              <w:t xml:space="preserve">ducación </w:t>
            </w:r>
            <w:r w:rsidR="00093DCD">
              <w:rPr>
                <w:rFonts w:cs="Arial"/>
              </w:rPr>
              <w:t>V</w:t>
            </w:r>
            <w:r w:rsidRPr="00C802F6">
              <w:rPr>
                <w:rFonts w:cs="Arial"/>
              </w:rPr>
              <w:t xml:space="preserve">irtual en colegios fiscales de </w:t>
            </w:r>
            <w:r w:rsidR="00093DCD">
              <w:rPr>
                <w:rFonts w:cs="Arial"/>
              </w:rPr>
              <w:t>M</w:t>
            </w:r>
            <w:r w:rsidRPr="00C802F6">
              <w:rPr>
                <w:rFonts w:cs="Arial"/>
              </w:rPr>
              <w:t>anta</w:t>
            </w:r>
            <w:r w:rsidR="00093DCD">
              <w:rPr>
                <w:rFonts w:cs="Arial"/>
              </w:rPr>
              <w:t>.</w:t>
            </w:r>
          </w:p>
        </w:tc>
      </w:tr>
      <w:tr w:rsidR="000D3759" w:rsidRPr="00D44DF1" w14:paraId="52222E6A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D44DF1" w:rsidRDefault="00F32E1F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  <w:r w:rsidR="00497112">
              <w:rPr>
                <w:rFonts w:eastAsia="Times New Roman" w:cs="Arial"/>
                <w:caps/>
                <w:kern w:val="28"/>
                <w:szCs w:val="18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0ABF205A" w:rsidR="000D3759" w:rsidRPr="007974A6" w:rsidRDefault="00F94985" w:rsidP="00F94985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Pr="00F94985">
              <w:rPr>
                <w:rFonts w:cs="Arial"/>
              </w:rPr>
              <w:t xml:space="preserve">lataformas e-learning para </w:t>
            </w:r>
            <w:r>
              <w:rPr>
                <w:rFonts w:cs="Arial"/>
              </w:rPr>
              <w:t>C</w:t>
            </w:r>
            <w:r w:rsidRPr="00F94985">
              <w:rPr>
                <w:rFonts w:cs="Arial"/>
              </w:rPr>
              <w:t xml:space="preserve">olegios </w:t>
            </w:r>
            <w:r>
              <w:rPr>
                <w:rFonts w:cs="Arial"/>
              </w:rPr>
              <w:t>F</w:t>
            </w:r>
            <w:r w:rsidRPr="00F94985">
              <w:rPr>
                <w:rFonts w:cs="Arial"/>
              </w:rPr>
              <w:t>iscales</w:t>
            </w:r>
          </w:p>
        </w:tc>
      </w:tr>
    </w:tbl>
    <w:p w14:paraId="045B7127" w14:textId="77777777" w:rsidR="000D3759" w:rsidRDefault="000D3759" w:rsidP="000D3759">
      <w:pPr>
        <w:rPr>
          <w:rFonts w:ascii="Calibri" w:hAnsi="Calibri" w:cs="Calibri"/>
          <w:lang w:val="es-ES"/>
        </w:rPr>
      </w:pPr>
    </w:p>
    <w:p w14:paraId="43109413" w14:textId="77777777" w:rsidR="000D3759" w:rsidRPr="007A1C3D" w:rsidRDefault="000D3759" w:rsidP="00CF5016">
      <w:pPr>
        <w:rPr>
          <w:rFonts w:ascii="Calibri" w:hAnsi="Calibri" w:cs="Calibri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6C08D3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6C08D3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6C08D3">
              <w:rPr>
                <w:rFonts w:cs="Arial"/>
                <w:b/>
                <w:szCs w:val="18"/>
              </w:rPr>
              <w:t>pellido</w:t>
            </w:r>
            <w:r w:rsidR="00B53812" w:rsidRPr="006C08D3">
              <w:rPr>
                <w:rFonts w:cs="Arial"/>
                <w:b/>
                <w:szCs w:val="18"/>
              </w:rPr>
              <w:t>s</w:t>
            </w:r>
            <w:r w:rsidR="00921CB6" w:rsidRPr="006C08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="00921CB6"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438FCBE1" w14:textId="515C85D3" w:rsidR="00F93AF0" w:rsidRDefault="00E049F1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TAURIZ SOLORZANO SARA </w:t>
            </w:r>
          </w:p>
          <w:p w14:paraId="433D3906" w14:textId="77777777" w:rsidR="00E049F1" w:rsidRDefault="00E049F1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RIVERA ALVARADO ROSA</w:t>
            </w:r>
          </w:p>
          <w:p w14:paraId="7E0994C1" w14:textId="77777777" w:rsidR="00E049F1" w:rsidRDefault="00E049F1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TORO VEGA IDER LEONARDO</w:t>
            </w:r>
          </w:p>
          <w:p w14:paraId="089A8078" w14:textId="3547623B" w:rsidR="00E049F1" w:rsidRPr="00B03B88" w:rsidRDefault="00E049F1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VARGAS GARCIA NICOLE </w:t>
            </w:r>
          </w:p>
        </w:tc>
      </w:tr>
    </w:tbl>
    <w:p w14:paraId="562B69A1" w14:textId="77777777" w:rsidR="00921B35" w:rsidRPr="007A1C3D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04521C3F" w14:textId="77777777" w:rsidR="00DB3118" w:rsidRPr="007A1C3D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</w:p>
    <w:sectPr w:rsidR="00DB3118" w:rsidRPr="007A1C3D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4FA1" w14:textId="77777777" w:rsidR="00471BBE" w:rsidRDefault="00471BBE">
      <w:r>
        <w:separator/>
      </w:r>
    </w:p>
  </w:endnote>
  <w:endnote w:type="continuationSeparator" w:id="0">
    <w:p w14:paraId="286E9B80" w14:textId="77777777" w:rsidR="00471BBE" w:rsidRDefault="0047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A01A" w14:textId="77777777" w:rsidR="00471BBE" w:rsidRDefault="00471BBE">
      <w:r>
        <w:separator/>
      </w:r>
    </w:p>
  </w:footnote>
  <w:footnote w:type="continuationSeparator" w:id="0">
    <w:p w14:paraId="16956D37" w14:textId="77777777" w:rsidR="00471BBE" w:rsidRDefault="00471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038F0209" w:rsidR="00052B7E" w:rsidRPr="00FE70F4" w:rsidRDefault="004D0EDF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</w:t>
          </w:r>
          <w:r w:rsidR="005468C0">
            <w:rPr>
              <w:color w:val="800000"/>
              <w:sz w:val="16"/>
              <w:szCs w:val="16"/>
              <w:lang w:val="es-ES_tradnl"/>
            </w:rPr>
            <w:t>7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 w:rsidR="00C802F6"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90715D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35DE9A1A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F94985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Plataformas e-learning para Colegios Fiscales</w:t>
          </w:r>
        </w:p>
        <w:p w14:paraId="6E28BF91" w14:textId="2AF46FC6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C802F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Tauriz-Rivera-Toro-Vargas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919FA"/>
    <w:rsid w:val="00093DCD"/>
    <w:rsid w:val="0009444A"/>
    <w:rsid w:val="000A6C80"/>
    <w:rsid w:val="000B1762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6D2D"/>
    <w:rsid w:val="001531A7"/>
    <w:rsid w:val="00165C98"/>
    <w:rsid w:val="00183E67"/>
    <w:rsid w:val="001970AD"/>
    <w:rsid w:val="001A7A1F"/>
    <w:rsid w:val="001B620D"/>
    <w:rsid w:val="001B70C7"/>
    <w:rsid w:val="001C284B"/>
    <w:rsid w:val="001E0FD5"/>
    <w:rsid w:val="001E16CC"/>
    <w:rsid w:val="001E7C84"/>
    <w:rsid w:val="001F274F"/>
    <w:rsid w:val="001F3655"/>
    <w:rsid w:val="001F4181"/>
    <w:rsid w:val="002034FC"/>
    <w:rsid w:val="002072F2"/>
    <w:rsid w:val="00207BD7"/>
    <w:rsid w:val="00217864"/>
    <w:rsid w:val="0022272A"/>
    <w:rsid w:val="00225CF9"/>
    <w:rsid w:val="00230176"/>
    <w:rsid w:val="002312E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4B6F"/>
    <w:rsid w:val="002B5394"/>
    <w:rsid w:val="002C64DF"/>
    <w:rsid w:val="002D1422"/>
    <w:rsid w:val="002D1D08"/>
    <w:rsid w:val="002D3573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CA8"/>
    <w:rsid w:val="00371858"/>
    <w:rsid w:val="0037239F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31B5B"/>
    <w:rsid w:val="00442C37"/>
    <w:rsid w:val="00442FA4"/>
    <w:rsid w:val="0044324F"/>
    <w:rsid w:val="004518E5"/>
    <w:rsid w:val="0045535F"/>
    <w:rsid w:val="0045551B"/>
    <w:rsid w:val="004657E5"/>
    <w:rsid w:val="00471BBE"/>
    <w:rsid w:val="004764D1"/>
    <w:rsid w:val="004779BC"/>
    <w:rsid w:val="00481FD3"/>
    <w:rsid w:val="004862A2"/>
    <w:rsid w:val="00490812"/>
    <w:rsid w:val="00497112"/>
    <w:rsid w:val="004A3744"/>
    <w:rsid w:val="004A76DC"/>
    <w:rsid w:val="004B4254"/>
    <w:rsid w:val="004C43EC"/>
    <w:rsid w:val="004C44A6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468C0"/>
    <w:rsid w:val="00554B65"/>
    <w:rsid w:val="005557E8"/>
    <w:rsid w:val="005727E3"/>
    <w:rsid w:val="00582FFE"/>
    <w:rsid w:val="00584FBC"/>
    <w:rsid w:val="00586AD2"/>
    <w:rsid w:val="00593244"/>
    <w:rsid w:val="00593ACD"/>
    <w:rsid w:val="005B5B91"/>
    <w:rsid w:val="005B7008"/>
    <w:rsid w:val="005B74F2"/>
    <w:rsid w:val="005D455E"/>
    <w:rsid w:val="00603EE2"/>
    <w:rsid w:val="006104D9"/>
    <w:rsid w:val="00614840"/>
    <w:rsid w:val="00615FC7"/>
    <w:rsid w:val="00617C73"/>
    <w:rsid w:val="006239DE"/>
    <w:rsid w:val="00626430"/>
    <w:rsid w:val="006325CA"/>
    <w:rsid w:val="00633907"/>
    <w:rsid w:val="00636885"/>
    <w:rsid w:val="006377C4"/>
    <w:rsid w:val="006459EF"/>
    <w:rsid w:val="00654FFE"/>
    <w:rsid w:val="0065748A"/>
    <w:rsid w:val="00666322"/>
    <w:rsid w:val="006703ED"/>
    <w:rsid w:val="006932F6"/>
    <w:rsid w:val="006948C2"/>
    <w:rsid w:val="006A3E84"/>
    <w:rsid w:val="006B1B16"/>
    <w:rsid w:val="006B2D30"/>
    <w:rsid w:val="006B2E3B"/>
    <w:rsid w:val="006B6603"/>
    <w:rsid w:val="006C08D3"/>
    <w:rsid w:val="006C1555"/>
    <w:rsid w:val="006C3858"/>
    <w:rsid w:val="006D3B68"/>
    <w:rsid w:val="006E0781"/>
    <w:rsid w:val="006F56AA"/>
    <w:rsid w:val="00700495"/>
    <w:rsid w:val="00706925"/>
    <w:rsid w:val="00706FD3"/>
    <w:rsid w:val="00707AC5"/>
    <w:rsid w:val="00711D48"/>
    <w:rsid w:val="007146BF"/>
    <w:rsid w:val="00715B54"/>
    <w:rsid w:val="0072755B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5C60"/>
    <w:rsid w:val="007769A2"/>
    <w:rsid w:val="00776F1C"/>
    <w:rsid w:val="00777748"/>
    <w:rsid w:val="00791D97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43A66"/>
    <w:rsid w:val="00850CDF"/>
    <w:rsid w:val="00851FA3"/>
    <w:rsid w:val="00852A18"/>
    <w:rsid w:val="008530EE"/>
    <w:rsid w:val="00857F35"/>
    <w:rsid w:val="008648F3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0715D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7258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235B3"/>
    <w:rsid w:val="00A300E6"/>
    <w:rsid w:val="00A3012D"/>
    <w:rsid w:val="00A37618"/>
    <w:rsid w:val="00A4046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0FB1"/>
    <w:rsid w:val="00AF5C83"/>
    <w:rsid w:val="00B02448"/>
    <w:rsid w:val="00B03B88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4F5E"/>
    <w:rsid w:val="00B53812"/>
    <w:rsid w:val="00B73C82"/>
    <w:rsid w:val="00B86651"/>
    <w:rsid w:val="00B8672D"/>
    <w:rsid w:val="00B92046"/>
    <w:rsid w:val="00B94CC3"/>
    <w:rsid w:val="00BA2D0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3667"/>
    <w:rsid w:val="00C37805"/>
    <w:rsid w:val="00C455B8"/>
    <w:rsid w:val="00C46F80"/>
    <w:rsid w:val="00C50AC8"/>
    <w:rsid w:val="00C64202"/>
    <w:rsid w:val="00C70B0E"/>
    <w:rsid w:val="00C802F6"/>
    <w:rsid w:val="00C83BE1"/>
    <w:rsid w:val="00C8637B"/>
    <w:rsid w:val="00C87E6E"/>
    <w:rsid w:val="00CB533D"/>
    <w:rsid w:val="00CB7373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54928"/>
    <w:rsid w:val="00D63C2A"/>
    <w:rsid w:val="00D640B0"/>
    <w:rsid w:val="00D7497A"/>
    <w:rsid w:val="00D81EBB"/>
    <w:rsid w:val="00D82754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2306"/>
    <w:rsid w:val="00DF59E1"/>
    <w:rsid w:val="00E049F1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E3DC4"/>
    <w:rsid w:val="00F05BA5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985"/>
    <w:rsid w:val="00F94B47"/>
    <w:rsid w:val="00FA3CB0"/>
    <w:rsid w:val="00FA59F8"/>
    <w:rsid w:val="00FC0C24"/>
    <w:rsid w:val="00FC32D9"/>
    <w:rsid w:val="00FC6E77"/>
    <w:rsid w:val="00FD3CF8"/>
    <w:rsid w:val="00FE4DB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90715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90715D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90715D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4AE9C-6F2D-44CA-8853-24640A7470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E14DBCD0-1F91-4FBA-8446-E6A1443470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1</TotalTime>
  <Pages>4</Pages>
  <Words>767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2020-11-26T20:52:00Z</cp:lastPrinted>
  <dcterms:created xsi:type="dcterms:W3CDTF">2020-11-29T15:34:00Z</dcterms:created>
  <dcterms:modified xsi:type="dcterms:W3CDTF">2020-11-29T15:34:00Z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