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613F88AE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2B33B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</w:t>
            </w:r>
            <w:r w:rsidR="002B33B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académico-Avance-5B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: Delivery RapidExpress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móvil Android para Delivery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RapidExpress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1EF55F9B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9904F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Gr03-Documento académico-Avance-5B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6568A274" w:rsidR="00816063" w:rsidRDefault="009904F3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Gr03-Documento académico-Avance-5B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2"/>
              <w:gridCol w:w="2060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E6FA88D" w:rsidR="00E454FB" w:rsidRPr="00FA3CB0" w:rsidRDefault="001806B0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Gr03-Documento académico-Avance 1-5B</w:t>
                  </w:r>
                  <w:r w:rsidR="004D0EDF"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48373442" w:rsidR="000D3759" w:rsidRPr="007974A6" w:rsidRDefault="003D4CD9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Tecnologías para mejorar el aprendizaje en infantes</w:t>
            </w:r>
          </w:p>
        </w:tc>
      </w:tr>
      <w:tr w:rsidR="000D3759" w:rsidRPr="00D44DF1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158BE350" w:rsidR="000D3759" w:rsidRPr="007974A6" w:rsidRDefault="00F7789E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caso de estudio para la investigación son las </w:t>
            </w:r>
            <w:proofErr w:type="spellStart"/>
            <w:r>
              <w:rPr>
                <w:rFonts w:cs="Arial"/>
              </w:rPr>
              <w:t>aplicacions</w:t>
            </w:r>
            <w:proofErr w:type="spellEnd"/>
            <w:r>
              <w:rPr>
                <w:rFonts w:cs="Arial"/>
              </w:rPr>
              <w:t xml:space="preserve"> web</w:t>
            </w:r>
          </w:p>
        </w:tc>
      </w:tr>
      <w:tr w:rsidR="007974A6" w:rsidRPr="00D44DF1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50CDE59C" w:rsidR="007974A6" w:rsidRPr="007974A6" w:rsidRDefault="00F7789E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Conocer las tecnologías que ayudan al desarrollo cognitivo de niños menores de 5 años</w:t>
            </w:r>
          </w:p>
        </w:tc>
      </w:tr>
      <w:tr w:rsidR="000D3759" w:rsidRPr="00D44DF1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0424395C" w:rsidR="000D3759" w:rsidRPr="007974A6" w:rsidRDefault="00B44589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Tecnologías para el desarrollo cognitivo de </w:t>
            </w:r>
            <w:r w:rsidR="00F7789E">
              <w:rPr>
                <w:rFonts w:cs="Arial"/>
              </w:rPr>
              <w:t>niñ</w:t>
            </w:r>
            <w:r>
              <w:rPr>
                <w:rFonts w:cs="Arial"/>
              </w:rPr>
              <w:t>os menores de 5 años</w:t>
            </w:r>
          </w:p>
        </w:tc>
      </w:tr>
      <w:tr w:rsidR="000D3759" w:rsidRPr="00D44DF1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4934190A" w:rsidR="000D3759" w:rsidRPr="007974A6" w:rsidRDefault="000B1E9B" w:rsidP="003D4CD9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Tecnologías para </w:t>
            </w:r>
            <w:r w:rsidR="003D4CD9">
              <w:rPr>
                <w:rFonts w:cs="Arial"/>
              </w:rPr>
              <w:t>mejorar el aprendizaje en infantes</w:t>
            </w:r>
            <w:r>
              <w:rPr>
                <w:rFonts w:cs="Arial"/>
              </w:rPr>
              <w:t xml:space="preserve"> 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303B45E6" w14:textId="753B0B41" w:rsidR="00F93AF0" w:rsidRDefault="00F7789E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Eras Véliz </w:t>
            </w:r>
            <w:r w:rsidR="00482CAF">
              <w:rPr>
                <w:rFonts w:cs="Arial"/>
                <w:sz w:val="16"/>
              </w:rPr>
              <w:t xml:space="preserve">Eliana </w:t>
            </w:r>
            <w:r>
              <w:rPr>
                <w:rFonts w:cs="Arial"/>
                <w:sz w:val="16"/>
              </w:rPr>
              <w:t>Romina</w:t>
            </w:r>
          </w:p>
          <w:p w14:paraId="7696D922" w14:textId="752BABF4" w:rsidR="00F7789E" w:rsidRDefault="004C2ED8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Espinales Cedeño Wendy </w:t>
            </w:r>
            <w:proofErr w:type="spellStart"/>
            <w:r w:rsidR="00482CAF">
              <w:rPr>
                <w:rFonts w:cs="Arial"/>
                <w:sz w:val="16"/>
              </w:rPr>
              <w:t>Jaritza</w:t>
            </w:r>
            <w:proofErr w:type="spellEnd"/>
          </w:p>
          <w:p w14:paraId="72951BE0" w14:textId="1D13F112" w:rsidR="004C2ED8" w:rsidRDefault="004C2ED8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Cruz Alvarado Roger</w:t>
            </w:r>
            <w:r w:rsidR="00482CAF">
              <w:rPr>
                <w:rFonts w:cs="Arial"/>
                <w:sz w:val="16"/>
              </w:rPr>
              <w:t xml:space="preserve"> David</w:t>
            </w:r>
          </w:p>
          <w:p w14:paraId="11958D8E" w14:textId="2113FD5B" w:rsidR="004C2ED8" w:rsidRDefault="004C2ED8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Delgado Cedeño Steven</w:t>
            </w:r>
            <w:r w:rsidR="00482CAF">
              <w:rPr>
                <w:rFonts w:cs="Arial"/>
                <w:sz w:val="16"/>
              </w:rPr>
              <w:t xml:space="preserve"> Julio</w:t>
            </w:r>
          </w:p>
          <w:p w14:paraId="089A8078" w14:textId="16EB6048" w:rsidR="004C2ED8" w:rsidRPr="00B03B88" w:rsidRDefault="004C2ED8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Delgado </w:t>
            </w:r>
            <w:proofErr w:type="spellStart"/>
            <w:r>
              <w:rPr>
                <w:rFonts w:cs="Arial"/>
                <w:sz w:val="16"/>
              </w:rPr>
              <w:t>Delgado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Gemberth</w:t>
            </w:r>
            <w:proofErr w:type="spellEnd"/>
            <w:r w:rsidR="00482CAF">
              <w:rPr>
                <w:rFonts w:cs="Arial"/>
                <w:sz w:val="16"/>
              </w:rPr>
              <w:t xml:space="preserve"> </w:t>
            </w:r>
            <w:proofErr w:type="spellStart"/>
            <w:r w:rsidR="00482CAF">
              <w:rPr>
                <w:rFonts w:cs="Arial"/>
                <w:sz w:val="16"/>
              </w:rPr>
              <w:t>Josue</w:t>
            </w:r>
            <w:proofErr w:type="spellEnd"/>
          </w:p>
        </w:tc>
      </w:tr>
    </w:tbl>
    <w:p w14:paraId="562B69A1" w14:textId="316443DF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6BD5" w14:textId="77777777" w:rsidR="006F42D4" w:rsidRDefault="006F42D4">
      <w:r>
        <w:separator/>
      </w:r>
    </w:p>
  </w:endnote>
  <w:endnote w:type="continuationSeparator" w:id="0">
    <w:p w14:paraId="3C03965C" w14:textId="77777777" w:rsidR="006F42D4" w:rsidRDefault="006F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  <w:lang w:val="es-EC" w:eastAsia="es-EC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  <w:lang w:val="es-EC" w:eastAsia="es-EC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1806B0">
      <w:rPr>
        <w:rFonts w:cs="Arial"/>
        <w:noProof/>
        <w:sz w:val="16"/>
        <w:szCs w:val="16"/>
      </w:rPr>
      <w:t>3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9FC7" w14:textId="77777777" w:rsidR="006F42D4" w:rsidRDefault="006F42D4">
      <w:r>
        <w:separator/>
      </w:r>
    </w:p>
  </w:footnote>
  <w:footnote w:type="continuationSeparator" w:id="0">
    <w:p w14:paraId="54D7ED22" w14:textId="77777777" w:rsidR="006F42D4" w:rsidRDefault="006F4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  <w:lang w:val="es-EC" w:eastAsia="es-EC"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1159AD1B" w:rsidR="00052B7E" w:rsidRPr="00FE70F4" w:rsidRDefault="00FC6C0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color w:val="800000"/>
              <w:sz w:val="16"/>
              <w:szCs w:val="16"/>
              <w:lang w:val="es-ES_tradnl"/>
            </w:rPr>
            <w:t>Gr03</w:t>
          </w:r>
          <w:r w:rsidR="004D0EDF"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901228">
            <w:rPr>
              <w:color w:val="800000"/>
              <w:sz w:val="16"/>
              <w:szCs w:val="16"/>
              <w:lang w:val="es-ES_tradnl"/>
            </w:rPr>
            <w:t>B</w:t>
          </w:r>
          <w:r w:rsidR="004D0EDF"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 w:rsidR="004D0EDF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C8516F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0E2CF25F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6B662F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Tecnologías para mejorar el aprendizaje en infantes</w:t>
          </w:r>
        </w:p>
        <w:p w14:paraId="6E28BF91" w14:textId="2D447CE8" w:rsidR="00052B7E" w:rsidRPr="00FE70F4" w:rsidRDefault="00052B7E" w:rsidP="00ED63D6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821A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Delgado - Eras -Espinales - Delgado Steven - Cruz 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803A8"/>
    <w:rsid w:val="000821A6"/>
    <w:rsid w:val="000919FA"/>
    <w:rsid w:val="0009444A"/>
    <w:rsid w:val="000A6C80"/>
    <w:rsid w:val="000B1762"/>
    <w:rsid w:val="000B1E9B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6D2D"/>
    <w:rsid w:val="001531A7"/>
    <w:rsid w:val="00165C98"/>
    <w:rsid w:val="00177455"/>
    <w:rsid w:val="001806B0"/>
    <w:rsid w:val="00183E67"/>
    <w:rsid w:val="001970AD"/>
    <w:rsid w:val="001A7A1F"/>
    <w:rsid w:val="001B620D"/>
    <w:rsid w:val="001B70C7"/>
    <w:rsid w:val="001C284B"/>
    <w:rsid w:val="001E0FD5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33B5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2C9"/>
    <w:rsid w:val="00355CA8"/>
    <w:rsid w:val="00356B44"/>
    <w:rsid w:val="00371858"/>
    <w:rsid w:val="0037239F"/>
    <w:rsid w:val="00380A51"/>
    <w:rsid w:val="00381B7B"/>
    <w:rsid w:val="003A2FB0"/>
    <w:rsid w:val="003A41EA"/>
    <w:rsid w:val="003A45F3"/>
    <w:rsid w:val="003C2E91"/>
    <w:rsid w:val="003C7BE1"/>
    <w:rsid w:val="003D2599"/>
    <w:rsid w:val="003D4CD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2CAF"/>
    <w:rsid w:val="004862A2"/>
    <w:rsid w:val="00490812"/>
    <w:rsid w:val="00497112"/>
    <w:rsid w:val="004A3744"/>
    <w:rsid w:val="004A76DC"/>
    <w:rsid w:val="004B4254"/>
    <w:rsid w:val="004C2ED8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20EEC"/>
    <w:rsid w:val="00527B49"/>
    <w:rsid w:val="005325B7"/>
    <w:rsid w:val="00534623"/>
    <w:rsid w:val="00535B35"/>
    <w:rsid w:val="00535D56"/>
    <w:rsid w:val="00542A1B"/>
    <w:rsid w:val="00554B65"/>
    <w:rsid w:val="005557E8"/>
    <w:rsid w:val="005727E3"/>
    <w:rsid w:val="005825B1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EE2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B662F"/>
    <w:rsid w:val="006C08D3"/>
    <w:rsid w:val="006C1555"/>
    <w:rsid w:val="006C3858"/>
    <w:rsid w:val="006D3B68"/>
    <w:rsid w:val="006E0781"/>
    <w:rsid w:val="006F42D4"/>
    <w:rsid w:val="006F56AA"/>
    <w:rsid w:val="00700495"/>
    <w:rsid w:val="00706925"/>
    <w:rsid w:val="00706FD3"/>
    <w:rsid w:val="00707AC5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91D97"/>
    <w:rsid w:val="007974A6"/>
    <w:rsid w:val="007A06C0"/>
    <w:rsid w:val="007A0D25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01228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7569E"/>
    <w:rsid w:val="009769BC"/>
    <w:rsid w:val="00981C7F"/>
    <w:rsid w:val="009829E4"/>
    <w:rsid w:val="009904F3"/>
    <w:rsid w:val="0099484A"/>
    <w:rsid w:val="009A4387"/>
    <w:rsid w:val="009A677D"/>
    <w:rsid w:val="009C22D8"/>
    <w:rsid w:val="009C3863"/>
    <w:rsid w:val="009C42BB"/>
    <w:rsid w:val="009C5088"/>
    <w:rsid w:val="009E461F"/>
    <w:rsid w:val="00A04B22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589"/>
    <w:rsid w:val="00B44F5E"/>
    <w:rsid w:val="00B53812"/>
    <w:rsid w:val="00B73C82"/>
    <w:rsid w:val="00B86651"/>
    <w:rsid w:val="00B8672D"/>
    <w:rsid w:val="00B92046"/>
    <w:rsid w:val="00B94CC3"/>
    <w:rsid w:val="00BA2D0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455B8"/>
    <w:rsid w:val="00C46F80"/>
    <w:rsid w:val="00C50AC8"/>
    <w:rsid w:val="00C64202"/>
    <w:rsid w:val="00C70B0E"/>
    <w:rsid w:val="00C83BE1"/>
    <w:rsid w:val="00C8516F"/>
    <w:rsid w:val="00C8637B"/>
    <w:rsid w:val="00C87E6E"/>
    <w:rsid w:val="00CB533D"/>
    <w:rsid w:val="00CB7373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2306"/>
    <w:rsid w:val="00E2305C"/>
    <w:rsid w:val="00E26A1A"/>
    <w:rsid w:val="00E34897"/>
    <w:rsid w:val="00E454FB"/>
    <w:rsid w:val="00E518C7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D63D6"/>
    <w:rsid w:val="00EE3DC4"/>
    <w:rsid w:val="00F05BA5"/>
    <w:rsid w:val="00F24E5C"/>
    <w:rsid w:val="00F32E1F"/>
    <w:rsid w:val="00F41E4A"/>
    <w:rsid w:val="00F4545A"/>
    <w:rsid w:val="00F4622A"/>
    <w:rsid w:val="00F520F0"/>
    <w:rsid w:val="00F53179"/>
    <w:rsid w:val="00F57ADB"/>
    <w:rsid w:val="00F60617"/>
    <w:rsid w:val="00F7789E"/>
    <w:rsid w:val="00F816D8"/>
    <w:rsid w:val="00F821BB"/>
    <w:rsid w:val="00F93AF0"/>
    <w:rsid w:val="00F94B47"/>
    <w:rsid w:val="00FA3CB0"/>
    <w:rsid w:val="00FA59F8"/>
    <w:rsid w:val="00FC0C24"/>
    <w:rsid w:val="00FC32D9"/>
    <w:rsid w:val="00FC6C03"/>
    <w:rsid w:val="00FC6E77"/>
    <w:rsid w:val="00FD3CF8"/>
    <w:rsid w:val="00FE4DB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C8516F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C8516F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8516F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7277F-E42B-4A38-AC47-D71BE7495D1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</TotalTime>
  <Pages>4</Pages>
  <Words>777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2020-11-26T01:46:00Z</cp:lastPrinted>
  <dcterms:created xsi:type="dcterms:W3CDTF">2020-11-29T15:37:00Z</dcterms:created>
  <dcterms:modified xsi:type="dcterms:W3CDTF">2020-11-29T15:37:00Z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