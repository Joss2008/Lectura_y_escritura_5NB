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Pr="00961FAE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EC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961FAE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961FAE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C"/>
              </w:rPr>
            </w:pPr>
            <w:bookmarkStart w:id="0" w:name="_Hlk41905480"/>
            <w:r w:rsidRPr="00961FAE"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C"/>
              </w:rPr>
              <w:t>LECTURA Y ESCRITURA DE TEXTOS ACADÉMICOS</w:t>
            </w:r>
          </w:p>
          <w:p w14:paraId="1347495F" w14:textId="77777777" w:rsidR="000C58A8" w:rsidRPr="00961FAE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EC"/>
              </w:rPr>
            </w:pPr>
          </w:p>
          <w:p w14:paraId="30D66F25" w14:textId="77777777" w:rsidR="005B5B91" w:rsidRPr="00961FAE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EC"/>
              </w:rPr>
            </w:pPr>
            <w:r w:rsidRPr="00961FAE">
              <w:rPr>
                <w:b/>
                <w:bCs/>
                <w:sz w:val="20"/>
                <w:lang w:val="es-EC"/>
              </w:rPr>
              <w:t>INSTRUCCIONES</w:t>
            </w:r>
            <w:r w:rsidR="0051496C" w:rsidRPr="00961FAE">
              <w:rPr>
                <w:b/>
                <w:bCs/>
                <w:sz w:val="20"/>
                <w:lang w:val="es-EC"/>
              </w:rPr>
              <w:t xml:space="preserve"> PARA </w:t>
            </w:r>
            <w:r w:rsidR="000C58A8" w:rsidRPr="00961FAE">
              <w:rPr>
                <w:b/>
                <w:bCs/>
                <w:sz w:val="20"/>
                <w:lang w:val="es-EC"/>
              </w:rPr>
              <w:t>DESARROLLAR LA</w:t>
            </w:r>
            <w:r w:rsidR="00B33AC3" w:rsidRPr="00961FAE">
              <w:rPr>
                <w:b/>
                <w:bCs/>
                <w:sz w:val="20"/>
                <w:lang w:val="es-EC"/>
              </w:rPr>
              <w:t xml:space="preserve"> </w:t>
            </w:r>
            <w:r w:rsidR="000C58A8" w:rsidRPr="00961FAE">
              <w:rPr>
                <w:b/>
                <w:bCs/>
                <w:sz w:val="20"/>
                <w:lang w:val="es-EC"/>
              </w:rPr>
              <w:t>PROPUESTA (CONSIGNA)</w:t>
            </w:r>
          </w:p>
          <w:p w14:paraId="2D72A9AC" w14:textId="77777777" w:rsidR="005B5B91" w:rsidRPr="00961FAE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EC"/>
              </w:rPr>
            </w:pPr>
          </w:p>
          <w:p w14:paraId="22E3ED0C" w14:textId="06C3926A" w:rsidR="005B5B91" w:rsidRPr="00961FAE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EC"/>
              </w:rPr>
            </w:pPr>
            <w:r w:rsidRPr="00961FAE">
              <w:rPr>
                <w:sz w:val="16"/>
                <w:szCs w:val="18"/>
                <w:lang w:val="es-EC"/>
              </w:rPr>
              <w:t xml:space="preserve">La redacción debe ser breve y con información sustancial. Debe primar la PROLIJIDAD y el APORTE TÉCNICO-PROFESIONAL </w:t>
            </w:r>
            <w:r w:rsidR="005B5B91" w:rsidRPr="00961FAE">
              <w:rPr>
                <w:sz w:val="16"/>
                <w:szCs w:val="18"/>
                <w:lang w:val="es-EC"/>
              </w:rPr>
              <w:t>(</w:t>
            </w:r>
            <w:r w:rsidR="005B5B91" w:rsidRPr="00961FAE">
              <w:rPr>
                <w:b/>
                <w:bCs/>
                <w:sz w:val="16"/>
                <w:szCs w:val="18"/>
                <w:lang w:val="es-EC"/>
              </w:rPr>
              <w:t xml:space="preserve">no más de </w:t>
            </w:r>
            <w:r w:rsidR="004D0EDF" w:rsidRPr="00961FAE">
              <w:rPr>
                <w:b/>
                <w:bCs/>
                <w:sz w:val="16"/>
                <w:szCs w:val="18"/>
                <w:lang w:val="es-EC"/>
              </w:rPr>
              <w:t>6</w:t>
            </w:r>
            <w:r w:rsidR="00816063" w:rsidRPr="00961FAE">
              <w:rPr>
                <w:b/>
                <w:bCs/>
                <w:sz w:val="16"/>
                <w:szCs w:val="18"/>
                <w:lang w:val="es-EC"/>
              </w:rPr>
              <w:t>0</w:t>
            </w:r>
            <w:r w:rsidR="005B5B91" w:rsidRPr="00961FAE">
              <w:rPr>
                <w:b/>
                <w:bCs/>
                <w:sz w:val="16"/>
                <w:szCs w:val="18"/>
                <w:lang w:val="es-EC"/>
              </w:rPr>
              <w:t xml:space="preserve"> palabras).</w:t>
            </w:r>
          </w:p>
          <w:p w14:paraId="1D09BCBA" w14:textId="15FD3969" w:rsidR="005B5B91" w:rsidRPr="00961FAE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961FAE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Tener en cuenta lo siguiente:</w:t>
            </w:r>
          </w:p>
          <w:p w14:paraId="1FAEF67A" w14:textId="77777777" w:rsidR="00344815" w:rsidRPr="00961FAE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C"/>
              </w:rPr>
            </w:pPr>
          </w:p>
          <w:p w14:paraId="24EAF5F0" w14:textId="26FD28E3" w:rsidR="00344815" w:rsidRPr="00961FAE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El trabajo debe realizarse en la misma plantilla: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 xml:space="preserve">1. 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Gr0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4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-Documento académico-Avance-5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B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-2020-</w:t>
            </w:r>
            <w:r w:rsidR="00B86651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2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64E9C3A3" w14:textId="5B1305F3" w:rsidR="00344815" w:rsidRPr="00961FAE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Para la presentación del trabajo toda la información innecesaria de la plantilla </w:t>
            </w:r>
            <w:r w:rsidR="00C23667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NO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deberá borrarse (Instrucciones del archivo de la plantilla del trabajo)</w:t>
            </w:r>
          </w:p>
          <w:p w14:paraId="7703410B" w14:textId="034606DB" w:rsidR="00344815" w:rsidRPr="00961FAE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hAnsi="Arial" w:cs="Arial"/>
                <w:b/>
                <w:color w:val="7030A0"/>
                <w:sz w:val="16"/>
                <w:szCs w:val="16"/>
                <w:lang w:val="es-EC"/>
              </w:rPr>
              <w:t>El trabajo se realiza en base al tema seleccionado, los conceptos que se presentan en el material de estudios de la asignatura y de sus unidades.</w:t>
            </w:r>
          </w:p>
          <w:p w14:paraId="52E3345D" w14:textId="55323F63" w:rsidR="00344815" w:rsidRPr="00961FAE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hAnsi="Arial" w:cs="Arial"/>
                <w:b/>
                <w:color w:val="7030A0"/>
                <w:sz w:val="16"/>
                <w:szCs w:val="16"/>
                <w:lang w:val="es-EC"/>
              </w:rPr>
              <w:t xml:space="preserve">La extensión aproximada que se espera del contenido del trabajo es: Máximo </w:t>
            </w:r>
            <w:r w:rsidR="004D0EDF" w:rsidRPr="00961FAE">
              <w:rPr>
                <w:rFonts w:ascii="Arial" w:hAnsi="Arial" w:cs="Arial"/>
                <w:b/>
                <w:color w:val="7030A0"/>
                <w:sz w:val="16"/>
                <w:szCs w:val="16"/>
                <w:lang w:val="es-EC"/>
              </w:rPr>
              <w:t>6</w:t>
            </w:r>
            <w:r w:rsidRPr="00961FAE">
              <w:rPr>
                <w:rFonts w:ascii="Arial" w:hAnsi="Arial" w:cs="Arial"/>
                <w:b/>
                <w:color w:val="7030A0"/>
                <w:sz w:val="16"/>
                <w:szCs w:val="16"/>
                <w:lang w:val="es-EC"/>
              </w:rPr>
              <w:t>0 palabras.</w:t>
            </w:r>
          </w:p>
          <w:p w14:paraId="2E90369B" w14:textId="77777777" w:rsidR="00344815" w:rsidRPr="00961FAE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961FAE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EC"/>
              </w:rPr>
            </w:pPr>
            <w:r w:rsidRPr="00961FAE">
              <w:rPr>
                <w:sz w:val="16"/>
                <w:szCs w:val="18"/>
                <w:lang w:val="es-EC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961FAE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EC"/>
              </w:rPr>
            </w:pPr>
          </w:p>
          <w:p w14:paraId="26770094" w14:textId="0E371E3A" w:rsidR="00666322" w:rsidRPr="00961FAE" w:rsidRDefault="00666322" w:rsidP="00666322">
            <w:pPr>
              <w:shd w:val="clear" w:color="auto" w:fill="D9E2F3" w:themeFill="accent1" w:themeFillTint="33"/>
              <w:jc w:val="center"/>
              <w:rPr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 xml:space="preserve">TEMA DEL </w:t>
            </w:r>
            <w:r w:rsidR="004D0EDF"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>DOCUMENTO ACADÉMICO</w:t>
            </w:r>
          </w:p>
          <w:p w14:paraId="3F577712" w14:textId="77777777" w:rsidR="00666322" w:rsidRPr="00961FAE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EC"/>
              </w:rPr>
            </w:pPr>
          </w:p>
          <w:p w14:paraId="7BA38B5B" w14:textId="79F193B3" w:rsidR="00C87E6E" w:rsidRPr="00961FA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Extensión:</w:t>
            </w:r>
            <w:r w:rsidRPr="00961FAE">
              <w:rPr>
                <w:sz w:val="16"/>
                <w:szCs w:val="16"/>
                <w:lang w:val="es-EC"/>
              </w:rPr>
              <w:t xml:space="preserve"> máximo 8 palabras.</w:t>
            </w:r>
          </w:p>
          <w:p w14:paraId="6B093806" w14:textId="77777777" w:rsidR="00C87E6E" w:rsidRPr="00961FA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C"/>
              </w:rPr>
            </w:pPr>
          </w:p>
          <w:p w14:paraId="7F1C63B7" w14:textId="221C0E74" w:rsidR="00666322" w:rsidRPr="00961FAE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sz w:val="16"/>
                <w:szCs w:val="16"/>
                <w:lang w:val="es-EC"/>
              </w:rPr>
              <w:t xml:space="preserve">No es el tema de un proyecto. 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El tema de</w:t>
            </w:r>
            <w:r w:rsidR="002034FC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be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corresponder al ÁREA INFORMÁTICA</w:t>
            </w:r>
            <w:r w:rsidR="00C87E6E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, TI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o TICS. Ejemplos:</w:t>
            </w:r>
          </w:p>
          <w:p w14:paraId="7F2A68A0" w14:textId="77777777" w:rsidR="00666322" w:rsidRPr="00961FAE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18FCB9CA" w14:textId="5D9B51EA" w:rsidR="00666322" w:rsidRPr="00961FAE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Aplicaciones móviles para X sistema operativ</w:t>
            </w:r>
            <w:r w:rsidR="002034FC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o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32703102" w14:textId="245D69D4" w:rsidR="00666322" w:rsidRPr="00961FAE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Infraestructuras de TI.</w:t>
            </w:r>
          </w:p>
          <w:p w14:paraId="2EB1BF5C" w14:textId="7DE51094" w:rsidR="00666322" w:rsidRPr="00961FAE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Telecomunicaciones inalámbricas X.</w:t>
            </w:r>
          </w:p>
          <w:p w14:paraId="57B9F4D3" w14:textId="2A35460F" w:rsidR="00666322" w:rsidRPr="00961FAE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Consultoría informática de Y.</w:t>
            </w:r>
          </w:p>
          <w:p w14:paraId="58CD7DC5" w14:textId="41B3F876" w:rsidR="00666322" w:rsidRPr="00961FAE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Comercio electrónico para Z.</w:t>
            </w:r>
          </w:p>
          <w:p w14:paraId="5852E4B2" w14:textId="58FE90E5" w:rsidR="00666322" w:rsidRPr="00961FAE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Seguridad informática bajo Normas Z.</w:t>
            </w:r>
          </w:p>
          <w:p w14:paraId="0FA5C7F8" w14:textId="41E80EB5" w:rsidR="00666322" w:rsidRPr="00961FAE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C"/>
              </w:rPr>
            </w:pPr>
          </w:p>
          <w:p w14:paraId="7329EB0A" w14:textId="4F36EC46" w:rsidR="00666322" w:rsidRPr="00961FAE" w:rsidRDefault="00666322" w:rsidP="00666322">
            <w:pPr>
              <w:shd w:val="clear" w:color="auto" w:fill="D9E2F3" w:themeFill="accent1" w:themeFillTint="33"/>
              <w:jc w:val="center"/>
              <w:rPr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>caso de estudio</w:t>
            </w:r>
          </w:p>
          <w:p w14:paraId="2A2AE07C" w14:textId="77777777" w:rsidR="00666322" w:rsidRPr="00961FAE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C"/>
              </w:rPr>
            </w:pPr>
          </w:p>
          <w:p w14:paraId="7E890A45" w14:textId="0D629B44" w:rsidR="00666322" w:rsidRPr="00961FAE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Extensión</w:t>
            </w:r>
            <w:r w:rsidR="00666322"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:</w:t>
            </w:r>
            <w:r w:rsidR="00666322" w:rsidRPr="00961FAE">
              <w:rPr>
                <w:sz w:val="16"/>
                <w:szCs w:val="16"/>
                <w:lang w:val="es-EC"/>
              </w:rPr>
              <w:t xml:space="preserve"> máximo </w:t>
            </w:r>
            <w:r w:rsidRPr="00961FAE">
              <w:rPr>
                <w:sz w:val="16"/>
                <w:szCs w:val="16"/>
                <w:lang w:val="es-EC"/>
              </w:rPr>
              <w:t>10</w:t>
            </w:r>
            <w:r w:rsidR="00666322" w:rsidRPr="00961FAE">
              <w:rPr>
                <w:sz w:val="16"/>
                <w:szCs w:val="16"/>
                <w:lang w:val="es-EC"/>
              </w:rPr>
              <w:t xml:space="preserve"> palabras</w:t>
            </w:r>
            <w:r w:rsidRPr="00961FAE">
              <w:rPr>
                <w:sz w:val="16"/>
                <w:szCs w:val="16"/>
                <w:lang w:val="es-EC"/>
              </w:rPr>
              <w:t>.</w:t>
            </w:r>
          </w:p>
          <w:p w14:paraId="230104E7" w14:textId="280E7626" w:rsidR="00666322" w:rsidRPr="00961FAE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C"/>
              </w:rPr>
            </w:pPr>
          </w:p>
          <w:p w14:paraId="57E1B293" w14:textId="77777777" w:rsidR="00C87E6E" w:rsidRPr="00961FA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El caso es el límite espacial dentro del cual se acotará el tema de investigación. Si el tema de investigación fuera “</w:t>
            </w:r>
            <w:r w:rsidR="00C87E6E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Aplicaciones móviles para ANDROID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”, el mismo debe ser acotado para que sea posible estudiarlo en toda la complejidad de sus variables.</w:t>
            </w:r>
            <w:r w:rsidR="00C87E6E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Por ejemplo</w:t>
            </w:r>
            <w:r w:rsidR="00C87E6E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1319F773" w14:textId="77777777" w:rsidR="00C87E6E" w:rsidRPr="00961FA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46740A67" w14:textId="31BBD20A" w:rsidR="00666322" w:rsidRPr="00961FA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C</w:t>
            </w:r>
            <w:r w:rsidR="00666322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aso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: </w:t>
            </w:r>
            <w:proofErr w:type="spellStart"/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Delivery</w:t>
            </w:r>
            <w:proofErr w:type="spellEnd"/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RapidExpress</w:t>
            </w:r>
            <w:proofErr w:type="spellEnd"/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M</w:t>
            </w:r>
            <w:r w:rsidR="00816063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XC</w:t>
            </w:r>
            <w:r w:rsidR="00666322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6CBFEFAD" w14:textId="77777777" w:rsidR="00666322" w:rsidRPr="00961FAE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1A5AAD05" w14:textId="273DA366" w:rsidR="00666322" w:rsidRPr="00961FA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El caso puede ser una localización geográfica, una población puntual, una empresa, una institución estata</w:t>
            </w:r>
            <w:r w:rsidR="00C87E6E"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l entre otras</w:t>
            </w: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4DD7489A" w14:textId="77777777" w:rsidR="00666322" w:rsidRPr="00961FAE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C"/>
              </w:rPr>
            </w:pPr>
          </w:p>
          <w:p w14:paraId="01C1881F" w14:textId="30231352" w:rsidR="00000A47" w:rsidRPr="00961FAE" w:rsidRDefault="009501DF" w:rsidP="00000A47">
            <w:pPr>
              <w:shd w:val="clear" w:color="auto" w:fill="D9E2F3" w:themeFill="accent1" w:themeFillTint="33"/>
              <w:jc w:val="center"/>
              <w:rPr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 xml:space="preserve">TITULO </w:t>
            </w:r>
            <w:r w:rsidR="000D3759"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 xml:space="preserve">DEL </w:t>
            </w:r>
            <w:r w:rsidR="004D0EDF" w:rsidRPr="00961FAE">
              <w:rPr>
                <w:rFonts w:eastAsia="Times New Roman" w:cs="Arial"/>
                <w:caps/>
                <w:color w:val="800000"/>
                <w:kern w:val="28"/>
                <w:sz w:val="34"/>
                <w:lang w:val="es-EC"/>
              </w:rPr>
              <w:t>DOCUMENTO ACADÉMICO</w:t>
            </w:r>
          </w:p>
          <w:p w14:paraId="790BDA7A" w14:textId="77777777" w:rsidR="00805C03" w:rsidRPr="00961FAE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</w:p>
          <w:p w14:paraId="643B7E32" w14:textId="738F314F" w:rsidR="00816063" w:rsidRPr="00961FAE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C"/>
              </w:rPr>
            </w:pPr>
            <w:r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Extensión:</w:t>
            </w:r>
            <w:r w:rsidRPr="00961FAE">
              <w:rPr>
                <w:sz w:val="16"/>
                <w:szCs w:val="16"/>
                <w:lang w:val="es-EC"/>
              </w:rPr>
              <w:t xml:space="preserve"> </w:t>
            </w:r>
            <w:r w:rsidR="00816063" w:rsidRPr="00961FAE">
              <w:rPr>
                <w:sz w:val="16"/>
                <w:szCs w:val="16"/>
                <w:lang w:val="es-EC"/>
              </w:rPr>
              <w:t xml:space="preserve">Título </w:t>
            </w:r>
            <w:r w:rsidR="00816063"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c</w:t>
            </w:r>
            <w:r w:rsidR="00F32E1F"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orto:</w:t>
            </w:r>
            <w:r w:rsidR="00F32E1F" w:rsidRPr="00961FAE">
              <w:rPr>
                <w:sz w:val="16"/>
                <w:szCs w:val="16"/>
                <w:lang w:val="es-EC"/>
              </w:rPr>
              <w:t xml:space="preserve"> máximo </w:t>
            </w:r>
            <w:r w:rsidR="00816063" w:rsidRPr="00961FAE">
              <w:rPr>
                <w:sz w:val="16"/>
                <w:szCs w:val="16"/>
                <w:lang w:val="es-EC"/>
              </w:rPr>
              <w:t>8</w:t>
            </w:r>
            <w:r w:rsidR="00F32E1F" w:rsidRPr="00961FAE">
              <w:rPr>
                <w:sz w:val="16"/>
                <w:szCs w:val="16"/>
                <w:lang w:val="es-EC"/>
              </w:rPr>
              <w:t xml:space="preserve"> palabras y </w:t>
            </w:r>
            <w:r w:rsidR="00816063" w:rsidRPr="00961FAE">
              <w:rPr>
                <w:sz w:val="16"/>
                <w:szCs w:val="16"/>
                <w:lang w:val="es-EC"/>
              </w:rPr>
              <w:t xml:space="preserve">Título </w:t>
            </w:r>
            <w:r w:rsidR="00816063"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l</w:t>
            </w:r>
            <w:r w:rsidR="00F32E1F" w:rsidRPr="00961FAE">
              <w:rPr>
                <w:b/>
                <w:bCs/>
                <w:sz w:val="16"/>
                <w:szCs w:val="16"/>
                <w:u w:val="single"/>
                <w:lang w:val="es-EC"/>
              </w:rPr>
              <w:t>argo:</w:t>
            </w:r>
            <w:r w:rsidR="00F32E1F" w:rsidRPr="00961FAE">
              <w:rPr>
                <w:sz w:val="16"/>
                <w:szCs w:val="16"/>
                <w:lang w:val="es-EC"/>
              </w:rPr>
              <w:t xml:space="preserve"> m</w:t>
            </w:r>
            <w:r w:rsidR="009501DF" w:rsidRPr="00961FAE">
              <w:rPr>
                <w:sz w:val="16"/>
                <w:szCs w:val="16"/>
                <w:lang w:val="es-EC"/>
              </w:rPr>
              <w:t>áximo 30 palabras</w:t>
            </w:r>
          </w:p>
          <w:p w14:paraId="0F9F6D3F" w14:textId="77777777" w:rsidR="00FE4DB8" w:rsidRPr="00961FAE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12F078E8" w14:textId="722EB292" w:rsidR="009501DF" w:rsidRPr="00961FAE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961FAE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6C406C2B" w14:textId="369333E1" w:rsidR="005B5B91" w:rsidRPr="00961FAE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Aplicación móvil Android para </w:t>
            </w:r>
            <w:proofErr w:type="spellStart"/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Delivery</w:t>
            </w:r>
            <w:proofErr w:type="spellEnd"/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, caso empresa </w:t>
            </w:r>
            <w:proofErr w:type="spellStart"/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RapidExpress</w:t>
            </w:r>
            <w:proofErr w:type="spellEnd"/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MXC</w:t>
            </w:r>
          </w:p>
          <w:p w14:paraId="12E02A08" w14:textId="77777777" w:rsidR="00816063" w:rsidRPr="00961FAE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  <w:lang w:val="es-EC"/>
              </w:rPr>
            </w:pPr>
          </w:p>
          <w:p w14:paraId="6F826640" w14:textId="77777777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</w:pPr>
            <w:r w:rsidRPr="00961FAE"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  <w:t>En la evaluación del trabajo el profesor considerará lo siguiente:</w:t>
            </w:r>
          </w:p>
          <w:p w14:paraId="78998920" w14:textId="77777777" w:rsidR="00E454FB" w:rsidRPr="00961FAE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El contenido.</w:t>
            </w:r>
          </w:p>
          <w:p w14:paraId="57349E3A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El cumplimiento de los plazos de entrega.</w:t>
            </w:r>
          </w:p>
          <w:p w14:paraId="18A6F3FC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La prolijidad (respetando el formato de presentación establecido).</w:t>
            </w:r>
          </w:p>
          <w:p w14:paraId="57EAC703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La redacción y la ortografía.</w:t>
            </w:r>
          </w:p>
          <w:p w14:paraId="64E1AE55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Aporte técnico.</w:t>
            </w:r>
          </w:p>
          <w:p w14:paraId="64EF3A0C" w14:textId="77777777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C"/>
              </w:rPr>
            </w:pPr>
          </w:p>
          <w:p w14:paraId="4892CFE0" w14:textId="0D98C0D0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</w:pPr>
            <w:r w:rsidRPr="00961FAE"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  <w:t>Son tareas obligatorias para que el trabajo sea evaluado por el profesor</w:t>
            </w:r>
            <w:r w:rsidR="004518E5" w:rsidRPr="00961FAE"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  <w:t>:</w:t>
            </w:r>
          </w:p>
          <w:p w14:paraId="433DA555" w14:textId="77777777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C"/>
              </w:rPr>
            </w:pPr>
          </w:p>
          <w:p w14:paraId="2EFC895E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Completar el encabezamiento de la plantilla del ejercicio colocando:</w:t>
            </w:r>
          </w:p>
          <w:p w14:paraId="292EACAC" w14:textId="77777777" w:rsidR="00E454FB" w:rsidRPr="00961FAE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7EA30DEF" w14:textId="49DBAB8C" w:rsidR="00E454FB" w:rsidRPr="00961FAE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- el número de grupo, de trabajo y de versión. Por ejemplo: 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Gr0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4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-Documento académico-Avance-5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B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-2020-</w:t>
            </w:r>
            <w:r w:rsidR="00B86651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2</w:t>
            </w:r>
          </w:p>
          <w:p w14:paraId="505A86A7" w14:textId="16B06F49" w:rsidR="00E454FB" w:rsidRPr="00961FAE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- el título </w:t>
            </w:r>
            <w:r w:rsidR="0027371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corto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del proyecto.</w:t>
            </w:r>
          </w:p>
          <w:p w14:paraId="3BECA62F" w14:textId="77777777" w:rsidR="00E454FB" w:rsidRPr="00961FAE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- el primer apellido de los autores del trabajo.</w:t>
            </w:r>
          </w:p>
          <w:p w14:paraId="03AF2066" w14:textId="77777777" w:rsidR="00E454FB" w:rsidRPr="00961FAE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707A9436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Respetar la extensión solicitada. </w:t>
            </w:r>
          </w:p>
          <w:p w14:paraId="0D3402DC" w14:textId="77777777" w:rsidR="00F4622A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El archivo o documento que se sube en VERSIONES FINALES se denomina:</w:t>
            </w:r>
            <w:r w:rsidR="004518E5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</w:p>
          <w:p w14:paraId="65BB2429" w14:textId="77777777" w:rsidR="00F4622A" w:rsidRPr="00961FAE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</w:pPr>
          </w:p>
          <w:p w14:paraId="712DB9B2" w14:textId="1512E713" w:rsidR="00816063" w:rsidRPr="00961FAE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Gr0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4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-Documento académico-Avance-5</w:t>
            </w:r>
            <w:r w:rsidR="006D7A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B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-2020-</w:t>
            </w:r>
            <w:r w:rsidR="00B86651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  <w:t>2</w:t>
            </w:r>
          </w:p>
          <w:p w14:paraId="6A02722D" w14:textId="77777777" w:rsidR="004D0EDF" w:rsidRPr="00961FAE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C"/>
              </w:rPr>
            </w:pPr>
          </w:p>
          <w:p w14:paraId="6746FB3E" w14:textId="637F2D0F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El trabajo debe ser entregado por un representante del </w:t>
            </w:r>
            <w:r w:rsidR="004518E5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GRUPO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 la COORDINADORA del Curso</w:t>
            </w:r>
            <w:r w:rsidR="00FA3CB0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29215503" w14:textId="3661C6D4" w:rsidR="00E454FB" w:rsidRPr="00961FAE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7EC7259C" w14:textId="77777777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</w:pPr>
            <w:r w:rsidRPr="00961FAE">
              <w:rPr>
                <w:rFonts w:cs="Arial"/>
                <w:b/>
                <w:bCs/>
                <w:sz w:val="16"/>
                <w:szCs w:val="16"/>
                <w:u w:val="single"/>
                <w:lang w:val="es-EC"/>
              </w:rPr>
              <w:lastRenderedPageBreak/>
              <w:t>Fecha de entrega del trabajo:</w:t>
            </w:r>
          </w:p>
          <w:p w14:paraId="38FAC37D" w14:textId="4D5FAF2D" w:rsidR="00E454FB" w:rsidRPr="00961FAE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C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0"/>
              <w:gridCol w:w="2062"/>
              <w:gridCol w:w="659"/>
              <w:gridCol w:w="838"/>
            </w:tblGrid>
            <w:tr w:rsidR="00FA3CB0" w:rsidRPr="00961FAE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961FAE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961FAE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 w:rsidRPr="00961FAE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961FAE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961FAE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961FAE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5B99379" w:rsidR="00E454FB" w:rsidRPr="00961FAE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Gr01-Documento académico-Avance 1-5A-2020-</w:t>
                  </w:r>
                  <w:r w:rsidR="00B86651"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961FAE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961FAE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961FAE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961FAE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961FAE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961FAE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6A5DFC72" w14:textId="4663BD69" w:rsidR="00E454FB" w:rsidRPr="00961FAE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Además, cada alumno deberá subir el trabajo de manera individual a la plataforma </w:t>
            </w:r>
            <w:r w:rsidR="00816063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Microsoft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TE</w:t>
            </w:r>
            <w:r w:rsidR="00816063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MS, </w:t>
            </w:r>
            <w:r w:rsidR="0030272E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LECTURA Y ESCRITURA DE TEXTOS ACADÉMICOS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(</w:t>
            </w:r>
            <w:r w:rsidR="0030272E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5A</w:t>
            </w:r>
            <w:r w:rsidR="00B86651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B</w:t>
            </w:r>
            <w:r w:rsidR="00654FFE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-TI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), TAREAS CORRESPONDIENTE, CARPETA DE ALOJAMIENTO</w:t>
            </w:r>
            <w:r w:rsidR="00711D48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32AA97E0" w14:textId="77777777" w:rsidR="00E454FB" w:rsidRPr="00961FAE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EC"/>
              </w:rPr>
            </w:pPr>
          </w:p>
          <w:p w14:paraId="423F5224" w14:textId="77777777" w:rsidR="00E454FB" w:rsidRPr="00961FAE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32"/>
                <w:lang w:val="es-EC"/>
              </w:rPr>
              <w:t>RECUERDEN QUE:</w:t>
            </w:r>
          </w:p>
          <w:p w14:paraId="123F1954" w14:textId="77777777" w:rsidR="00E454FB" w:rsidRPr="00961FAE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961FAE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El </w:t>
            </w:r>
            <w:r w:rsidR="00FA3CB0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trabajo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se realiza en la plantilla que se encuentra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alojada en las plataformas: SGA (Aula virtual-ULEAM)</w:t>
            </w:r>
            <w:r w:rsidR="00752778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o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="00816063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Microsoft TEAMS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en </w:t>
            </w:r>
            <w:r w:rsidR="007974A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04. DESARROLLO DEL CURSO / 04.3 PLANTILLAS PARA DESARROLLAR TRABAJOS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28D9615D" w14:textId="49D617B1" w:rsidR="00E454FB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Para realizar el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trabajo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debe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n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revisar y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estudiar previamente el “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Material teórico”</w:t>
            </w:r>
            <w:r w:rsidR="007974A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y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este “Instructivo guía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”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para el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trabajo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que se halla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en la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s plataformas indicadas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5C113905" w14:textId="67278E18" w:rsidR="00E454FB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La extensión solicitada para el contenido de todo el 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trabajo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es de </w:t>
            </w:r>
            <w:r w:rsidR="004D0EDF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6</w:t>
            </w:r>
            <w:r w:rsidR="00B9204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0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palabras, por lo que se requiere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Deben cumplirse todas las consignas explicadas 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en este instructivo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, y entregar el trabajo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hasta máximo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la fecha indicada.</w:t>
            </w:r>
          </w:p>
          <w:p w14:paraId="7F6A28A4" w14:textId="4D28455E" w:rsidR="00E454FB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De este 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trabajo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se evaluará su contenido, cumplimiento de fechas de entrega, prolijidad (respetando el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formato de presentación establecido) redacción y ortografía.</w:t>
            </w:r>
          </w:p>
          <w:p w14:paraId="6800BA40" w14:textId="77777777" w:rsidR="008258C6" w:rsidRPr="00961FAE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El documento a entregar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 xml:space="preserve"> individualmente, deberán alojarlo en la CARPETA “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VERSIONES FINALES</w:t>
            </w:r>
            <w:r w:rsidR="008258C6"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”</w:t>
            </w:r>
            <w:r w:rsidRPr="00961FA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C"/>
              </w:rPr>
              <w:t>.</w:t>
            </w:r>
          </w:p>
          <w:p w14:paraId="73C9A6A0" w14:textId="6E164923" w:rsidR="00C64202" w:rsidRPr="00961FAE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C"/>
              </w:rPr>
            </w:pPr>
            <w:r w:rsidRPr="00961FAE">
              <w:rPr>
                <w:rFonts w:cs="Arial"/>
                <w:b/>
                <w:color w:val="7030A0"/>
                <w:sz w:val="16"/>
                <w:szCs w:val="16"/>
                <w:lang w:val="es-EC"/>
              </w:rPr>
              <w:t xml:space="preserve"> </w:t>
            </w:r>
          </w:p>
          <w:p w14:paraId="1A0A3333" w14:textId="77777777" w:rsidR="00C64202" w:rsidRPr="00961FAE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EC"/>
              </w:rPr>
            </w:pPr>
            <w:r w:rsidRPr="00961FAE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C"/>
              </w:rPr>
              <w:t>APLICAR NORMAS APA</w:t>
            </w:r>
          </w:p>
        </w:tc>
      </w:tr>
      <w:bookmarkEnd w:id="0"/>
    </w:tbl>
    <w:p w14:paraId="006B9589" w14:textId="77777777" w:rsidR="005B5B91" w:rsidRPr="00961FAE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EC"/>
        </w:rPr>
      </w:pPr>
    </w:p>
    <w:p w14:paraId="2EDF051A" w14:textId="1BA50B0B" w:rsidR="00C23667" w:rsidRPr="00961FAE" w:rsidRDefault="00C23667" w:rsidP="00C23667">
      <w:pPr>
        <w:shd w:val="clear" w:color="auto" w:fill="D9E2F3" w:themeFill="accent1" w:themeFillTint="33"/>
        <w:jc w:val="center"/>
        <w:rPr>
          <w:lang w:val="es-EC"/>
        </w:rPr>
      </w:pPr>
      <w:r w:rsidRPr="00961FAE">
        <w:rPr>
          <w:rFonts w:eastAsia="Times New Roman" w:cs="Arial"/>
          <w:caps/>
          <w:color w:val="800000"/>
          <w:kern w:val="28"/>
          <w:sz w:val="34"/>
          <w:lang w:val="es-EC"/>
        </w:rPr>
        <w:t>desarrollo</w:t>
      </w:r>
    </w:p>
    <w:p w14:paraId="78287376" w14:textId="77777777" w:rsidR="000D3759" w:rsidRPr="00961FAE" w:rsidRDefault="000D3759" w:rsidP="00C23667">
      <w:pPr>
        <w:jc w:val="center"/>
        <w:rPr>
          <w:lang w:val="es-EC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961FAE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961FAE" w:rsidRDefault="007974A6" w:rsidP="00C50AC8">
            <w:pPr>
              <w:spacing w:before="120" w:after="120"/>
              <w:rPr>
                <w:rFonts w:cs="Arial"/>
                <w:sz w:val="28"/>
                <w:szCs w:val="28"/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t>tema del trabajo de investigación</w:t>
            </w:r>
            <w:r w:rsidR="00497112"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t xml:space="preserve"> </w:t>
            </w:r>
            <w:r w:rsidR="00497112" w:rsidRPr="00961FAE">
              <w:rPr>
                <w:sz w:val="16"/>
                <w:szCs w:val="16"/>
                <w:lang w:val="es-EC"/>
              </w:rPr>
              <w:t>(máximo 8 palabras)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2214BE32" w:rsidR="000D3759" w:rsidRPr="00961FAE" w:rsidRDefault="00961FAE" w:rsidP="00961FAE">
            <w:pPr>
              <w:spacing w:before="120" w:after="120" w:line="276" w:lineRule="auto"/>
              <w:rPr>
                <w:rFonts w:cs="Arial"/>
                <w:sz w:val="28"/>
                <w:szCs w:val="28"/>
                <w:lang w:val="es-EC"/>
              </w:rPr>
            </w:pPr>
            <w:r w:rsidRPr="00961FAE">
              <w:rPr>
                <w:rFonts w:cs="Arial"/>
                <w:sz w:val="28"/>
                <w:szCs w:val="28"/>
                <w:lang w:val="es-EC"/>
              </w:rPr>
              <w:t>Sistema de Seguridad y control en una microempresa</w:t>
            </w:r>
            <w:r>
              <w:rPr>
                <w:rFonts w:cs="Arial"/>
                <w:sz w:val="28"/>
                <w:szCs w:val="28"/>
                <w:lang w:val="es-EC"/>
              </w:rPr>
              <w:t>.</w:t>
            </w:r>
          </w:p>
        </w:tc>
      </w:tr>
      <w:tr w:rsidR="000D3759" w:rsidRPr="00961FAE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961FAE" w:rsidRDefault="000D3759" w:rsidP="00C50AC8">
            <w:pPr>
              <w:spacing w:before="120" w:after="120"/>
              <w:rPr>
                <w:rFonts w:cs="Arial"/>
                <w:sz w:val="28"/>
                <w:szCs w:val="28"/>
                <w:lang w:val="es-EC"/>
              </w:rPr>
            </w:pPr>
            <w:r w:rsidRPr="00961FAE">
              <w:rPr>
                <w:rFonts w:cs="Arial"/>
                <w:sz w:val="28"/>
                <w:szCs w:val="28"/>
                <w:lang w:val="es-EC"/>
              </w:rPr>
              <w:t xml:space="preserve">Su </w:t>
            </w:r>
            <w:r w:rsidR="007974A6"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t>caso de estudio</w:t>
            </w:r>
            <w:r w:rsidR="00497112"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t xml:space="preserve"> </w:t>
            </w:r>
            <w:r w:rsidR="00497112" w:rsidRPr="00961FAE">
              <w:rPr>
                <w:sz w:val="16"/>
                <w:szCs w:val="16"/>
                <w:lang w:val="es-EC"/>
              </w:rPr>
              <w:t>(máximo 10 palabras)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087B839C" w:rsidR="000D3759" w:rsidRPr="00961FAE" w:rsidRDefault="00961FAE" w:rsidP="00961FAE">
            <w:pPr>
              <w:spacing w:before="120" w:after="120" w:line="276" w:lineRule="auto"/>
              <w:rPr>
                <w:rFonts w:cs="Arial"/>
                <w:sz w:val="28"/>
                <w:szCs w:val="28"/>
                <w:lang w:val="es-EC"/>
              </w:rPr>
            </w:pPr>
            <w:r w:rsidRPr="00961FAE">
              <w:rPr>
                <w:rFonts w:cs="Arial"/>
                <w:sz w:val="28"/>
                <w:szCs w:val="28"/>
                <w:lang w:val="es-EC"/>
              </w:rPr>
              <w:t>Seguridad informática en el Comercial "Bigote".</w:t>
            </w:r>
          </w:p>
        </w:tc>
      </w:tr>
      <w:tr w:rsidR="007974A6" w:rsidRPr="00961FAE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961FAE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lastRenderedPageBreak/>
              <w:t>objetivo general de la investigación</w:t>
            </w:r>
            <w:r w:rsidR="00497112"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C"/>
              </w:rPr>
              <w:t xml:space="preserve"> </w:t>
            </w:r>
            <w:r w:rsidR="00497112" w:rsidRPr="00961FAE">
              <w:rPr>
                <w:rFonts w:cs="Arial"/>
                <w:sz w:val="28"/>
                <w:szCs w:val="28"/>
                <w:lang w:val="es-EC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39248257" w:rsidR="007974A6" w:rsidRPr="00961FAE" w:rsidRDefault="007974A6" w:rsidP="00961FAE">
            <w:pPr>
              <w:spacing w:before="120" w:after="120" w:line="276" w:lineRule="auto"/>
              <w:rPr>
                <w:rFonts w:cs="Arial"/>
                <w:sz w:val="28"/>
                <w:szCs w:val="32"/>
                <w:lang w:val="es-EC"/>
              </w:rPr>
            </w:pPr>
          </w:p>
        </w:tc>
      </w:tr>
      <w:tr w:rsidR="000D3759" w:rsidRPr="00961FAE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961FAE" w:rsidRDefault="000D3759" w:rsidP="00C50AC8">
            <w:pPr>
              <w:spacing w:before="120" w:after="120"/>
              <w:rPr>
                <w:rFonts w:cs="Arial"/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C"/>
              </w:rPr>
              <w:t>título</w:t>
            </w:r>
            <w:r w:rsidRPr="00961FAE">
              <w:rPr>
                <w:rFonts w:cs="Arial"/>
                <w:lang w:val="es-EC"/>
              </w:rPr>
              <w:t xml:space="preserve"> </w:t>
            </w:r>
            <w:r w:rsidR="00F32E1F" w:rsidRPr="00961FAE">
              <w:rPr>
                <w:rFonts w:cs="Arial"/>
                <w:lang w:val="es-EC"/>
              </w:rPr>
              <w:t>LARGO</w:t>
            </w:r>
            <w:r w:rsidR="00497112" w:rsidRPr="00961FAE">
              <w:rPr>
                <w:rFonts w:cs="Arial"/>
                <w:lang w:val="es-EC"/>
              </w:rPr>
              <w:t xml:space="preserve"> </w:t>
            </w:r>
            <w:r w:rsidR="00497112" w:rsidRPr="00961FAE">
              <w:rPr>
                <w:sz w:val="16"/>
                <w:szCs w:val="16"/>
                <w:lang w:val="es-EC"/>
              </w:rPr>
              <w:t>(máximo 30 palabras)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10D13CF7" w:rsidR="000D3759" w:rsidRPr="00961FAE" w:rsidRDefault="00961FAE" w:rsidP="00961FAE">
            <w:pPr>
              <w:spacing w:before="120" w:after="120" w:line="276" w:lineRule="auto"/>
              <w:rPr>
                <w:rFonts w:cs="Arial"/>
                <w:sz w:val="28"/>
                <w:szCs w:val="28"/>
                <w:lang w:val="es-EC"/>
              </w:rPr>
            </w:pPr>
            <w:r w:rsidRPr="00961FAE">
              <w:rPr>
                <w:rFonts w:cs="Arial"/>
                <w:sz w:val="28"/>
                <w:szCs w:val="28"/>
                <w:lang w:val="es-EC"/>
              </w:rPr>
              <w:t>Sistema de seguridad informática basado en cámaras de vigilancia para el control de la mercadería del comercial "Bigote"</w:t>
            </w:r>
            <w:r>
              <w:rPr>
                <w:rFonts w:cs="Arial"/>
                <w:sz w:val="28"/>
                <w:szCs w:val="28"/>
                <w:lang w:val="es-EC"/>
              </w:rPr>
              <w:t>.</w:t>
            </w:r>
          </w:p>
        </w:tc>
      </w:tr>
      <w:tr w:rsidR="000D3759" w:rsidRPr="00961FAE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961FAE" w:rsidRDefault="00F32E1F" w:rsidP="00C50AC8">
            <w:pPr>
              <w:spacing w:before="120" w:after="120"/>
              <w:rPr>
                <w:rFonts w:cs="Arial"/>
                <w:lang w:val="es-EC"/>
              </w:rPr>
            </w:pPr>
            <w:r w:rsidRPr="00961FAE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C"/>
              </w:rPr>
              <w:t xml:space="preserve">título </w:t>
            </w:r>
            <w:r w:rsidRPr="00961FAE">
              <w:rPr>
                <w:rFonts w:eastAsia="Times New Roman" w:cs="Arial"/>
                <w:caps/>
                <w:kern w:val="28"/>
                <w:szCs w:val="18"/>
                <w:lang w:val="es-EC"/>
              </w:rPr>
              <w:t>CORTO</w:t>
            </w:r>
            <w:r w:rsidR="00497112" w:rsidRPr="00961FAE">
              <w:rPr>
                <w:rFonts w:eastAsia="Times New Roman" w:cs="Arial"/>
                <w:caps/>
                <w:kern w:val="28"/>
                <w:szCs w:val="18"/>
                <w:lang w:val="es-EC"/>
              </w:rPr>
              <w:t xml:space="preserve"> </w:t>
            </w:r>
            <w:r w:rsidR="00497112" w:rsidRPr="00961FAE">
              <w:rPr>
                <w:sz w:val="16"/>
                <w:szCs w:val="16"/>
                <w:lang w:val="es-EC"/>
              </w:rPr>
              <w:t>(máximo 8 palabras)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461C7711" w:rsidR="000D3759" w:rsidRPr="00961FAE" w:rsidRDefault="00961FAE" w:rsidP="00961FAE">
            <w:pPr>
              <w:spacing w:before="120" w:after="120" w:line="276" w:lineRule="auto"/>
              <w:rPr>
                <w:rFonts w:cs="Arial"/>
                <w:lang w:val="es-EC"/>
              </w:rPr>
            </w:pPr>
            <w:r w:rsidRPr="00961FAE">
              <w:rPr>
                <w:rFonts w:cs="Arial"/>
                <w:sz w:val="28"/>
                <w:szCs w:val="32"/>
                <w:lang w:val="es-EC"/>
              </w:rPr>
              <w:t>Sistema de vigilancia en el Comercial "Bigote"</w:t>
            </w:r>
            <w:r>
              <w:rPr>
                <w:rFonts w:cs="Arial"/>
                <w:sz w:val="28"/>
                <w:szCs w:val="32"/>
                <w:lang w:val="es-EC"/>
              </w:rPr>
              <w:t>.</w:t>
            </w:r>
          </w:p>
        </w:tc>
      </w:tr>
    </w:tbl>
    <w:p w14:paraId="045B7127" w14:textId="77777777" w:rsidR="000D3759" w:rsidRPr="00961FAE" w:rsidRDefault="000D3759" w:rsidP="000D3759">
      <w:pPr>
        <w:rPr>
          <w:rFonts w:ascii="Calibri" w:hAnsi="Calibri" w:cs="Calibri"/>
          <w:lang w:val="es-EC"/>
        </w:rPr>
      </w:pPr>
    </w:p>
    <w:p w14:paraId="43109413" w14:textId="77777777" w:rsidR="000D3759" w:rsidRPr="00961FAE" w:rsidRDefault="000D3759" w:rsidP="00CF5016">
      <w:pPr>
        <w:rPr>
          <w:rFonts w:ascii="Calibri" w:hAnsi="Calibri" w:cs="Calibri"/>
          <w:lang w:val="es-EC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961FAE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961FAE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  <w:lang w:val="es-EC"/>
              </w:rPr>
            </w:pPr>
            <w:r w:rsidRPr="00961FAE">
              <w:rPr>
                <w:rFonts w:cs="Arial"/>
                <w:b/>
                <w:szCs w:val="18"/>
                <w:lang w:val="es-EC"/>
              </w:rPr>
              <w:t>A</w:t>
            </w:r>
            <w:r w:rsidR="00921CB6" w:rsidRPr="00961FAE">
              <w:rPr>
                <w:rFonts w:cs="Arial"/>
                <w:b/>
                <w:szCs w:val="18"/>
                <w:lang w:val="es-EC"/>
              </w:rPr>
              <w:t>pellido</w:t>
            </w:r>
            <w:r w:rsidR="00B53812" w:rsidRPr="00961FAE">
              <w:rPr>
                <w:rFonts w:cs="Arial"/>
                <w:b/>
                <w:szCs w:val="18"/>
                <w:lang w:val="es-EC"/>
              </w:rPr>
              <w:t>s</w:t>
            </w:r>
            <w:r w:rsidR="00921CB6" w:rsidRPr="00961FAE">
              <w:rPr>
                <w:rFonts w:cs="Arial"/>
                <w:b/>
                <w:szCs w:val="18"/>
                <w:lang w:val="es-EC"/>
              </w:rPr>
              <w:t xml:space="preserve"> </w:t>
            </w:r>
            <w:r w:rsidRPr="00961FAE">
              <w:rPr>
                <w:rFonts w:cs="Arial"/>
                <w:b/>
                <w:szCs w:val="18"/>
                <w:lang w:val="es-EC"/>
              </w:rPr>
              <w:t xml:space="preserve">y Nombres </w:t>
            </w:r>
            <w:r w:rsidR="00921CB6" w:rsidRPr="00961FAE">
              <w:rPr>
                <w:rFonts w:cs="Arial"/>
                <w:b/>
                <w:szCs w:val="18"/>
                <w:lang w:val="es-EC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775EEEBD" w14:textId="77777777" w:rsidR="00961FAE" w:rsidRPr="00603A7F" w:rsidRDefault="00961FAE" w:rsidP="00961FAE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n-US"/>
              </w:rPr>
            </w:pPr>
            <w:r w:rsidRPr="00603A7F">
              <w:rPr>
                <w:rFonts w:cs="Arial"/>
                <w:b/>
                <w:bCs w:val="0"/>
                <w:szCs w:val="18"/>
                <w:lang w:val="en-US"/>
              </w:rPr>
              <w:t>Macías Pico Josselyn Stefany</w:t>
            </w:r>
          </w:p>
          <w:p w14:paraId="0FF9CEC9" w14:textId="77777777" w:rsidR="00961FAE" w:rsidRPr="00603A7F" w:rsidRDefault="00961FAE" w:rsidP="00961FAE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n-US"/>
              </w:rPr>
            </w:pPr>
            <w:r w:rsidRPr="00603A7F">
              <w:rPr>
                <w:rFonts w:cs="Arial"/>
                <w:b/>
                <w:bCs w:val="0"/>
                <w:szCs w:val="18"/>
                <w:lang w:val="en-US"/>
              </w:rPr>
              <w:t>Loor Zambrano Roberth David</w:t>
            </w:r>
          </w:p>
          <w:p w14:paraId="7D7EADE3" w14:textId="25AA5209" w:rsidR="00961FAE" w:rsidRDefault="00961FAE" w:rsidP="00961FAE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s-EC"/>
              </w:rPr>
            </w:pPr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López </w:t>
            </w:r>
            <w:proofErr w:type="spellStart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>Quijije</w:t>
            </w:r>
            <w:proofErr w:type="spellEnd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 Kelvin Manuel</w:t>
            </w:r>
          </w:p>
          <w:p w14:paraId="1219E090" w14:textId="5081AEF8" w:rsidR="001216D9" w:rsidRPr="00961FAE" w:rsidRDefault="001216D9" w:rsidP="00961FAE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s-EC"/>
              </w:rPr>
            </w:pPr>
            <w:r w:rsidRPr="001216D9">
              <w:rPr>
                <w:rFonts w:cs="Arial"/>
                <w:b/>
                <w:bCs w:val="0"/>
                <w:szCs w:val="18"/>
                <w:lang w:val="es-EC"/>
              </w:rPr>
              <w:t xml:space="preserve">Lucas Mero </w:t>
            </w:r>
            <w:proofErr w:type="spellStart"/>
            <w:r w:rsidRPr="001216D9">
              <w:rPr>
                <w:rFonts w:cs="Arial"/>
                <w:b/>
                <w:bCs w:val="0"/>
                <w:szCs w:val="18"/>
                <w:lang w:val="es-EC"/>
              </w:rPr>
              <w:t>Leixer</w:t>
            </w:r>
            <w:proofErr w:type="spellEnd"/>
            <w:r w:rsidRPr="001216D9">
              <w:rPr>
                <w:rFonts w:cs="Arial"/>
                <w:b/>
                <w:bCs w:val="0"/>
                <w:szCs w:val="18"/>
                <w:lang w:val="es-EC"/>
              </w:rPr>
              <w:t xml:space="preserve"> </w:t>
            </w:r>
            <w:proofErr w:type="spellStart"/>
            <w:r w:rsidRPr="001216D9">
              <w:rPr>
                <w:rFonts w:cs="Arial"/>
                <w:b/>
                <w:bCs w:val="0"/>
                <w:szCs w:val="18"/>
                <w:lang w:val="es-EC"/>
              </w:rPr>
              <w:t>Steeven</w:t>
            </w:r>
            <w:proofErr w:type="spellEnd"/>
          </w:p>
          <w:p w14:paraId="089A8078" w14:textId="7FE1D87E" w:rsidR="00F93AF0" w:rsidRPr="00961FAE" w:rsidRDefault="00961FAE" w:rsidP="00961FAE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22"/>
                <w:szCs w:val="22"/>
                <w:lang w:val="es-EC"/>
              </w:rPr>
            </w:pPr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García Cruz </w:t>
            </w:r>
            <w:proofErr w:type="spellStart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>Christhian</w:t>
            </w:r>
            <w:proofErr w:type="spellEnd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 Javier</w:t>
            </w:r>
          </w:p>
        </w:tc>
      </w:tr>
    </w:tbl>
    <w:p w14:paraId="562B69A1" w14:textId="77777777" w:rsidR="00921B35" w:rsidRPr="00961FAE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  <w:lang w:val="es-EC"/>
        </w:rPr>
      </w:pPr>
    </w:p>
    <w:p w14:paraId="5A803A86" w14:textId="77777777" w:rsidR="00921B35" w:rsidRPr="00961FAE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  <w:lang w:val="es-EC"/>
        </w:rPr>
      </w:pPr>
      <w:r w:rsidRPr="00961FAE">
        <w:rPr>
          <w:rFonts w:ascii="Calibri" w:hAnsi="Calibri" w:cs="Calibri"/>
          <w:b/>
          <w:i/>
          <w:szCs w:val="18"/>
          <w:lang w:val="es-EC"/>
        </w:rPr>
        <w:t>D</w:t>
      </w:r>
      <w:r w:rsidR="00DB3118" w:rsidRPr="00961FAE">
        <w:rPr>
          <w:rFonts w:ascii="Calibri" w:hAnsi="Calibri" w:cs="Calibri"/>
          <w:b/>
          <w:i/>
          <w:szCs w:val="18"/>
          <w:lang w:val="es-EC"/>
        </w:rPr>
        <w:t xml:space="preserve">r. </w:t>
      </w:r>
      <w:r w:rsidRPr="00961FAE">
        <w:rPr>
          <w:rFonts w:ascii="Calibri" w:hAnsi="Calibri" w:cs="Calibri"/>
          <w:b/>
          <w:i/>
          <w:szCs w:val="18"/>
          <w:lang w:val="es-EC"/>
        </w:rPr>
        <w:t>José Antonio Bazurto Roldán</w:t>
      </w:r>
    </w:p>
    <w:p w14:paraId="04521C3F" w14:textId="77777777" w:rsidR="00DB3118" w:rsidRPr="00961FAE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  <w:lang w:val="es-EC"/>
        </w:rPr>
      </w:pPr>
      <w:r w:rsidRPr="00961FAE">
        <w:rPr>
          <w:rFonts w:ascii="Calibri" w:hAnsi="Calibri" w:cs="Calibri"/>
          <w:b/>
          <w:i/>
          <w:szCs w:val="18"/>
          <w:lang w:val="es-EC"/>
        </w:rPr>
        <w:t>Profesor de la Asignatura</w:t>
      </w:r>
    </w:p>
    <w:sectPr w:rsidR="00DB3118" w:rsidRPr="00961FAE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29D1B" w14:textId="77777777" w:rsidR="00D53292" w:rsidRDefault="00D53292">
      <w:r>
        <w:separator/>
      </w:r>
    </w:p>
  </w:endnote>
  <w:endnote w:type="continuationSeparator" w:id="0">
    <w:p w14:paraId="76338534" w14:textId="77777777" w:rsidR="00D53292" w:rsidRDefault="00D5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B9871" w14:textId="77777777" w:rsidR="00D53292" w:rsidRDefault="00D53292">
      <w:r>
        <w:separator/>
      </w:r>
    </w:p>
  </w:footnote>
  <w:footnote w:type="continuationSeparator" w:id="0">
    <w:p w14:paraId="419DD418" w14:textId="77777777" w:rsidR="00D53292" w:rsidRDefault="00D53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18CD6B59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</w:t>
          </w:r>
          <w:r w:rsidR="006D7A15">
            <w:rPr>
              <w:color w:val="800000"/>
              <w:sz w:val="16"/>
              <w:szCs w:val="16"/>
              <w:lang w:val="es-ES_tradnl"/>
            </w:rPr>
            <w:t>4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6D7A15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DA23CA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2124C658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6D7A15" w:rsidRPr="006D7A15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Sistema de vigilancia en el Comercial "Bigote".</w:t>
          </w:r>
        </w:p>
        <w:p w14:paraId="6E28BF91" w14:textId="782AAE62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6D7A1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Macias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D7A1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Loor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D7A1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López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D7A1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Lucas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D7A1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García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919FA"/>
    <w:rsid w:val="0009444A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16D9"/>
    <w:rsid w:val="00122EBD"/>
    <w:rsid w:val="0012624E"/>
    <w:rsid w:val="00146D2D"/>
    <w:rsid w:val="001531A7"/>
    <w:rsid w:val="00165C98"/>
    <w:rsid w:val="00183E67"/>
    <w:rsid w:val="001970AD"/>
    <w:rsid w:val="001A7A1F"/>
    <w:rsid w:val="001B620D"/>
    <w:rsid w:val="001B70C7"/>
    <w:rsid w:val="001C284B"/>
    <w:rsid w:val="001E0FD5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A2FB0"/>
    <w:rsid w:val="003A41EA"/>
    <w:rsid w:val="003A709E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870EA"/>
    <w:rsid w:val="00490812"/>
    <w:rsid w:val="00497112"/>
    <w:rsid w:val="004A3744"/>
    <w:rsid w:val="004A76DC"/>
    <w:rsid w:val="004B4254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A7F"/>
    <w:rsid w:val="00603EE2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3858"/>
    <w:rsid w:val="006D3B68"/>
    <w:rsid w:val="006D7A15"/>
    <w:rsid w:val="006E0781"/>
    <w:rsid w:val="006F56AA"/>
    <w:rsid w:val="00700495"/>
    <w:rsid w:val="00706925"/>
    <w:rsid w:val="00706FD3"/>
    <w:rsid w:val="00707AC5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91D97"/>
    <w:rsid w:val="007974A6"/>
    <w:rsid w:val="007A06C0"/>
    <w:rsid w:val="007A1C3D"/>
    <w:rsid w:val="007B11BA"/>
    <w:rsid w:val="007D0317"/>
    <w:rsid w:val="007D18EF"/>
    <w:rsid w:val="007D5825"/>
    <w:rsid w:val="007F4937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1FAE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F5E"/>
    <w:rsid w:val="00B53812"/>
    <w:rsid w:val="00B73C82"/>
    <w:rsid w:val="00B86651"/>
    <w:rsid w:val="00B8672D"/>
    <w:rsid w:val="00B92046"/>
    <w:rsid w:val="00B94CC3"/>
    <w:rsid w:val="00BA2D0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455B8"/>
    <w:rsid w:val="00C46F80"/>
    <w:rsid w:val="00C50AC8"/>
    <w:rsid w:val="00C64202"/>
    <w:rsid w:val="00C70B0E"/>
    <w:rsid w:val="00C83BE1"/>
    <w:rsid w:val="00C8637B"/>
    <w:rsid w:val="00C87E6E"/>
    <w:rsid w:val="00CB533D"/>
    <w:rsid w:val="00CB7373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53292"/>
    <w:rsid w:val="00D63C2A"/>
    <w:rsid w:val="00D640B0"/>
    <w:rsid w:val="00D7497A"/>
    <w:rsid w:val="00D81EBB"/>
    <w:rsid w:val="00DA07EB"/>
    <w:rsid w:val="00DA1CBC"/>
    <w:rsid w:val="00DA23CA"/>
    <w:rsid w:val="00DA592E"/>
    <w:rsid w:val="00DB3118"/>
    <w:rsid w:val="00DD387B"/>
    <w:rsid w:val="00DD42F1"/>
    <w:rsid w:val="00DE0CEE"/>
    <w:rsid w:val="00DE40C3"/>
    <w:rsid w:val="00DE52ED"/>
    <w:rsid w:val="00DF1103"/>
    <w:rsid w:val="00DF2306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4DB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DA23C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DA23CA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DA23CA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DBCD0-1F91-4FBA-8446-E6A1443470D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</TotalTime>
  <Pages>4</Pages>
  <Words>766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2007-12-14T21:45:00Z</cp:lastPrinted>
  <dcterms:created xsi:type="dcterms:W3CDTF">2020-11-29T15:31:00Z</dcterms:created>
  <dcterms:modified xsi:type="dcterms:W3CDTF">2020-11-29T15:31:00Z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