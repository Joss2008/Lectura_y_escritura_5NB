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0EEF7424" w14:textId="471AFADE" w:rsidR="000C58A8" w:rsidRPr="00584FBC" w:rsidRDefault="004D0EDF" w:rsidP="00584FBC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lang w:val="es-MX"/>
              </w:rPr>
            </w:pPr>
            <w:r w:rsidRPr="000D3759">
              <w:rPr>
                <w:b/>
                <w:bCs/>
                <w:sz w:val="20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6C3926A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de </w:t>
            </w:r>
            <w:r w:rsidR="004D0EDF">
              <w:rPr>
                <w:b/>
                <w:bCs/>
                <w:sz w:val="16"/>
                <w:szCs w:val="18"/>
                <w:lang w:val="es-MX"/>
              </w:rPr>
              <w:t>6</w:t>
            </w:r>
            <w:r w:rsidR="00816063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795BE862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1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.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C8588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C8588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9C3A3" w14:textId="5B1305F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C2366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55323F63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4D0EDF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26770094" w14:textId="0E371E3A" w:rsidR="00666322" w:rsidRDefault="00666322" w:rsidP="00666322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T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EMA 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3F577712" w14:textId="77777777" w:rsidR="00666322" w:rsidRDefault="00666322" w:rsidP="00000A47">
            <w:pPr>
              <w:shd w:val="clear" w:color="auto" w:fill="D9E2F3" w:themeFill="accent1" w:themeFillTint="33"/>
              <w:jc w:val="center"/>
              <w:rPr>
                <w:sz w:val="16"/>
                <w:szCs w:val="16"/>
                <w:lang w:val="es-MX"/>
              </w:rPr>
            </w:pPr>
          </w:p>
          <w:p w14:paraId="7BA38B5B" w14:textId="79F193B3" w:rsidR="00C87E6E" w:rsidRDefault="00C87E6E" w:rsidP="00C87E6E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8</w:t>
            </w:r>
            <w:r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6B093806" w14:textId="77777777" w:rsidR="00C87E6E" w:rsidRDefault="00C87E6E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</w:p>
          <w:p w14:paraId="7F1C63B7" w14:textId="221C0E74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MX"/>
              </w:rPr>
              <w:t>No es el tema de un proyecto.</w:t>
            </w:r>
            <w:r w:rsidRPr="00F94B47">
              <w:rPr>
                <w:sz w:val="16"/>
                <w:szCs w:val="16"/>
              </w:rPr>
              <w:t xml:space="preserve">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tema de</w:t>
            </w:r>
            <w:r w:rsidR="002034FC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be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corresponder al ÁREA INFORMÁTICA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, TI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o TICS. </w:t>
            </w: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Ejemplos:</w:t>
            </w:r>
          </w:p>
          <w:p w14:paraId="7F2A68A0" w14:textId="77777777" w:rsidR="00666322" w:rsidRPr="00F94B47" w:rsidRDefault="00666322" w:rsidP="00666322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8FCB9CA" w14:textId="5D9B51EA" w:rsidR="00666322" w:rsidRPr="00F94B47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Aplicaciones móviles para X sistema operativ</w:t>
            </w:r>
            <w:r w:rsidR="002034F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703102" w14:textId="245D69D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Infraestructuras de 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B1BF5C" w14:textId="7DE51094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Telecomunicaciones inalámbricas X.</w:t>
            </w:r>
          </w:p>
          <w:p w14:paraId="57B9F4D3" w14:textId="2A35460F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Consultoría informática de Y.</w:t>
            </w:r>
          </w:p>
          <w:p w14:paraId="58CD7DC5" w14:textId="41B3F876" w:rsidR="00666322" w:rsidRDefault="00666322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Comercio electrónico para Z.</w:t>
            </w:r>
          </w:p>
          <w:p w14:paraId="5852E4B2" w14:textId="58FE90E5" w:rsidR="00666322" w:rsidRPr="00666322" w:rsidRDefault="00666322" w:rsidP="000649EE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66632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Seguridad informática bajo Normas Z.</w:t>
            </w:r>
          </w:p>
          <w:p w14:paraId="0FA5C7F8" w14:textId="41E80EB5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7329EB0A" w14:textId="4F36EC46" w:rsidR="00666322" w:rsidRDefault="00666322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caso de estudio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0D629B4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>
              <w:rPr>
                <w:sz w:val="16"/>
                <w:szCs w:val="16"/>
                <w:lang w:val="es-MX"/>
              </w:rPr>
              <w:t>10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230104E7" w14:textId="280E7626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57E1B293" w14:textId="77777777" w:rsidR="00C87E6E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es el límite espacial dentro del cual se acotará el tema de investigación. Si el tema de investigación fuera “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Aplicaciones móviles para ANDROID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”, el mismo debe ser acotado para que sea posible estudiarlo en toda la complejidad de sus variables.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Por ejemplo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1319F773" w14:textId="77777777" w:rsidR="00C87E6E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6740A67" w14:textId="31BBD20A" w:rsidR="00666322" w:rsidRPr="009501DF" w:rsidRDefault="00C87E6E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aso</w:t>
            </w:r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: </w:t>
            </w:r>
            <w:proofErr w:type="spellStart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Delivery</w:t>
            </w:r>
            <w:proofErr w:type="spellEnd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RapidExpress</w:t>
            </w:r>
            <w:proofErr w:type="spellEnd"/>
            <w:r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M</w:t>
            </w:r>
            <w:r w:rsidR="00816063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XC</w:t>
            </w:r>
            <w:r w:rsidR="00666322"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CBFEFAD" w14:textId="77777777" w:rsidR="00666322" w:rsidRDefault="00666322" w:rsidP="00666322">
            <w:pPr>
              <w:ind w:left="72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A5AAD05" w14:textId="273DA366" w:rsidR="00666322" w:rsidRPr="009501DF" w:rsidRDefault="00666322" w:rsidP="00666322">
            <w:pPr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caso puede ser una localización geográfica, una población puntual, una empresa, una institución estata</w:t>
            </w:r>
            <w:r w:rsidR="00C87E6E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l entre otras</w:t>
            </w:r>
            <w:r w:rsidRPr="009501DF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DD7489A" w14:textId="77777777" w:rsidR="00666322" w:rsidRDefault="00666322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1C1881F" w14:textId="30231352" w:rsidR="00000A47" w:rsidRDefault="009501DF" w:rsidP="00000A47">
            <w:pPr>
              <w:shd w:val="clear" w:color="auto" w:fill="D9E2F3" w:themeFill="accent1" w:themeFillTint="33"/>
              <w:jc w:val="center"/>
            </w:pPr>
            <w:r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TITULO </w:t>
            </w:r>
            <w:r w:rsidR="000D3759" w:rsidRPr="000D3759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 xml:space="preserve">DEL </w:t>
            </w:r>
            <w:r w:rsidR="004D0EDF">
              <w:rPr>
                <w:rFonts w:eastAsia="Times New Roman" w:cs="Arial"/>
                <w:caps/>
                <w:color w:val="800000"/>
                <w:kern w:val="28"/>
                <w:sz w:val="34"/>
                <w:lang w:val="es-ES_tradnl"/>
              </w:rPr>
              <w:t>DOCUMENTO ACADÉMICO</w:t>
            </w:r>
          </w:p>
          <w:p w14:paraId="790BDA7A" w14:textId="77777777" w:rsidR="00805C03" w:rsidRDefault="00805C03" w:rsidP="00805C03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643B7E32" w14:textId="738F314F" w:rsidR="00816063" w:rsidRDefault="00805C03" w:rsidP="00000A47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MX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Pr="00F94B47">
              <w:rPr>
                <w:sz w:val="16"/>
                <w:szCs w:val="16"/>
                <w:lang w:val="es-MX"/>
              </w:rPr>
              <w:t xml:space="preserve">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c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orto: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816063">
              <w:rPr>
                <w:sz w:val="16"/>
                <w:szCs w:val="16"/>
                <w:lang w:val="es-MX"/>
              </w:rPr>
              <w:t>8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palabras y </w:t>
            </w:r>
            <w:r w:rsidR="00816063">
              <w:rPr>
                <w:sz w:val="16"/>
                <w:szCs w:val="16"/>
                <w:lang w:val="es-MX"/>
              </w:rPr>
              <w:t xml:space="preserve">Título </w:t>
            </w:r>
            <w:r w:rsidR="00816063" w:rsidRPr="00B15637">
              <w:rPr>
                <w:b/>
                <w:bCs/>
                <w:sz w:val="16"/>
                <w:szCs w:val="16"/>
                <w:u w:val="single"/>
                <w:lang w:val="es-MX"/>
              </w:rPr>
              <w:t>l</w:t>
            </w:r>
            <w:r w:rsidR="00F32E1F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argo:</w:t>
            </w:r>
            <w:r w:rsidR="00F32E1F" w:rsidRPr="00F94B47">
              <w:rPr>
                <w:sz w:val="16"/>
                <w:szCs w:val="16"/>
                <w:lang w:val="es-MX"/>
              </w:rPr>
              <w:t xml:space="preserve"> m</w:t>
            </w:r>
            <w:r w:rsidR="009501DF" w:rsidRPr="00F94B47">
              <w:rPr>
                <w:sz w:val="16"/>
                <w:szCs w:val="16"/>
                <w:lang w:val="es-MX"/>
              </w:rPr>
              <w:t>áximo 30 palabras</w:t>
            </w:r>
          </w:p>
          <w:p w14:paraId="0F9F6D3F" w14:textId="77777777" w:rsidR="00FE4DB8" w:rsidRDefault="00FE4DB8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2F078E8" w14:textId="722EB292" w:rsidR="009501DF" w:rsidRPr="00F94B47" w:rsidRDefault="009501DF" w:rsidP="00000A47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>El título del trabajo debe integrar en su enunciado el tema y el caso, y debe estar alineado con el problema y el objetivo general en un mismo enunciado. Ejemplo:</w:t>
            </w:r>
          </w:p>
          <w:p w14:paraId="2E5B2929" w14:textId="77777777" w:rsidR="009501DF" w:rsidRPr="00F94B47" w:rsidRDefault="009501DF" w:rsidP="00000A47">
            <w:pPr>
              <w:shd w:val="clear" w:color="auto" w:fill="D9E2F3" w:themeFill="accent1" w:themeFillTint="33"/>
              <w:spacing w:line="276" w:lineRule="auto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C406C2B" w14:textId="369333E1" w:rsidR="005B5B91" w:rsidRPr="00816063" w:rsidRDefault="00816063" w:rsidP="00816063">
            <w:pPr>
              <w:pStyle w:val="Prrafodelista"/>
              <w:numPr>
                <w:ilvl w:val="0"/>
                <w:numId w:val="19"/>
              </w:num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Aplicaci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ón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móvil Android para </w:t>
            </w:r>
            <w:proofErr w:type="spellStart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Delivery</w:t>
            </w:r>
            <w:proofErr w:type="spellEnd"/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, caso </w:t>
            </w:r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empresa </w:t>
            </w:r>
            <w:proofErr w:type="spellStart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RapidExpress</w:t>
            </w:r>
            <w:proofErr w:type="spellEnd"/>
            <w:r w:rsidRP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MXC</w:t>
            </w:r>
          </w:p>
          <w:p w14:paraId="12E02A08" w14:textId="77777777" w:rsidR="00816063" w:rsidRPr="00816063" w:rsidRDefault="00816063" w:rsidP="00816063">
            <w:pPr>
              <w:pStyle w:val="Prrafodelista"/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6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D991250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C8588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-Documento académico-Avance-5</w:t>
            </w:r>
            <w:r w:rsidR="00C8588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B-</w:t>
            </w:r>
            <w:r w:rsidR="004D0EDF"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16B06F49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título </w:t>
            </w:r>
            <w:r w:rsidR="0027371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corto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53E687CF" w:rsidR="00816063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C8588E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6-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Documento académico-Avance-5</w:t>
            </w:r>
            <w:r w:rsidR="0042006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02722D" w14:textId="77777777" w:rsidR="004D0EDF" w:rsidRPr="00F94B47" w:rsidRDefault="004D0EDF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lastRenderedPageBreak/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1"/>
              <w:gridCol w:w="4592"/>
              <w:gridCol w:w="2060"/>
              <w:gridCol w:w="659"/>
              <w:gridCol w:w="838"/>
            </w:tblGrid>
            <w:tr w:rsidR="00FA3CB0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408406E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1: Documento </w:t>
                  </w:r>
                  <w:r w:rsidR="004D0EDF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académico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 (Avance 1)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101817AE" w:rsidR="00E454FB" w:rsidRPr="00FA3CB0" w:rsidRDefault="00816063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Tema – Caso de estudio - Título de la Investigación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70CA68" w:rsidR="00E454FB" w:rsidRPr="00FA3CB0" w:rsidRDefault="004D0EDF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Gr0</w:t>
                  </w:r>
                  <w:r w:rsidR="00045D6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6</w:t>
                  </w: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-Documento académico-Avance 1-5</w:t>
                  </w:r>
                  <w:r w:rsidR="00045D6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B</w:t>
                  </w:r>
                  <w:r w:rsidRPr="004D0EDF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-2020-</w:t>
                  </w:r>
                  <w:r w:rsidR="00B86651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41198A86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4663BD69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30272E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30272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</w:t>
            </w:r>
            <w:r w:rsidR="00B8665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</w:t>
            </w:r>
            <w:r w:rsidR="00654FFE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7278E1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de </w:t>
            </w:r>
            <w:r w:rsidR="004D0ED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6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006B9589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p w14:paraId="2EDF051A" w14:textId="1BA50B0B" w:rsidR="00C23667" w:rsidRDefault="00C23667" w:rsidP="00C23667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lang w:val="es-ES_tradnl"/>
        </w:rPr>
        <w:t>desarrollo</w:t>
      </w:r>
    </w:p>
    <w:p w14:paraId="78287376" w14:textId="77777777" w:rsidR="000D3759" w:rsidRPr="00C860DA" w:rsidRDefault="000D3759" w:rsidP="00C23667">
      <w:pPr>
        <w:jc w:val="center"/>
        <w:rPr>
          <w:lang w:val="es-ES_tradnl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5"/>
        <w:gridCol w:w="6441"/>
      </w:tblGrid>
      <w:tr w:rsidR="000D3759" w:rsidRPr="00D44DF1" w14:paraId="5760D67F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42E27CF7" w14:textId="30E220C3" w:rsidR="000D3759" w:rsidRPr="007974A6" w:rsidRDefault="007974A6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tema del trabajo de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D8D78D2" w14:textId="1C9A1506" w:rsidR="000D3759" w:rsidRPr="007974A6" w:rsidRDefault="008007ED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008007ED">
              <w:rPr>
                <w:rFonts w:cs="Arial"/>
              </w:rPr>
              <w:t xml:space="preserve">Asistentes virtuales para ayudar a </w:t>
            </w:r>
            <w:r w:rsidR="00B821BF">
              <w:rPr>
                <w:rFonts w:cs="Arial"/>
              </w:rPr>
              <w:t>adultos mayores.</w:t>
            </w:r>
          </w:p>
        </w:tc>
      </w:tr>
      <w:tr w:rsidR="000D3759" w:rsidRPr="00D44DF1" w14:paraId="7B3137A9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3911A78B" w14:textId="22E0FB9C" w:rsidR="000D3759" w:rsidRPr="007974A6" w:rsidRDefault="000D3759" w:rsidP="00C50AC8">
            <w:pPr>
              <w:spacing w:before="120" w:after="120"/>
              <w:rPr>
                <w:rFonts w:cs="Arial"/>
                <w:sz w:val="28"/>
                <w:szCs w:val="28"/>
              </w:rPr>
            </w:pPr>
            <w:r w:rsidRPr="007974A6">
              <w:rPr>
                <w:rFonts w:cs="Arial"/>
                <w:sz w:val="28"/>
                <w:szCs w:val="28"/>
              </w:rPr>
              <w:t xml:space="preserve">Su </w:t>
            </w:r>
            <w:r w:rsidR="007974A6"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caso de estudio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10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46F9E0C8" w14:textId="60FC8E69" w:rsidR="000D3759" w:rsidRPr="007974A6" w:rsidRDefault="00FE5F90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86636B">
              <w:rPr>
                <w:rFonts w:cs="Arial"/>
              </w:rPr>
              <w:t>iudad de</w:t>
            </w:r>
            <w:r w:rsidR="006C26DE">
              <w:rPr>
                <w:rFonts w:cs="Arial"/>
              </w:rPr>
              <w:t xml:space="preserve"> </w:t>
            </w:r>
            <w:r w:rsidR="0086636B">
              <w:rPr>
                <w:rFonts w:cs="Arial"/>
              </w:rPr>
              <w:t>Manta</w:t>
            </w:r>
            <w:r w:rsidR="00577100">
              <w:rPr>
                <w:rFonts w:cs="Arial"/>
              </w:rPr>
              <w:t>.</w:t>
            </w:r>
          </w:p>
        </w:tc>
      </w:tr>
      <w:tr w:rsidR="007974A6" w:rsidRPr="00D44DF1" w14:paraId="73106844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51B110EC" w14:textId="283B899D" w:rsidR="007974A6" w:rsidRPr="007974A6" w:rsidRDefault="007974A6" w:rsidP="00C50AC8">
            <w:pPr>
              <w:spacing w:before="120" w:after="120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 w:rsidRPr="007974A6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lastRenderedPageBreak/>
              <w:t>objetivo general de la investigación</w:t>
            </w:r>
            <w:r w:rsidR="00497112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 xml:space="preserve"> </w:t>
            </w:r>
            <w:r w:rsidR="00497112" w:rsidRPr="00497112">
              <w:rPr>
                <w:rFonts w:cs="Arial"/>
                <w:sz w:val="28"/>
                <w:szCs w:val="28"/>
              </w:rPr>
              <w:t>(Opcional)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10E317B0" w14:textId="11F3177F" w:rsidR="007974A6" w:rsidRPr="007974A6" w:rsidRDefault="00637A63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I</w:t>
            </w:r>
            <w:r w:rsidRPr="00637A63">
              <w:rPr>
                <w:rFonts w:cs="Arial"/>
              </w:rPr>
              <w:t>nvestigar sobre l</w:t>
            </w:r>
            <w:r w:rsidR="00DE03E3">
              <w:rPr>
                <w:rFonts w:cs="Arial"/>
              </w:rPr>
              <w:t>a</w:t>
            </w:r>
            <w:r w:rsidRPr="00637A63">
              <w:rPr>
                <w:rFonts w:cs="Arial"/>
              </w:rPr>
              <w:t>s</w:t>
            </w:r>
            <w:r w:rsidR="00DE03E3">
              <w:rPr>
                <w:rFonts w:cs="Arial"/>
              </w:rPr>
              <w:t xml:space="preserve"> tecnologías </w:t>
            </w:r>
            <w:r w:rsidR="007A00AE">
              <w:rPr>
                <w:rFonts w:cs="Arial"/>
              </w:rPr>
              <w:t>usa</w:t>
            </w:r>
            <w:r w:rsidR="00DC7E8B">
              <w:rPr>
                <w:rFonts w:cs="Arial"/>
              </w:rPr>
              <w:t>da</w:t>
            </w:r>
            <w:r w:rsidR="007A00AE">
              <w:rPr>
                <w:rFonts w:cs="Arial"/>
              </w:rPr>
              <w:t xml:space="preserve">s </w:t>
            </w:r>
            <w:r w:rsidR="00964788">
              <w:rPr>
                <w:rFonts w:cs="Arial"/>
              </w:rPr>
              <w:t>para el desarrollo de los</w:t>
            </w:r>
            <w:r w:rsidRPr="00637A63">
              <w:rPr>
                <w:rFonts w:cs="Arial"/>
              </w:rPr>
              <w:t xml:space="preserve"> asistentes virtuales para </w:t>
            </w:r>
            <w:r w:rsidR="000425A0">
              <w:rPr>
                <w:rFonts w:cs="Arial"/>
              </w:rPr>
              <w:t xml:space="preserve">ayudar </w:t>
            </w:r>
            <w:r w:rsidRPr="00637A63">
              <w:rPr>
                <w:rFonts w:cs="Arial"/>
              </w:rPr>
              <w:t xml:space="preserve">los ancianos </w:t>
            </w:r>
            <w:r w:rsidR="00F91362">
              <w:rPr>
                <w:rFonts w:cs="Arial"/>
              </w:rPr>
              <w:t xml:space="preserve">en </w:t>
            </w:r>
            <w:r w:rsidR="00F3712C">
              <w:rPr>
                <w:rFonts w:cs="Arial"/>
              </w:rPr>
              <w:t xml:space="preserve">su vida cotidiana. </w:t>
            </w:r>
          </w:p>
        </w:tc>
      </w:tr>
      <w:tr w:rsidR="000D3759" w:rsidRPr="00D44DF1" w14:paraId="2DD017BC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A315AE3" w14:textId="33E806D6" w:rsidR="000D3759" w:rsidRPr="00D44DF1" w:rsidRDefault="000D3759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</w:t>
            </w:r>
            <w:r w:rsidR="00F32E1F">
              <w:rPr>
                <w:rFonts w:cs="Arial"/>
              </w:rPr>
              <w:t>LARGO</w:t>
            </w:r>
            <w:r w:rsidR="00497112">
              <w:rPr>
                <w:rFonts w:cs="Arial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>máximo 30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23D7EDF2" w14:textId="2815601D" w:rsidR="000D3759" w:rsidRPr="007974A6" w:rsidRDefault="00691455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00691455">
              <w:rPr>
                <w:rFonts w:cs="Arial"/>
              </w:rPr>
              <w:t>Tecnologías para el desarrollo de asistentes virtuales para personas</w:t>
            </w:r>
            <w:r w:rsidR="00AF6268">
              <w:rPr>
                <w:rFonts w:cs="Arial"/>
              </w:rPr>
              <w:t xml:space="preserve"> de la tercera edad</w:t>
            </w:r>
            <w:r w:rsidR="005E46DA">
              <w:rPr>
                <w:rFonts w:cs="Arial"/>
              </w:rPr>
              <w:t xml:space="preserve"> de la ciudad de Manta. </w:t>
            </w:r>
          </w:p>
        </w:tc>
      </w:tr>
      <w:tr w:rsidR="000D3759" w:rsidRPr="00D44DF1" w14:paraId="52222E6A" w14:textId="77777777" w:rsidTr="00F32E1F">
        <w:tc>
          <w:tcPr>
            <w:tcW w:w="2915" w:type="dxa"/>
            <w:shd w:val="clear" w:color="auto" w:fill="D9E2F3" w:themeFill="accent1" w:themeFillTint="33"/>
            <w:vAlign w:val="center"/>
          </w:tcPr>
          <w:p w14:paraId="232B5154" w14:textId="6230A2B3" w:rsidR="000D3759" w:rsidRPr="00D44DF1" w:rsidRDefault="00F32E1F" w:rsidP="00C50AC8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  <w:r w:rsidR="00497112">
              <w:rPr>
                <w:rFonts w:eastAsia="Times New Roman" w:cs="Arial"/>
                <w:caps/>
                <w:kern w:val="28"/>
                <w:szCs w:val="18"/>
              </w:rPr>
              <w:t xml:space="preserve"> </w:t>
            </w:r>
            <w:r w:rsidR="00497112" w:rsidRPr="00497112">
              <w:rPr>
                <w:sz w:val="16"/>
                <w:szCs w:val="16"/>
                <w:lang w:val="es-MX"/>
              </w:rPr>
              <w:t>(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máximo </w:t>
            </w:r>
            <w:r w:rsidR="00497112">
              <w:rPr>
                <w:sz w:val="16"/>
                <w:szCs w:val="16"/>
                <w:lang w:val="es-MX"/>
              </w:rPr>
              <w:t>8</w:t>
            </w:r>
            <w:r w:rsidR="00497112" w:rsidRPr="00F94B47">
              <w:rPr>
                <w:sz w:val="16"/>
                <w:szCs w:val="16"/>
                <w:lang w:val="es-MX"/>
              </w:rPr>
              <w:t xml:space="preserve"> palabras</w:t>
            </w:r>
            <w:r w:rsidR="00497112">
              <w:rPr>
                <w:sz w:val="16"/>
                <w:szCs w:val="16"/>
                <w:lang w:val="es-MX"/>
              </w:rPr>
              <w:t>)</w:t>
            </w:r>
          </w:p>
        </w:tc>
        <w:tc>
          <w:tcPr>
            <w:tcW w:w="6441" w:type="dxa"/>
            <w:shd w:val="clear" w:color="auto" w:fill="auto"/>
            <w:vAlign w:val="center"/>
          </w:tcPr>
          <w:p w14:paraId="65DC5E7F" w14:textId="483AD91C" w:rsidR="000D3759" w:rsidRPr="007974A6" w:rsidRDefault="006C26DE" w:rsidP="007974A6">
            <w:pPr>
              <w:spacing w:before="120" w:after="120" w:line="276" w:lineRule="auto"/>
              <w:jc w:val="both"/>
              <w:rPr>
                <w:rFonts w:cs="Arial"/>
              </w:rPr>
            </w:pPr>
            <w:r w:rsidRPr="006C26DE">
              <w:rPr>
                <w:rFonts w:cs="Arial"/>
              </w:rPr>
              <w:t>Asistentes virtuales</w:t>
            </w:r>
            <w:r w:rsidR="002D5DF5">
              <w:rPr>
                <w:rFonts w:cs="Arial"/>
              </w:rPr>
              <w:t xml:space="preserve"> para</w:t>
            </w:r>
            <w:r w:rsidR="00DA2C92">
              <w:rPr>
                <w:rFonts w:cs="Arial"/>
              </w:rPr>
              <w:t xml:space="preserve"> </w:t>
            </w:r>
            <w:r w:rsidRPr="006C26DE">
              <w:rPr>
                <w:rFonts w:cs="Arial"/>
              </w:rPr>
              <w:t>adultos mayores</w:t>
            </w:r>
            <w:r w:rsidR="002D5DF5">
              <w:rPr>
                <w:rFonts w:cs="Arial"/>
              </w:rPr>
              <w:t xml:space="preserve"> caso Manta</w:t>
            </w:r>
            <w:r w:rsidR="007A0AC7">
              <w:rPr>
                <w:rFonts w:cs="Arial"/>
              </w:rPr>
              <w:t xml:space="preserve">. </w:t>
            </w:r>
          </w:p>
        </w:tc>
      </w:tr>
    </w:tbl>
    <w:p w14:paraId="045B7127" w14:textId="77777777" w:rsidR="000D3759" w:rsidRDefault="000D3759" w:rsidP="000D3759">
      <w:pPr>
        <w:rPr>
          <w:rFonts w:ascii="Calibri" w:hAnsi="Calibri" w:cs="Calibri"/>
          <w:lang w:val="es-ES"/>
        </w:rPr>
      </w:pPr>
    </w:p>
    <w:p w14:paraId="43109413" w14:textId="77777777" w:rsidR="000D3759" w:rsidRPr="007A1C3D" w:rsidRDefault="000D3759" w:rsidP="00CF5016">
      <w:pPr>
        <w:rPr>
          <w:rFonts w:ascii="Calibri" w:hAnsi="Calibri" w:cs="Calibri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6C08D3" w14:paraId="2A3F36F0" w14:textId="77777777" w:rsidTr="00B03B88">
        <w:trPr>
          <w:trHeight w:val="236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4B6B9DF8" w:rsidR="00F93AF0" w:rsidRPr="006C08D3" w:rsidRDefault="00C23667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6C08D3">
              <w:rPr>
                <w:rFonts w:cs="Arial"/>
                <w:b/>
                <w:szCs w:val="18"/>
              </w:rPr>
              <w:t>pellido</w:t>
            </w:r>
            <w:r w:rsidR="00B53812" w:rsidRPr="006C08D3">
              <w:rPr>
                <w:rFonts w:cs="Arial"/>
                <w:b/>
                <w:szCs w:val="18"/>
              </w:rPr>
              <w:t>s</w:t>
            </w:r>
            <w:r w:rsidR="00921CB6" w:rsidRPr="006C08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="00921CB6"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089A8078" w14:textId="20ABAF46" w:rsidR="00F93AF0" w:rsidRPr="00B03B88" w:rsidRDefault="00583129" w:rsidP="0045535F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Moral</w:t>
            </w:r>
            <w:r w:rsidR="004D007A">
              <w:rPr>
                <w:rFonts w:cs="Arial"/>
                <w:sz w:val="16"/>
              </w:rPr>
              <w:t>es Sánchez Luis Alberto,</w:t>
            </w:r>
            <w:r w:rsidR="00615BA2">
              <w:rPr>
                <w:rFonts w:cs="Arial"/>
                <w:sz w:val="16"/>
              </w:rPr>
              <w:t xml:space="preserve"> Moreira Castro José </w:t>
            </w:r>
            <w:proofErr w:type="spellStart"/>
            <w:r w:rsidR="00615BA2">
              <w:rPr>
                <w:rFonts w:cs="Arial"/>
                <w:sz w:val="16"/>
              </w:rPr>
              <w:t>Nemecio</w:t>
            </w:r>
            <w:proofErr w:type="spellEnd"/>
            <w:r w:rsidR="00615BA2">
              <w:rPr>
                <w:rFonts w:cs="Arial"/>
                <w:sz w:val="16"/>
              </w:rPr>
              <w:t>,</w:t>
            </w:r>
            <w:r w:rsidR="00F948EB">
              <w:rPr>
                <w:rFonts w:cs="Arial"/>
                <w:sz w:val="16"/>
              </w:rPr>
              <w:t xml:space="preserve"> </w:t>
            </w:r>
            <w:r w:rsidR="006E52A3">
              <w:rPr>
                <w:rFonts w:cs="Arial"/>
                <w:sz w:val="16"/>
              </w:rPr>
              <w:t xml:space="preserve">Murillo </w:t>
            </w:r>
            <w:proofErr w:type="spellStart"/>
            <w:r w:rsidR="006E52A3">
              <w:rPr>
                <w:rFonts w:cs="Arial"/>
                <w:sz w:val="16"/>
              </w:rPr>
              <w:t>Laje</w:t>
            </w:r>
            <w:proofErr w:type="spellEnd"/>
            <w:r w:rsidR="006E52A3">
              <w:rPr>
                <w:rFonts w:cs="Arial"/>
                <w:sz w:val="16"/>
              </w:rPr>
              <w:t xml:space="preserve"> </w:t>
            </w:r>
            <w:proofErr w:type="spellStart"/>
            <w:r w:rsidR="006E52A3">
              <w:rPr>
                <w:rFonts w:cs="Arial"/>
                <w:sz w:val="16"/>
              </w:rPr>
              <w:t>Naun</w:t>
            </w:r>
            <w:proofErr w:type="spellEnd"/>
            <w:r w:rsidR="009554D2">
              <w:rPr>
                <w:rFonts w:cs="Arial"/>
                <w:sz w:val="16"/>
              </w:rPr>
              <w:t xml:space="preserve"> Policarpo</w:t>
            </w:r>
            <w:r w:rsidR="00615BA2">
              <w:rPr>
                <w:rFonts w:cs="Arial"/>
                <w:sz w:val="16"/>
              </w:rPr>
              <w:t>, Reyes López Kevin Isaac</w:t>
            </w:r>
          </w:p>
        </w:tc>
      </w:tr>
    </w:tbl>
    <w:p w14:paraId="562B69A1" w14:textId="77777777" w:rsidR="00921B35" w:rsidRPr="007A1C3D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04521C3F" w14:textId="77777777" w:rsidR="00DB3118" w:rsidRPr="007A1C3D" w:rsidRDefault="00DB3118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</w:p>
    <w:sectPr w:rsidR="00DB3118" w:rsidRPr="007A1C3D" w:rsidSect="00000A47">
      <w:headerReference w:type="default" r:id="rId11"/>
      <w:footerReference w:type="default" r:id="rId12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330C6" w14:textId="77777777" w:rsidR="001242CD" w:rsidRDefault="001242CD">
      <w:r>
        <w:separator/>
      </w:r>
    </w:p>
  </w:endnote>
  <w:endnote w:type="continuationSeparator" w:id="0">
    <w:p w14:paraId="0079D8B4" w14:textId="77777777" w:rsidR="001242CD" w:rsidRDefault="0012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proofErr w:type="spellStart"/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</w:t>
                          </w:r>
                          <w:proofErr w:type="spellEnd"/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&#13;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proofErr w:type="spellStart"/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</w:t>
                    </w:r>
                    <w:proofErr w:type="spellEnd"/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00FD3CF8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8DB2B" w14:textId="77777777" w:rsidR="001242CD" w:rsidRDefault="001242CD">
      <w:r>
        <w:separator/>
      </w:r>
    </w:p>
  </w:footnote>
  <w:footnote w:type="continuationSeparator" w:id="0">
    <w:p w14:paraId="362A735F" w14:textId="77777777" w:rsidR="001242CD" w:rsidRDefault="00124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021CF83B" w:rsidR="00052B7E" w:rsidRPr="00FE70F4" w:rsidRDefault="004D0EDF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4D0EDF">
            <w:rPr>
              <w:color w:val="800000"/>
              <w:sz w:val="16"/>
              <w:szCs w:val="16"/>
              <w:lang w:val="es-ES_tradnl"/>
            </w:rPr>
            <w:t>Gr0</w:t>
          </w:r>
          <w:r w:rsidR="00E261A0">
            <w:rPr>
              <w:color w:val="800000"/>
              <w:sz w:val="16"/>
              <w:szCs w:val="16"/>
              <w:lang w:val="es-ES_tradnl"/>
            </w:rPr>
            <w:t>6</w:t>
          </w:r>
          <w:r w:rsidRPr="004D0EDF">
            <w:rPr>
              <w:color w:val="800000"/>
              <w:sz w:val="16"/>
              <w:szCs w:val="16"/>
              <w:lang w:val="es-ES_tradnl"/>
            </w:rPr>
            <w:t>-Documento académico-Avance 1-5</w:t>
          </w:r>
          <w:r w:rsidR="00E261A0">
            <w:rPr>
              <w:color w:val="800000"/>
              <w:sz w:val="16"/>
              <w:szCs w:val="16"/>
              <w:lang w:val="es-ES_tradnl"/>
            </w:rPr>
            <w:t>B</w:t>
          </w:r>
          <w:r w:rsidRPr="004D0EDF">
            <w:rPr>
              <w:color w:val="800000"/>
              <w:sz w:val="16"/>
              <w:szCs w:val="16"/>
              <w:lang w:val="es-ES_tradnl"/>
            </w:rPr>
            <w:t>-2020-</w:t>
          </w:r>
          <w:r w:rsidR="00B86651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C8588E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29 de noviembre de 2020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3FE01BD1" w:rsidR="00052B7E" w:rsidRPr="001C3621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1C3621" w:rsidRPr="001C3621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Asistentes virtuales para adultos mayores caso Manta</w:t>
          </w:r>
        </w:p>
        <w:p w14:paraId="6E28BF91" w14:textId="567896F7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FD6900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Morales</w:t>
          </w:r>
          <w:r w:rsidR="00B2341D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-Moreira-</w:t>
          </w:r>
          <w:r w:rsidR="00837E9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Murillo-Reyes</w:t>
          </w:r>
          <w:r w:rsidR="00617C73" w:rsidRPr="007146BF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5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2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7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16"/>
  </w:num>
  <w:num w:numId="6">
    <w:abstractNumId w:val="17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18"/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6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425A0"/>
    <w:rsid w:val="00045D61"/>
    <w:rsid w:val="00052B7E"/>
    <w:rsid w:val="00057AD6"/>
    <w:rsid w:val="000613EA"/>
    <w:rsid w:val="00065428"/>
    <w:rsid w:val="000919FA"/>
    <w:rsid w:val="0009444A"/>
    <w:rsid w:val="000A02CC"/>
    <w:rsid w:val="000A6C80"/>
    <w:rsid w:val="000B1762"/>
    <w:rsid w:val="000B523D"/>
    <w:rsid w:val="000C58A8"/>
    <w:rsid w:val="000C7C42"/>
    <w:rsid w:val="000D074F"/>
    <w:rsid w:val="000D3759"/>
    <w:rsid w:val="000D5A6C"/>
    <w:rsid w:val="000E1181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42CD"/>
    <w:rsid w:val="0012624E"/>
    <w:rsid w:val="00146D2D"/>
    <w:rsid w:val="001531A7"/>
    <w:rsid w:val="00165C98"/>
    <w:rsid w:val="00183E67"/>
    <w:rsid w:val="001970AD"/>
    <w:rsid w:val="001A7A1F"/>
    <w:rsid w:val="001B620D"/>
    <w:rsid w:val="001B70C7"/>
    <w:rsid w:val="001C284B"/>
    <w:rsid w:val="001C3621"/>
    <w:rsid w:val="001E0FD5"/>
    <w:rsid w:val="001E7C84"/>
    <w:rsid w:val="001F274F"/>
    <w:rsid w:val="001F3655"/>
    <w:rsid w:val="001F4181"/>
    <w:rsid w:val="002034FC"/>
    <w:rsid w:val="002072F2"/>
    <w:rsid w:val="00207BD7"/>
    <w:rsid w:val="00217864"/>
    <w:rsid w:val="0022272A"/>
    <w:rsid w:val="00225CF9"/>
    <w:rsid w:val="00230176"/>
    <w:rsid w:val="002312E7"/>
    <w:rsid w:val="00243FD0"/>
    <w:rsid w:val="0024645E"/>
    <w:rsid w:val="0025055B"/>
    <w:rsid w:val="00251EB8"/>
    <w:rsid w:val="0027371F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D5DF5"/>
    <w:rsid w:val="0030272E"/>
    <w:rsid w:val="003072E9"/>
    <w:rsid w:val="00307CD0"/>
    <w:rsid w:val="0031027A"/>
    <w:rsid w:val="003114ED"/>
    <w:rsid w:val="00317871"/>
    <w:rsid w:val="00317930"/>
    <w:rsid w:val="00323DE3"/>
    <w:rsid w:val="00344815"/>
    <w:rsid w:val="00355CA8"/>
    <w:rsid w:val="00371858"/>
    <w:rsid w:val="0037239F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006F"/>
    <w:rsid w:val="00426F68"/>
    <w:rsid w:val="00442C37"/>
    <w:rsid w:val="00442FA4"/>
    <w:rsid w:val="0044324F"/>
    <w:rsid w:val="004518E5"/>
    <w:rsid w:val="0045535F"/>
    <w:rsid w:val="0045551B"/>
    <w:rsid w:val="004610B6"/>
    <w:rsid w:val="004657E5"/>
    <w:rsid w:val="004764D1"/>
    <w:rsid w:val="004779BC"/>
    <w:rsid w:val="00481FD3"/>
    <w:rsid w:val="004862A2"/>
    <w:rsid w:val="00490812"/>
    <w:rsid w:val="004948B2"/>
    <w:rsid w:val="00497112"/>
    <w:rsid w:val="004A3744"/>
    <w:rsid w:val="004A76DC"/>
    <w:rsid w:val="004B4254"/>
    <w:rsid w:val="004C43EC"/>
    <w:rsid w:val="004C44A6"/>
    <w:rsid w:val="004D007A"/>
    <w:rsid w:val="004D0ED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77100"/>
    <w:rsid w:val="00582FFE"/>
    <w:rsid w:val="00583129"/>
    <w:rsid w:val="00584FBC"/>
    <w:rsid w:val="00586AD2"/>
    <w:rsid w:val="00593244"/>
    <w:rsid w:val="00593ACD"/>
    <w:rsid w:val="005B5B91"/>
    <w:rsid w:val="005B7008"/>
    <w:rsid w:val="005B74F2"/>
    <w:rsid w:val="005D455E"/>
    <w:rsid w:val="005E46DA"/>
    <w:rsid w:val="00603EE2"/>
    <w:rsid w:val="006104D9"/>
    <w:rsid w:val="00614840"/>
    <w:rsid w:val="00615BA2"/>
    <w:rsid w:val="00615FC7"/>
    <w:rsid w:val="00617C73"/>
    <w:rsid w:val="006239DE"/>
    <w:rsid w:val="00626430"/>
    <w:rsid w:val="00626B1D"/>
    <w:rsid w:val="006325CA"/>
    <w:rsid w:val="00633907"/>
    <w:rsid w:val="00636885"/>
    <w:rsid w:val="006377C4"/>
    <w:rsid w:val="00637A63"/>
    <w:rsid w:val="006459EF"/>
    <w:rsid w:val="00647D52"/>
    <w:rsid w:val="00654FFE"/>
    <w:rsid w:val="0065748A"/>
    <w:rsid w:val="00666322"/>
    <w:rsid w:val="006703ED"/>
    <w:rsid w:val="00691455"/>
    <w:rsid w:val="006932F6"/>
    <w:rsid w:val="006948C2"/>
    <w:rsid w:val="006A3E84"/>
    <w:rsid w:val="006B1B16"/>
    <w:rsid w:val="006B2D30"/>
    <w:rsid w:val="006B2E3B"/>
    <w:rsid w:val="006B6603"/>
    <w:rsid w:val="006C08D3"/>
    <w:rsid w:val="006C1555"/>
    <w:rsid w:val="006C26DE"/>
    <w:rsid w:val="006C3858"/>
    <w:rsid w:val="006D3B68"/>
    <w:rsid w:val="006E0781"/>
    <w:rsid w:val="006E52A3"/>
    <w:rsid w:val="006F56AA"/>
    <w:rsid w:val="00700495"/>
    <w:rsid w:val="00706925"/>
    <w:rsid w:val="00706FD3"/>
    <w:rsid w:val="00707AC5"/>
    <w:rsid w:val="00711D48"/>
    <w:rsid w:val="007146BF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91D97"/>
    <w:rsid w:val="007974A6"/>
    <w:rsid w:val="007A00AE"/>
    <w:rsid w:val="007A06C0"/>
    <w:rsid w:val="007A0AC7"/>
    <w:rsid w:val="007A1C3D"/>
    <w:rsid w:val="007B11BA"/>
    <w:rsid w:val="007D0317"/>
    <w:rsid w:val="007D18EF"/>
    <w:rsid w:val="007D5825"/>
    <w:rsid w:val="00800732"/>
    <w:rsid w:val="008007ED"/>
    <w:rsid w:val="00803BC6"/>
    <w:rsid w:val="00805C03"/>
    <w:rsid w:val="00816063"/>
    <w:rsid w:val="00817135"/>
    <w:rsid w:val="008258C6"/>
    <w:rsid w:val="00836FA0"/>
    <w:rsid w:val="00837E94"/>
    <w:rsid w:val="00843A66"/>
    <w:rsid w:val="00850CDF"/>
    <w:rsid w:val="00851FA3"/>
    <w:rsid w:val="00852A18"/>
    <w:rsid w:val="008530EE"/>
    <w:rsid w:val="00857F35"/>
    <w:rsid w:val="008648F3"/>
    <w:rsid w:val="0086636B"/>
    <w:rsid w:val="00872F24"/>
    <w:rsid w:val="00883720"/>
    <w:rsid w:val="008A1695"/>
    <w:rsid w:val="008A19C6"/>
    <w:rsid w:val="008B184A"/>
    <w:rsid w:val="008C44CA"/>
    <w:rsid w:val="008C475C"/>
    <w:rsid w:val="008D6AFD"/>
    <w:rsid w:val="008D6CBE"/>
    <w:rsid w:val="008E1597"/>
    <w:rsid w:val="008E3699"/>
    <w:rsid w:val="008E56AC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54D2"/>
    <w:rsid w:val="00956D99"/>
    <w:rsid w:val="00957156"/>
    <w:rsid w:val="00964788"/>
    <w:rsid w:val="00967258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9E50A0"/>
    <w:rsid w:val="00A04B22"/>
    <w:rsid w:val="00A300E6"/>
    <w:rsid w:val="00A3012D"/>
    <w:rsid w:val="00A37618"/>
    <w:rsid w:val="00A40465"/>
    <w:rsid w:val="00A437F2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AF6268"/>
    <w:rsid w:val="00B02448"/>
    <w:rsid w:val="00B03B88"/>
    <w:rsid w:val="00B0693F"/>
    <w:rsid w:val="00B06F51"/>
    <w:rsid w:val="00B121F9"/>
    <w:rsid w:val="00B13D21"/>
    <w:rsid w:val="00B15637"/>
    <w:rsid w:val="00B2075A"/>
    <w:rsid w:val="00B20773"/>
    <w:rsid w:val="00B210B2"/>
    <w:rsid w:val="00B23307"/>
    <w:rsid w:val="00B2341D"/>
    <w:rsid w:val="00B24576"/>
    <w:rsid w:val="00B24C15"/>
    <w:rsid w:val="00B2726F"/>
    <w:rsid w:val="00B32B39"/>
    <w:rsid w:val="00B33AC3"/>
    <w:rsid w:val="00B44F5E"/>
    <w:rsid w:val="00B53812"/>
    <w:rsid w:val="00B73C82"/>
    <w:rsid w:val="00B821BF"/>
    <w:rsid w:val="00B86651"/>
    <w:rsid w:val="00B8672D"/>
    <w:rsid w:val="00B92046"/>
    <w:rsid w:val="00B94CC3"/>
    <w:rsid w:val="00BA2D02"/>
    <w:rsid w:val="00BC56FC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23667"/>
    <w:rsid w:val="00C34764"/>
    <w:rsid w:val="00C455B8"/>
    <w:rsid w:val="00C46F80"/>
    <w:rsid w:val="00C50AC8"/>
    <w:rsid w:val="00C64202"/>
    <w:rsid w:val="00C70B0E"/>
    <w:rsid w:val="00C83BE1"/>
    <w:rsid w:val="00C8588E"/>
    <w:rsid w:val="00C8637B"/>
    <w:rsid w:val="00C87E6E"/>
    <w:rsid w:val="00C94B61"/>
    <w:rsid w:val="00CB533D"/>
    <w:rsid w:val="00CB7373"/>
    <w:rsid w:val="00CC73B2"/>
    <w:rsid w:val="00CE092C"/>
    <w:rsid w:val="00CE483C"/>
    <w:rsid w:val="00CE5C90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2C92"/>
    <w:rsid w:val="00DA592E"/>
    <w:rsid w:val="00DB3118"/>
    <w:rsid w:val="00DC7E8B"/>
    <w:rsid w:val="00DD387B"/>
    <w:rsid w:val="00DD42F1"/>
    <w:rsid w:val="00DE03E3"/>
    <w:rsid w:val="00DE0CEE"/>
    <w:rsid w:val="00DE40C3"/>
    <w:rsid w:val="00DE52ED"/>
    <w:rsid w:val="00DF1103"/>
    <w:rsid w:val="00DF2306"/>
    <w:rsid w:val="00E2305C"/>
    <w:rsid w:val="00E261A0"/>
    <w:rsid w:val="00E26A1A"/>
    <w:rsid w:val="00E34897"/>
    <w:rsid w:val="00E42139"/>
    <w:rsid w:val="00E454FB"/>
    <w:rsid w:val="00E52DDB"/>
    <w:rsid w:val="00E634F8"/>
    <w:rsid w:val="00E67D42"/>
    <w:rsid w:val="00E74418"/>
    <w:rsid w:val="00E80498"/>
    <w:rsid w:val="00E81C03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EE3DC4"/>
    <w:rsid w:val="00F05BA5"/>
    <w:rsid w:val="00F24E5C"/>
    <w:rsid w:val="00F32E1F"/>
    <w:rsid w:val="00F3712C"/>
    <w:rsid w:val="00F41E4A"/>
    <w:rsid w:val="00F4545A"/>
    <w:rsid w:val="00F4622A"/>
    <w:rsid w:val="00F53179"/>
    <w:rsid w:val="00F57ADB"/>
    <w:rsid w:val="00F816D8"/>
    <w:rsid w:val="00F821BB"/>
    <w:rsid w:val="00F91362"/>
    <w:rsid w:val="00F93AF0"/>
    <w:rsid w:val="00F948EB"/>
    <w:rsid w:val="00F94B47"/>
    <w:rsid w:val="00FA3CB0"/>
    <w:rsid w:val="00FA59F8"/>
    <w:rsid w:val="00FC0C24"/>
    <w:rsid w:val="00FC32D9"/>
    <w:rsid w:val="00FC6E77"/>
    <w:rsid w:val="00FD3CF8"/>
    <w:rsid w:val="00FD6900"/>
    <w:rsid w:val="00FE4DB8"/>
    <w:rsid w:val="00FE50E0"/>
    <w:rsid w:val="00FE5F9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C8588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U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  <w:rsid w:val="00C8588E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C8588E"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0" ma:contentTypeDescription="Crear nuevo documento." ma:contentTypeScope="" ma:versionID="8285ed1bd9e57cb88bfa69682f6e67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4DBCD0-1F91-4FBA-8446-E6A1443470D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344AE9C-6F2D-44CA-8853-24640A74700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98B3F6BE-2AD4-4BCA-9A50-A6C22D661D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8B4E2D-48BD-4A0F-8E0D-94E6D111209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0</TotalTime>
  <Pages>4</Pages>
  <Words>778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Josselyn Stefany Macias Pico</cp:lastModifiedBy>
  <cp:revision>2</cp:revision>
  <cp:lastPrinted>2007-12-14T21:45:00Z</cp:lastPrinted>
  <dcterms:created xsi:type="dcterms:W3CDTF">2020-11-29T15:33:00Z</dcterms:created>
  <dcterms:modified xsi:type="dcterms:W3CDTF">2020-11-29T15:33:00Z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