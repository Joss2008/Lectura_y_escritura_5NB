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77777777" w:rsidR="00A54D13" w:rsidRPr="00584FBC" w:rsidRDefault="00A54D13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B5F1C8F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>bibliograficas</w:t>
            </w:r>
            <w:proofErr w:type="spellEnd"/>
            <w:r w:rsidR="005B5B91" w:rsidRPr="00A15971">
              <w:rPr>
                <w:b/>
                <w:bCs/>
                <w:sz w:val="16"/>
                <w:szCs w:val="18"/>
                <w:lang w:val="es-MX"/>
              </w:rPr>
              <w:t>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35262ECD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Gr0</w:t>
            </w:r>
            <w:r w:rsidR="00BF55B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6A1D8460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toda la información innecesaria de la plantilla 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48CB9471" w:rsidR="00344815" w:rsidRPr="00A15971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Máximo </w:t>
            </w:r>
            <w:r w:rsidR="00A15971"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7329EB0A" w14:textId="1C914DEF" w:rsidR="00666322" w:rsidRDefault="00C95EF7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ARCHIVO BIBLIOGRÁFICO</w:t>
            </w:r>
          </w:p>
          <w:p w14:paraId="7D2E3733" w14:textId="77777777" w:rsidR="00CE6971" w:rsidRDefault="00CE6971" w:rsidP="006663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7E890A45" w14:textId="1BC0800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</w:t>
            </w:r>
            <w:r w:rsidR="00C95EF7">
              <w:rPr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>
              <w:rPr>
                <w:sz w:val="16"/>
                <w:szCs w:val="16"/>
                <w:lang w:val="es-MX"/>
              </w:rPr>
              <w:t>bibliograficas</w:t>
            </w:r>
            <w:proofErr w:type="spellEnd"/>
            <w:r w:rsidRPr="00F06E90">
              <w:rPr>
                <w:sz w:val="16"/>
                <w:szCs w:val="16"/>
                <w:lang w:val="es-MX"/>
              </w:rPr>
              <w:t>.</w:t>
            </w:r>
          </w:p>
          <w:p w14:paraId="08F3B7AF" w14:textId="789E74B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898A965" w14:textId="1FDB87B4" w:rsidR="00F06E90" w:rsidRPr="00EA66B4" w:rsidRDefault="00F06E90" w:rsidP="00F06E90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</w:pP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C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onsideraciones para </w:t>
            </w:r>
            <w:r w:rsidR="00C95EF7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presentar la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 descripción de la presentación de los RESULTADOS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:</w:t>
            </w:r>
          </w:p>
          <w:p w14:paraId="42378FE9" w14:textId="541DB6D9" w:rsidR="00F06E90" w:rsidRDefault="00F06E90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06B00BDC" w14:textId="77777777" w:rsidR="00CD0420" w:rsidRPr="00CD0420" w:rsidRDefault="00C95EF7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Se deben utilizar las que son importantes y que fueron leídas por el autor. </w:t>
            </w:r>
          </w:p>
          <w:p w14:paraId="2A0BD728" w14:textId="5D336B1D" w:rsidR="00004E8E" w:rsidRPr="00CD0420" w:rsidRDefault="00CD0420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o incluir referencias no publicadas. Seguir el formato recomendado </w:t>
            </w:r>
            <w:proofErr w:type="gramStart"/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 acuerdo a</w:t>
            </w:r>
            <w:proofErr w:type="gramEnd"/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NORMAS APA en concordancia a la revista o editorial 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el que se desea publicar el 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documento académico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28572F0" w14:textId="6C836379" w:rsidR="00C95EF7" w:rsidRPr="00CD0420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Lista</w:t>
            </w:r>
            <w:r w:rsidR="00CD0420"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r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referencias bibliográficas mencionadas a lo largo del trabajo.</w:t>
            </w:r>
          </w:p>
          <w:p w14:paraId="649755C6" w14:textId="195A1AB3" w:rsidR="00C95EF7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se incluyen referencias a trabajos que se han </w:t>
            </w:r>
            <w:r w:rsidR="00CD0420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consultado,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pero no se citan en el texto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30BEF3B5" w14:textId="4A82F532" w:rsidR="00CD0420" w:rsidRDefault="00CD0420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Incluir toda la bibliografía citada en el documento académico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6511B2E1" w14:textId="320C22F2" w:rsidR="006B2C2A" w:rsidRPr="006B2C2A" w:rsidRDefault="006B2C2A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generar las referencias bibliográficas utilizar cualquiera de las opciones siguientes:</w:t>
            </w:r>
          </w:p>
          <w:p w14:paraId="26EAD3D5" w14:textId="77777777" w:rsidR="006B2C2A" w:rsidRPr="006B2C2A" w:rsidRDefault="006B2C2A" w:rsidP="006B2C2A">
            <w:pPr>
              <w:pStyle w:val="Prrafodelista"/>
              <w:ind w:left="464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</w:p>
          <w:p w14:paraId="605477B6" w14:textId="77777777" w:rsidR="006B2C2A" w:rsidRDefault="00CD0420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Word</w:t>
            </w:r>
          </w:p>
          <w:p w14:paraId="571A83A4" w14:textId="77777777" w:rsid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Asistencia para las citaciones bibliográficas en los siguientes servicios</w:t>
            </w:r>
            <w:r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121F91A3" w14:textId="77777777" w:rsidR="006B2C2A" w:rsidRDefault="00AF0C34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hyperlink r:id="rId11" w:history="1">
              <w:r w:rsidR="006B2C2A">
                <w:rPr>
                  <w:rFonts w:eastAsia="Times" w:cs="Arial"/>
                  <w:caps w:val="0"/>
                  <w:color w:val="7030A0"/>
                  <w:kern w:val="0"/>
                  <w:sz w:val="16"/>
                  <w:szCs w:val="16"/>
                </w:rPr>
                <w:t>H</w:t>
              </w:r>
              <w:r w:rsidR="006B2C2A" w:rsidRPr="006B2C2A">
                <w:rPr>
                  <w:rFonts w:eastAsia="Times"/>
                  <w:caps w:val="0"/>
                  <w:color w:val="7030A0"/>
                  <w:kern w:val="0"/>
                  <w:sz w:val="16"/>
                  <w:szCs w:val="16"/>
                </w:rPr>
                <w:t>erramientas web para citar y referenciar</w:t>
              </w:r>
            </w:hyperlink>
            <w:r w:rsid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56A68806" w14:textId="5C2B3A45" w:rsidR="00C95EF7" w:rsidRP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 xml:space="preserve">Generador de referencias 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>N</w:t>
            </w: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>ormas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 xml:space="preserve"> APA.</w:t>
            </w:r>
          </w:p>
          <w:p w14:paraId="2349D27B" w14:textId="77777777" w:rsidR="00004E8E" w:rsidRPr="007A1C3D" w:rsidRDefault="00004E8E" w:rsidP="00004E8E">
            <w:pPr>
              <w:widowControl w:val="0"/>
              <w:autoSpaceDE w:val="0"/>
              <w:autoSpaceDN w:val="0"/>
              <w:adjustRightInd w:val="0"/>
              <w:spacing w:before="3"/>
              <w:ind w:left="222" w:right="184"/>
              <w:jc w:val="both"/>
              <w:rPr>
                <w:rFonts w:ascii="Calibri" w:hAnsi="Calibri" w:cs="Calibri"/>
                <w:b/>
                <w:i/>
                <w:szCs w:val="18"/>
              </w:rPr>
            </w:pPr>
          </w:p>
          <w:p w14:paraId="1641852C" w14:textId="77777777" w:rsidR="00C95C22" w:rsidRPr="00223B30" w:rsidRDefault="00C95C22" w:rsidP="00C95C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  <w:lang w:val="es-EC"/>
              </w:rPr>
              <w:t>ENLACES DE CONSULTA:</w:t>
            </w:r>
          </w:p>
          <w:p w14:paraId="6A9EA4B3" w14:textId="77777777" w:rsidR="00C95C22" w:rsidRDefault="00C95C22" w:rsidP="00C95C22">
            <w:pPr>
              <w:shd w:val="clear" w:color="auto" w:fill="D9E2F3" w:themeFill="accent1" w:themeFillTint="33"/>
              <w:jc w:val="both"/>
            </w:pPr>
          </w:p>
          <w:p w14:paraId="63215E50" w14:textId="77777777" w:rsidR="00C95C22" w:rsidRPr="00CD0420" w:rsidRDefault="00AF0C34" w:rsidP="00C95C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2" w:history="1">
              <w:r w:rsidR="00C95C22" w:rsidRPr="00CD0420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122C0380" w14:textId="77777777" w:rsidR="00C95C22" w:rsidRPr="00CD0420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  <w:lang w:val="es-ES_tradnl"/>
              </w:rPr>
            </w:pPr>
          </w:p>
          <w:p w14:paraId="3D1D5D78" w14:textId="5B91336B" w:rsidR="00C95C22" w:rsidRPr="00CD0420" w:rsidRDefault="00AF0C34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3" w:history="1">
              <w:r w:rsidR="00C95EF7" w:rsidRPr="00CD0420">
                <w:rPr>
                  <w:rStyle w:val="Hipervnculo"/>
                  <w:sz w:val="16"/>
                  <w:szCs w:val="16"/>
                </w:rPr>
                <w:t>https://normas-apa.org/</w:t>
              </w:r>
            </w:hyperlink>
          </w:p>
          <w:p w14:paraId="6C6E8595" w14:textId="67078CAE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27ACCA40" w14:textId="34D9625C" w:rsidR="00CD0420" w:rsidRPr="00CD0420" w:rsidRDefault="00AF0C34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4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https://normasapa.in/citar-apa-online/</w:t>
              </w:r>
            </w:hyperlink>
          </w:p>
          <w:p w14:paraId="129F45E1" w14:textId="03489625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12B4AEE9" w14:textId="3FBF1D57" w:rsidR="00CD0420" w:rsidRPr="00CD0420" w:rsidRDefault="00AF0C34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5" w:history="1">
              <w:r w:rsidR="00CD0420" w:rsidRPr="00CD0420">
                <w:rPr>
                  <w:rStyle w:val="Hipervnculo"/>
                  <w:sz w:val="16"/>
                  <w:szCs w:val="16"/>
                </w:rPr>
                <w:t>http://blogs.udla.edu.ec/honestidad/2014/12/15/generadores-automaticos-de-referencias-bibliograficas/</w:t>
              </w:r>
            </w:hyperlink>
          </w:p>
          <w:p w14:paraId="4166BD7A" w14:textId="1D7FCC10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bCs/>
                <w:sz w:val="16"/>
                <w:szCs w:val="16"/>
                <w:u w:val="single"/>
              </w:rPr>
            </w:pPr>
          </w:p>
          <w:p w14:paraId="4AC43404" w14:textId="5741CE6D" w:rsidR="00CD0420" w:rsidRPr="00CD0420" w:rsidRDefault="00AF0C34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hyperlink r:id="rId16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https://observatorio.tec.mx/edu-news/5-herramientas-web-para-citar-y-referenciar</w:t>
              </w:r>
            </w:hyperlink>
          </w:p>
          <w:p w14:paraId="1BA73929" w14:textId="77777777" w:rsidR="00C95EF7" w:rsidRDefault="00C95EF7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</w:p>
          <w:p w14:paraId="6F826640" w14:textId="7E37C8C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3695CC54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A3774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plicación de herramienta de generador bibliográfico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505A86A7" w14:textId="2AEFC05A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BF55B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="00BF55BD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 Gr0</w:t>
            </w:r>
            <w:r w:rsidR="00BF55B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="00BF55BD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-Documento académico-Avance </w:t>
            </w:r>
            <w:r w:rsidR="00BF55B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BF55BD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</w:t>
            </w:r>
            <w:r w:rsidR="00BF55B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BF55BD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F55BD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="00BF55BD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BF55BD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lastRenderedPageBreak/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5282E24E" w:rsidR="00816063" w:rsidRDefault="00BF55BD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 Gr0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-Documento académico-Avance 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4402"/>
              <w:gridCol w:w="2095"/>
              <w:gridCol w:w="736"/>
              <w:gridCol w:w="867"/>
            </w:tblGrid>
            <w:tr w:rsidR="00C95EF7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069FD235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: Documento de Investigación (Avance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5B1231C0" w:rsidR="00E454FB" w:rsidRPr="00FA3CB0" w:rsidRDefault="00C95EF7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C95EF7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Archivo Bibliográfico del Documento académico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24F12553" w:rsidR="00E454FB" w:rsidRPr="00FA3CB0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Gr01-Documento académico-Avance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-5A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B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-2020-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1CE79510" w:rsidR="00E454FB" w:rsidRPr="00FA3CB0" w:rsidRDefault="00621599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1</w:t>
                  </w:r>
                  <w:r w:rsidR="00C95EF7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574E3A7E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621599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0DE33FE9" w:rsidR="00E454FB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3D2B5821" w14:textId="2CA9E4F7" w:rsidR="00A56245" w:rsidRPr="00F41F10" w:rsidRDefault="00C95EF7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Para la presentación de las Referencias bibliográficas debe aplicarse las NORMAS APA séptima edición. M</w:t>
            </w:r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ínimo 10 referencias </w:t>
            </w:r>
            <w:proofErr w:type="spellStart"/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="00A56245"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2E0BFB5" w14:textId="77777777" w:rsidR="00A56245" w:rsidRPr="00F41F10" w:rsidRDefault="00A56245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32754CD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debe realizarse en esta misma plantilla.</w:t>
            </w:r>
          </w:p>
          <w:p w14:paraId="56ED1257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NO borrar las instrucciones del archivo de la plantilla del trabajo.</w:t>
            </w:r>
          </w:p>
          <w:p w14:paraId="5FE57396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documento académico de investigación, a los conceptos que se presentan en el material de estudios de la asignatura y de sus unidades.</w:t>
            </w:r>
          </w:p>
          <w:p w14:paraId="0090357C" w14:textId="25EF5509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15971"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365249BA" w14:textId="77777777" w:rsidR="00A56245" w:rsidRPr="00F41F10" w:rsidRDefault="00A56245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F41F10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 w:rsidRPr="00F41F10"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Microsoft TEAMS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1C93A4F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</w:t>
            </w:r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mínimo 10 referencias </w:t>
            </w:r>
            <w:proofErr w:type="spellStart"/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por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aplicar </w:t>
            </w:r>
            <w:r w:rsidR="00C95EF7" w:rsidRPr="00C95EF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NORMAS APA séptima edición</w:t>
            </w:r>
            <w:r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09F54CE2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95EF7" w:rsidRPr="00D44DF1" w14:paraId="07318727" w14:textId="77777777" w:rsidTr="00C95EF7">
        <w:trPr>
          <w:trHeight w:val="375"/>
        </w:trPr>
        <w:tc>
          <w:tcPr>
            <w:tcW w:w="9356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8DB1F1C" w14:textId="1073B5C5" w:rsidR="005C714B" w:rsidRDefault="005C714B" w:rsidP="006D7A53">
            <w:pPr>
              <w:spacing w:before="120" w:after="120" w:line="480" w:lineRule="auto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desarrollo</w:t>
            </w:r>
          </w:p>
          <w:p w14:paraId="7E28974A" w14:textId="05E027D3" w:rsidR="003D0D87" w:rsidRDefault="00C95EF7" w:rsidP="006D7A53">
            <w:pPr>
              <w:spacing w:before="120" w:after="120" w:line="480" w:lineRule="auto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reFERENCIAS BIBLIOGRÁFICA </w:t>
            </w:r>
          </w:p>
          <w:sdt>
            <w:sdtPr>
              <w:rPr>
                <w:rFonts w:eastAsia="Times"/>
                <w:b w:val="0"/>
                <w:caps w:val="0"/>
                <w:color w:val="auto"/>
                <w:kern w:val="0"/>
                <w:sz w:val="18"/>
                <w:szCs w:val="20"/>
                <w:lang w:val="es-ES"/>
              </w:rPr>
              <w:id w:val="1665283339"/>
              <w:docPartObj>
                <w:docPartGallery w:val="Bibliographies"/>
                <w:docPartUnique/>
              </w:docPartObj>
            </w:sdtPr>
            <w:sdtEndPr>
              <w:rPr>
                <w:lang w:val="es-419"/>
              </w:rPr>
            </w:sdtEndPr>
            <w:sdtContent>
              <w:p w14:paraId="5F4771BE" w14:textId="593A6E2C" w:rsidR="003D0D87" w:rsidRDefault="003D0D87" w:rsidP="006D7A53">
                <w:pPr>
                  <w:pStyle w:val="Ttulo1"/>
                  <w:spacing w:line="480" w:lineRule="auto"/>
                </w:pPr>
                <w:r>
                  <w:rPr>
                    <w:lang w:val="es-ES"/>
                  </w:rPr>
                  <w:t>Bibliografía</w:t>
                </w:r>
              </w:p>
              <w:sdt>
                <w:sdtPr>
                  <w:id w:val="111145805"/>
                  <w:bibliography/>
                </w:sdtPr>
                <w:sdtEndPr/>
                <w:sdtContent>
                  <w:p w14:paraId="41130F33" w14:textId="77777777" w:rsidR="00740629" w:rsidRDefault="003D0D87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 w:rsidRPr="006D7A53">
                      <w:instrText>BIBLIOGRAPHY</w:instrText>
                    </w:r>
                    <w:r>
                      <w:fldChar w:fldCharType="separate"/>
                    </w:r>
                    <w:r w:rsidR="00740629">
                      <w:rPr>
                        <w:noProof/>
                      </w:rPr>
                      <w:t xml:space="preserve">cabeza, I. l. (2013). </w:t>
                    </w:r>
                    <w:r w:rsidR="00740629">
                      <w:rPr>
                        <w:i/>
                        <w:iCs/>
                        <w:noProof/>
                      </w:rPr>
                      <w:t>LA CREACIÓN DEl OBJETOS DE APRENDIZAJE EN EL MODELO B-LEARNING Y.</w:t>
                    </w:r>
                    <w:r w:rsidR="00740629">
                      <w:rPr>
                        <w:noProof/>
                      </w:rPr>
                      <w:t xml:space="preserve"> RIOBAMBA: INGENIERA EN SISTEMAS INFORMÁTICOS. Obtenido de http://dspace.espoch.edu.ec/bitstream/123456789/2537/1/18T00513.pdf</w:t>
                    </w:r>
                  </w:p>
                  <w:p w14:paraId="133AFFC1" w14:textId="77777777" w:rsidR="00740629" w:rsidRDefault="00740629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Cavsi. (8 de Febrero de 2013). </w:t>
                    </w:r>
                    <w:r>
                      <w:rPr>
                        <w:i/>
                        <w:iCs/>
                        <w:noProof/>
                      </w:rPr>
                      <w:t>¿Qué es Courseware?</w:t>
                    </w:r>
                    <w:r>
                      <w:rPr>
                        <w:noProof/>
                      </w:rPr>
                      <w:t xml:space="preserve"> Obtenido de https://www.cavsi.com/preguntasrespuestas/que-es-courseware/</w:t>
                    </w:r>
                  </w:p>
                  <w:p w14:paraId="59725BFD" w14:textId="77777777" w:rsidR="00740629" w:rsidRDefault="00740629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Garcia, R. A. (2017). ALFA-OMEGA. Obtenido de http://www.aniei.org.mx/Archivos/Memorias/L_Electronico_CNCIIC2017.pdf#page=123</w:t>
                    </w:r>
                  </w:p>
                  <w:p w14:paraId="133FE0B0" w14:textId="77777777" w:rsidR="00740629" w:rsidRDefault="00740629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José Manuel Sáez López (1), M. F. (29 de Junio de 2012). Descubriendo Edmodo: beneficios del microblogging en educación de adultos. pág. 17.</w:t>
                    </w:r>
                  </w:p>
                  <w:p w14:paraId="149B895F" w14:textId="77777777" w:rsidR="00740629" w:rsidRDefault="00740629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Linares, J. C. (1 de Febrero de 2019). </w:t>
                    </w:r>
                    <w:r>
                      <w:rPr>
                        <w:i/>
                        <w:iCs/>
                        <w:noProof/>
                      </w:rPr>
                      <w:t>Bit4learn</w:t>
                    </w:r>
                    <w:r>
                      <w:rPr>
                        <w:noProof/>
                      </w:rPr>
                      <w:t>. Obtenido de https://bit4learn.com/es/lms/edmodo/</w:t>
                    </w:r>
                  </w:p>
                  <w:p w14:paraId="2DF1B54A" w14:textId="77777777" w:rsidR="00740629" w:rsidRDefault="00740629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Manchego, M. M. (2020). </w:t>
                    </w:r>
                    <w:r>
                      <w:rPr>
                        <w:i/>
                        <w:iCs/>
                        <w:noProof/>
                      </w:rPr>
                      <w:t>E-Learning, ¿Una nueva forma de aprendizaje o tambien fuente de motivacion ?</w:t>
                    </w:r>
                    <w:r>
                      <w:rPr>
                        <w:noProof/>
                      </w:rPr>
                      <w:t xml:space="preserve"> </w:t>
                    </w:r>
                  </w:p>
                  <w:p w14:paraId="2CC49F11" w14:textId="77777777" w:rsidR="00740629" w:rsidRDefault="00740629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Márquez, J. M. (2009). </w:t>
                    </w:r>
                    <w:r>
                      <w:rPr>
                        <w:i/>
                        <w:iCs/>
                        <w:noProof/>
                      </w:rPr>
                      <w:t>Estado del arte del eLearning.</w:t>
                    </w:r>
                    <w:r>
                      <w:rPr>
                        <w:noProof/>
                      </w:rPr>
                      <w:t xml:space="preserve"> Universidad de Sevilla, Sevilla. Obtenido de http://www.lsi.us.es/docs/doctorado/memorias/Marquez,%20Jose%20M.pdf</w:t>
                    </w:r>
                  </w:p>
                  <w:p w14:paraId="0E171816" w14:textId="77777777" w:rsidR="00740629" w:rsidRDefault="00740629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Quishpe, E. G. (2015). </w:t>
                    </w:r>
                    <w:r>
                      <w:rPr>
                        <w:i/>
                        <w:iCs/>
                        <w:noProof/>
                      </w:rPr>
                      <w:t>Analisis, Diseño e Implementación de un entorno virtual de aprendizaje para el colegio menor Universitario.</w:t>
                    </w:r>
                    <w:r>
                      <w:rPr>
                        <w:noProof/>
                      </w:rPr>
                      <w:t xml:space="preserve"> UNIVERSIDAD CENTRAL DEL ECUADOR, Quito. Obtenido de http://www.dspace.uce.edu.ec/bitstream/25000/4312/1/T-UCE-0011-153.pdf</w:t>
                    </w:r>
                  </w:p>
                  <w:p w14:paraId="2703AD5B" w14:textId="77777777" w:rsidR="00740629" w:rsidRDefault="00740629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Santillan, E. F. (2019). </w:t>
                    </w:r>
                    <w:r>
                      <w:rPr>
                        <w:i/>
                        <w:iCs/>
                        <w:noProof/>
                      </w:rPr>
                      <w:t>PLATAFORMA SCHOOLOGY Y SU INCIDENCIA EN EL PROCESO DE ENSEÑANZA – APRENDIZAJE EN LOS ESTUDIANTES DEL BACHILLERATO.</w:t>
                    </w:r>
                    <w:r>
                      <w:rPr>
                        <w:noProof/>
                      </w:rPr>
                      <w:t xml:space="preserve"> Obtenido de http://dspace.utb.edu.ec/bitstream/handle/49000/7501/P-UTB-FCJSE-COMPT-000105.pdf?sequence=1&amp;isAllowed=y</w:t>
                    </w:r>
                  </w:p>
                  <w:p w14:paraId="531E39B9" w14:textId="77777777" w:rsidR="00740629" w:rsidRDefault="00740629" w:rsidP="006D7A53">
                    <w:pPr>
                      <w:pStyle w:val="Bibliografa"/>
                      <w:spacing w:line="480" w:lineRule="auto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Sequera, R. M. (12 de Septiembre de 2018). </w:t>
                    </w:r>
                    <w:r>
                      <w:rPr>
                        <w:i/>
                        <w:iCs/>
                        <w:noProof/>
                      </w:rPr>
                      <w:t>Blog Docentes 2.0</w:t>
                    </w:r>
                    <w:r>
                      <w:rPr>
                        <w:noProof/>
                      </w:rPr>
                      <w:t>. Obtenido de https://blog.docentes20.com/2018/09/que-es-courseware-docentes-2-0/</w:t>
                    </w:r>
                  </w:p>
                  <w:p w14:paraId="057174A2" w14:textId="4DA1C73F" w:rsidR="00C95EF7" w:rsidRPr="006D7A53" w:rsidRDefault="003D0D87" w:rsidP="006D7A53">
                    <w:pPr>
                      <w:spacing w:line="480" w:lineRule="auto"/>
                    </w:pP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</w:tc>
      </w:tr>
    </w:tbl>
    <w:p w14:paraId="686776D3" w14:textId="119EE89B" w:rsidR="00934B00" w:rsidRDefault="00934B00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184E42AD" w14:textId="0C9D08F0" w:rsidR="00C95EF7" w:rsidRDefault="005C714B" w:rsidP="005C714B">
      <w:pPr>
        <w:shd w:val="clear" w:color="auto" w:fill="D5DCE4" w:themeFill="text2" w:themeFillTint="33"/>
        <w:jc w:val="center"/>
        <w:rPr>
          <w:rFonts w:ascii="Calibri" w:hAnsi="Calibri" w:cs="Calibri"/>
          <w:sz w:val="22"/>
          <w:szCs w:val="22"/>
          <w:lang w:val="es-ES"/>
        </w:rPr>
      </w:pPr>
      <w:r>
        <w:rPr>
          <w:b/>
          <w:bCs/>
          <w:sz w:val="16"/>
          <w:szCs w:val="16"/>
          <w:lang w:val="es-MX"/>
        </w:rPr>
        <w:t>M</w:t>
      </w:r>
      <w:r w:rsidRPr="00C95EF7">
        <w:rPr>
          <w:b/>
          <w:bCs/>
          <w:sz w:val="16"/>
          <w:szCs w:val="16"/>
          <w:lang w:val="es-MX"/>
        </w:rPr>
        <w:t xml:space="preserve">ínimo 10 referencias </w:t>
      </w:r>
      <w:proofErr w:type="spellStart"/>
      <w:r w:rsidRPr="00C95EF7">
        <w:rPr>
          <w:b/>
          <w:bCs/>
          <w:sz w:val="16"/>
          <w:szCs w:val="16"/>
          <w:lang w:val="es-MX"/>
        </w:rPr>
        <w:t>bibliograficas</w:t>
      </w:r>
      <w:proofErr w:type="spellEnd"/>
    </w:p>
    <w:p w14:paraId="4E3851E2" w14:textId="77777777" w:rsidR="00C95EF7" w:rsidRDefault="00C95EF7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DBF40DA" w14:textId="77777777" w:rsidR="005508A0" w:rsidRPr="007A1C3D" w:rsidRDefault="005508A0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8F77D3" w14:paraId="2A3F36F0" w14:textId="77777777" w:rsidTr="008F77D3">
        <w:trPr>
          <w:trHeight w:val="319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0AF2148F" w:rsidR="00F93AF0" w:rsidRPr="008F77D3" w:rsidRDefault="005C714B" w:rsidP="00740629">
            <w:pPr>
              <w:pStyle w:val="PE-parrafo-alumnos-cuadros"/>
              <w:spacing w:before="120" w:after="120" w:line="360" w:lineRule="auto"/>
              <w:ind w:left="57" w:right="57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8F77D3">
              <w:rPr>
                <w:rFonts w:cs="Arial"/>
                <w:b/>
                <w:szCs w:val="18"/>
              </w:rPr>
              <w:t>pellido</w:t>
            </w:r>
            <w:r w:rsidR="00B53812" w:rsidRPr="008F77D3">
              <w:rPr>
                <w:rFonts w:cs="Arial"/>
                <w:b/>
                <w:szCs w:val="18"/>
              </w:rPr>
              <w:t>s</w:t>
            </w:r>
            <w:r w:rsidR="00921CB6" w:rsidRPr="008F77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nombres </w:t>
            </w:r>
            <w:r w:rsidR="00921CB6" w:rsidRPr="008F77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2F4332EA" w14:textId="77777777" w:rsidR="006952E0" w:rsidRPr="006952E0" w:rsidRDefault="006952E0" w:rsidP="00740629">
            <w:pPr>
              <w:spacing w:line="360" w:lineRule="auto"/>
              <w:jc w:val="both"/>
              <w:rPr>
                <w:lang w:val="es-ES"/>
              </w:rPr>
            </w:pPr>
            <w:r w:rsidRPr="006952E0">
              <w:rPr>
                <w:lang w:val="es-ES"/>
              </w:rPr>
              <w:t xml:space="preserve">TAURIZ SOLORZANO SARA </w:t>
            </w:r>
          </w:p>
          <w:p w14:paraId="4005032A" w14:textId="77777777" w:rsidR="006952E0" w:rsidRPr="006952E0" w:rsidRDefault="006952E0" w:rsidP="00740629">
            <w:pPr>
              <w:spacing w:line="360" w:lineRule="auto"/>
              <w:jc w:val="both"/>
              <w:rPr>
                <w:lang w:val="es-ES"/>
              </w:rPr>
            </w:pPr>
            <w:r w:rsidRPr="006952E0">
              <w:rPr>
                <w:lang w:val="es-ES"/>
              </w:rPr>
              <w:t>RIVERA ALVARADO ROSA</w:t>
            </w:r>
          </w:p>
          <w:p w14:paraId="1B573907" w14:textId="77777777" w:rsidR="006952E0" w:rsidRPr="006952E0" w:rsidRDefault="006952E0" w:rsidP="00740629">
            <w:pPr>
              <w:spacing w:line="360" w:lineRule="auto"/>
              <w:jc w:val="both"/>
              <w:rPr>
                <w:lang w:val="es-ES"/>
              </w:rPr>
            </w:pPr>
            <w:r w:rsidRPr="006952E0">
              <w:rPr>
                <w:lang w:val="es-ES"/>
              </w:rPr>
              <w:t>TORO VEGA IDER LEONARDO</w:t>
            </w:r>
          </w:p>
          <w:p w14:paraId="089A8078" w14:textId="7C33820E" w:rsidR="00FF7E20" w:rsidRPr="000C2815" w:rsidRDefault="006952E0" w:rsidP="00740629">
            <w:pPr>
              <w:spacing w:line="360" w:lineRule="auto"/>
              <w:jc w:val="both"/>
            </w:pPr>
            <w:r w:rsidRPr="006952E0">
              <w:rPr>
                <w:lang w:val="ca-ES"/>
              </w:rPr>
              <w:t>VARGAS GARCIA NICOLE</w:t>
            </w:r>
          </w:p>
        </w:tc>
      </w:tr>
    </w:tbl>
    <w:p w14:paraId="562B69A1" w14:textId="77777777" w:rsidR="00921B35" w:rsidRPr="008F77D3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cs="Arial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>José Antonio Bazurto Roldán</w:t>
      </w:r>
    </w:p>
    <w:p w14:paraId="457CFB13" w14:textId="23C004F2" w:rsidR="003373A9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  <w:r w:rsidR="003373A9">
        <w:rPr>
          <w:rFonts w:ascii="Calibri" w:hAnsi="Calibri" w:cs="Calibri"/>
          <w:b/>
          <w:i/>
          <w:szCs w:val="18"/>
        </w:rPr>
        <w:t xml:space="preserve">   </w:t>
      </w:r>
    </w:p>
    <w:p w14:paraId="188A72E3" w14:textId="12662012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72E90F74" w14:textId="57E07E58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sectPr w:rsidR="00EA66B4" w:rsidSect="00000A47">
      <w:headerReference w:type="default" r:id="rId17"/>
      <w:footerReference w:type="default" r:id="rId18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80984" w14:textId="77777777" w:rsidR="00AF0C34" w:rsidRDefault="00AF0C34">
      <w:r>
        <w:separator/>
      </w:r>
    </w:p>
  </w:endnote>
  <w:endnote w:type="continuationSeparator" w:id="0">
    <w:p w14:paraId="67A8E328" w14:textId="77777777" w:rsidR="00AF0C34" w:rsidRDefault="00AF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FD3CF8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94AFE" w14:textId="77777777" w:rsidR="00AF0C34" w:rsidRDefault="00AF0C34">
      <w:r>
        <w:separator/>
      </w:r>
    </w:p>
  </w:footnote>
  <w:footnote w:type="continuationSeparator" w:id="0">
    <w:p w14:paraId="5330960A" w14:textId="77777777" w:rsidR="00AF0C34" w:rsidRDefault="00AF0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7938" w:type="dxa"/>
      <w:tblLook w:val="01E0" w:firstRow="1" w:lastRow="1" w:firstColumn="1" w:lastColumn="1" w:noHBand="0" w:noVBand="0"/>
    </w:tblPr>
    <w:tblGrid>
      <w:gridCol w:w="3969"/>
      <w:gridCol w:w="3969"/>
    </w:tblGrid>
    <w:tr w:rsidR="00BF55BD" w:rsidRPr="00FE70F4" w14:paraId="2C4A1749" w14:textId="17785265" w:rsidTr="00BF55BD">
      <w:trPr>
        <w:trHeight w:val="428"/>
      </w:trPr>
      <w:tc>
        <w:tcPr>
          <w:tcW w:w="3969" w:type="dxa"/>
        </w:tcPr>
        <w:p w14:paraId="04AA1415" w14:textId="6388DBFE" w:rsidR="00BF55BD" w:rsidRPr="00FE70F4" w:rsidRDefault="00BF55BD" w:rsidP="00BF55BD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A54D13">
            <w:rPr>
              <w:color w:val="800000"/>
              <w:sz w:val="16"/>
              <w:szCs w:val="16"/>
              <w:lang w:val="es-ES_tradnl"/>
            </w:rPr>
            <w:t>Gr0</w:t>
          </w:r>
          <w:r>
            <w:rPr>
              <w:color w:val="800000"/>
              <w:sz w:val="16"/>
              <w:szCs w:val="16"/>
              <w:lang w:val="es-ES_tradnl"/>
            </w:rPr>
            <w:t xml:space="preserve">7 </w:t>
          </w:r>
          <w:r w:rsidRPr="00A54D13">
            <w:rPr>
              <w:color w:val="800000"/>
              <w:sz w:val="16"/>
              <w:szCs w:val="16"/>
              <w:lang w:val="es-ES_tradnl"/>
            </w:rPr>
            <w:t>Documento académico-Avance</w:t>
          </w:r>
          <w:r>
            <w:rPr>
              <w:color w:val="800000"/>
              <w:sz w:val="16"/>
              <w:szCs w:val="16"/>
              <w:lang w:val="es-ES_tradnl"/>
            </w:rPr>
            <w:t xml:space="preserve"> 6</w:t>
          </w:r>
          <w:r w:rsidRPr="00A54D13">
            <w:rPr>
              <w:color w:val="800000"/>
              <w:sz w:val="16"/>
              <w:szCs w:val="16"/>
              <w:lang w:val="es-ES_tradnl"/>
            </w:rPr>
            <w:t>-5</w:t>
          </w:r>
          <w:r>
            <w:rPr>
              <w:color w:val="800000"/>
              <w:sz w:val="16"/>
              <w:szCs w:val="16"/>
              <w:lang w:val="es-ES_tradnl"/>
            </w:rPr>
            <w:t>B</w:t>
          </w:r>
          <w:r w:rsidRPr="00A54D13">
            <w:rPr>
              <w:color w:val="800000"/>
              <w:sz w:val="16"/>
              <w:szCs w:val="16"/>
              <w:lang w:val="es-ES_tradnl"/>
            </w:rPr>
            <w:t>-2020-</w:t>
          </w:r>
          <w:r>
            <w:rPr>
              <w:color w:val="800000"/>
              <w:sz w:val="16"/>
              <w:szCs w:val="16"/>
              <w:lang w:val="es-ES_tradnl"/>
            </w:rPr>
            <w:t xml:space="preserve">2 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6D7A53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06 de marzo de 2021</w:t>
          </w:r>
          <w:r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3969" w:type="dxa"/>
        </w:tcPr>
        <w:p w14:paraId="09F59B80" w14:textId="76AEDFD9" w:rsidR="00BF55BD" w:rsidRPr="00C141C6" w:rsidRDefault="00BF55BD" w:rsidP="00BF55BD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Título corto: Plataformas e-learning para   Colegios Fiscales</w:t>
          </w:r>
        </w:p>
        <w:p w14:paraId="7DFDA4D0" w14:textId="2E5B39AB" w:rsidR="00BF55BD" w:rsidRPr="00A54D13" w:rsidRDefault="00BF55BD" w:rsidP="00BF55BD">
          <w:pPr>
            <w:pStyle w:val="Encabezado"/>
            <w:rPr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Tauriz-Rivera-Toro-Vargas</w:t>
          </w:r>
          <w:r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1AD6A65"/>
    <w:multiLevelType w:val="hybridMultilevel"/>
    <w:tmpl w:val="EC1222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26B55"/>
    <w:multiLevelType w:val="hybridMultilevel"/>
    <w:tmpl w:val="DFC89D56"/>
    <w:lvl w:ilvl="0" w:tplc="BE1EFB4A">
      <w:numFmt w:val="bullet"/>
      <w:lvlText w:val="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22F5"/>
    <w:multiLevelType w:val="hybridMultilevel"/>
    <w:tmpl w:val="8A066AD8"/>
    <w:lvl w:ilvl="0" w:tplc="50820CAE">
      <w:start w:val="1"/>
      <w:numFmt w:val="decimal"/>
      <w:lvlText w:val="%1."/>
      <w:lvlJc w:val="left"/>
      <w:pPr>
        <w:ind w:left="720" w:hanging="360"/>
      </w:pPr>
      <w:rPr>
        <w:b/>
        <w:bCs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9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A06C3"/>
    <w:multiLevelType w:val="multilevel"/>
    <w:tmpl w:val="3C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0235C"/>
    <w:multiLevelType w:val="hybridMultilevel"/>
    <w:tmpl w:val="6CBE36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862839"/>
    <w:multiLevelType w:val="hybridMultilevel"/>
    <w:tmpl w:val="74C29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C4E9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337EA"/>
    <w:multiLevelType w:val="hybridMultilevel"/>
    <w:tmpl w:val="85FEC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7520A"/>
    <w:multiLevelType w:val="hybridMultilevel"/>
    <w:tmpl w:val="2C3A01E8"/>
    <w:lvl w:ilvl="0" w:tplc="300A001B">
      <w:start w:val="1"/>
      <w:numFmt w:val="low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7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9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F01A7C"/>
    <w:multiLevelType w:val="hybridMultilevel"/>
    <w:tmpl w:val="78B41E86"/>
    <w:lvl w:ilvl="0" w:tplc="300A001B">
      <w:start w:val="1"/>
      <w:numFmt w:val="lowerRoman"/>
      <w:lvlText w:val="%1."/>
      <w:lvlJc w:val="right"/>
      <w:pPr>
        <w:ind w:left="1233" w:hanging="360"/>
      </w:pPr>
    </w:lvl>
    <w:lvl w:ilvl="1" w:tplc="300A0019" w:tentative="1">
      <w:start w:val="1"/>
      <w:numFmt w:val="lowerLetter"/>
      <w:lvlText w:val="%2."/>
      <w:lvlJc w:val="left"/>
      <w:pPr>
        <w:ind w:left="1953" w:hanging="360"/>
      </w:pPr>
    </w:lvl>
    <w:lvl w:ilvl="2" w:tplc="300A001B" w:tentative="1">
      <w:start w:val="1"/>
      <w:numFmt w:val="lowerRoman"/>
      <w:lvlText w:val="%3."/>
      <w:lvlJc w:val="right"/>
      <w:pPr>
        <w:ind w:left="2673" w:hanging="180"/>
      </w:pPr>
    </w:lvl>
    <w:lvl w:ilvl="3" w:tplc="300A000F" w:tentative="1">
      <w:start w:val="1"/>
      <w:numFmt w:val="decimal"/>
      <w:lvlText w:val="%4."/>
      <w:lvlJc w:val="left"/>
      <w:pPr>
        <w:ind w:left="3393" w:hanging="360"/>
      </w:pPr>
    </w:lvl>
    <w:lvl w:ilvl="4" w:tplc="300A0019" w:tentative="1">
      <w:start w:val="1"/>
      <w:numFmt w:val="lowerLetter"/>
      <w:lvlText w:val="%5."/>
      <w:lvlJc w:val="left"/>
      <w:pPr>
        <w:ind w:left="4113" w:hanging="360"/>
      </w:pPr>
    </w:lvl>
    <w:lvl w:ilvl="5" w:tplc="300A001B" w:tentative="1">
      <w:start w:val="1"/>
      <w:numFmt w:val="lowerRoman"/>
      <w:lvlText w:val="%6."/>
      <w:lvlJc w:val="right"/>
      <w:pPr>
        <w:ind w:left="4833" w:hanging="180"/>
      </w:pPr>
    </w:lvl>
    <w:lvl w:ilvl="6" w:tplc="300A000F" w:tentative="1">
      <w:start w:val="1"/>
      <w:numFmt w:val="decimal"/>
      <w:lvlText w:val="%7."/>
      <w:lvlJc w:val="left"/>
      <w:pPr>
        <w:ind w:left="5553" w:hanging="360"/>
      </w:pPr>
    </w:lvl>
    <w:lvl w:ilvl="7" w:tplc="300A0019" w:tentative="1">
      <w:start w:val="1"/>
      <w:numFmt w:val="lowerLetter"/>
      <w:lvlText w:val="%8."/>
      <w:lvlJc w:val="left"/>
      <w:pPr>
        <w:ind w:left="6273" w:hanging="360"/>
      </w:pPr>
    </w:lvl>
    <w:lvl w:ilvl="8" w:tplc="30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1" w15:restartNumberingAfterBreak="0">
    <w:nsid w:val="5D6E7EA1"/>
    <w:multiLevelType w:val="hybridMultilevel"/>
    <w:tmpl w:val="8D68732A"/>
    <w:lvl w:ilvl="0" w:tplc="A8B23AF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3" w15:restartNumberingAfterBreak="0">
    <w:nsid w:val="624B2D3A"/>
    <w:multiLevelType w:val="hybridMultilevel"/>
    <w:tmpl w:val="9C38A88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A3642"/>
    <w:multiLevelType w:val="hybridMultilevel"/>
    <w:tmpl w:val="09DA5630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055A8BF0">
      <w:numFmt w:val="bullet"/>
      <w:lvlText w:val="•"/>
      <w:lvlJc w:val="left"/>
      <w:pPr>
        <w:ind w:left="1800" w:hanging="720"/>
      </w:pPr>
      <w:rPr>
        <w:rFonts w:ascii="Arial" w:eastAsia="Times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A6BC8"/>
    <w:multiLevelType w:val="hybridMultilevel"/>
    <w:tmpl w:val="60701BFA"/>
    <w:lvl w:ilvl="0" w:tplc="300A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8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0" w15:restartNumberingAfterBreak="0">
    <w:nsid w:val="71191941"/>
    <w:multiLevelType w:val="hybridMultilevel"/>
    <w:tmpl w:val="F39076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3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814DA3"/>
    <w:multiLevelType w:val="multilevel"/>
    <w:tmpl w:val="61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4"/>
  </w:num>
  <w:num w:numId="5">
    <w:abstractNumId w:val="39"/>
  </w:num>
  <w:num w:numId="6">
    <w:abstractNumId w:val="42"/>
  </w:num>
  <w:num w:numId="7">
    <w:abstractNumId w:val="26"/>
  </w:num>
  <w:num w:numId="8">
    <w:abstractNumId w:val="8"/>
  </w:num>
  <w:num w:numId="9">
    <w:abstractNumId w:val="28"/>
  </w:num>
  <w:num w:numId="10">
    <w:abstractNumId w:val="29"/>
  </w:num>
  <w:num w:numId="11">
    <w:abstractNumId w:val="43"/>
  </w:num>
  <w:num w:numId="12">
    <w:abstractNumId w:val="32"/>
  </w:num>
  <w:num w:numId="13">
    <w:abstractNumId w:val="15"/>
  </w:num>
  <w:num w:numId="14">
    <w:abstractNumId w:val="21"/>
  </w:num>
  <w:num w:numId="15">
    <w:abstractNumId w:val="25"/>
  </w:num>
  <w:num w:numId="16">
    <w:abstractNumId w:val="19"/>
  </w:num>
  <w:num w:numId="17">
    <w:abstractNumId w:val="45"/>
  </w:num>
  <w:num w:numId="18">
    <w:abstractNumId w:val="23"/>
  </w:num>
  <w:num w:numId="19">
    <w:abstractNumId w:val="34"/>
  </w:num>
  <w:num w:numId="20">
    <w:abstractNumId w:val="38"/>
  </w:num>
  <w:num w:numId="21">
    <w:abstractNumId w:val="9"/>
  </w:num>
  <w:num w:numId="22">
    <w:abstractNumId w:val="35"/>
  </w:num>
  <w:num w:numId="23">
    <w:abstractNumId w:val="11"/>
  </w:num>
  <w:num w:numId="24">
    <w:abstractNumId w:val="36"/>
  </w:num>
  <w:num w:numId="25">
    <w:abstractNumId w:val="6"/>
  </w:num>
  <w:num w:numId="26">
    <w:abstractNumId w:val="10"/>
  </w:num>
  <w:num w:numId="27">
    <w:abstractNumId w:val="12"/>
  </w:num>
  <w:num w:numId="28">
    <w:abstractNumId w:val="17"/>
  </w:num>
  <w:num w:numId="29">
    <w:abstractNumId w:val="41"/>
  </w:num>
  <w:num w:numId="30">
    <w:abstractNumId w:val="7"/>
  </w:num>
  <w:num w:numId="31">
    <w:abstractNumId w:val="27"/>
  </w:num>
  <w:num w:numId="32">
    <w:abstractNumId w:val="20"/>
  </w:num>
  <w:num w:numId="33">
    <w:abstractNumId w:val="3"/>
  </w:num>
  <w:num w:numId="34">
    <w:abstractNumId w:val="31"/>
  </w:num>
  <w:num w:numId="35">
    <w:abstractNumId w:val="4"/>
  </w:num>
  <w:num w:numId="36">
    <w:abstractNumId w:val="44"/>
  </w:num>
  <w:num w:numId="37">
    <w:abstractNumId w:val="18"/>
  </w:num>
  <w:num w:numId="38">
    <w:abstractNumId w:val="13"/>
  </w:num>
  <w:num w:numId="39">
    <w:abstractNumId w:val="22"/>
  </w:num>
  <w:num w:numId="40">
    <w:abstractNumId w:val="5"/>
  </w:num>
  <w:num w:numId="41">
    <w:abstractNumId w:val="37"/>
  </w:num>
  <w:num w:numId="42">
    <w:abstractNumId w:val="30"/>
  </w:num>
  <w:num w:numId="43">
    <w:abstractNumId w:val="24"/>
  </w:num>
  <w:num w:numId="44">
    <w:abstractNumId w:val="16"/>
  </w:num>
  <w:num w:numId="45">
    <w:abstractNumId w:val="40"/>
  </w:num>
  <w:num w:numId="46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4E8E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9457F"/>
    <w:rsid w:val="000A6C80"/>
    <w:rsid w:val="000B1762"/>
    <w:rsid w:val="000B523D"/>
    <w:rsid w:val="000B6C4B"/>
    <w:rsid w:val="000C2815"/>
    <w:rsid w:val="000C58A8"/>
    <w:rsid w:val="000C7C42"/>
    <w:rsid w:val="000D074F"/>
    <w:rsid w:val="000D3759"/>
    <w:rsid w:val="000D5A6C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06B8"/>
    <w:rsid w:val="00146D2D"/>
    <w:rsid w:val="001501F9"/>
    <w:rsid w:val="001531A7"/>
    <w:rsid w:val="00165C98"/>
    <w:rsid w:val="00183E67"/>
    <w:rsid w:val="001843EB"/>
    <w:rsid w:val="001970AD"/>
    <w:rsid w:val="001A7A1F"/>
    <w:rsid w:val="001B620D"/>
    <w:rsid w:val="001B70C7"/>
    <w:rsid w:val="001C0727"/>
    <w:rsid w:val="001C284B"/>
    <w:rsid w:val="001E0FD5"/>
    <w:rsid w:val="001E1831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3597C"/>
    <w:rsid w:val="00243FD0"/>
    <w:rsid w:val="0024645E"/>
    <w:rsid w:val="00251EB8"/>
    <w:rsid w:val="00256A43"/>
    <w:rsid w:val="002674AF"/>
    <w:rsid w:val="00274D21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2E0431"/>
    <w:rsid w:val="003072E9"/>
    <w:rsid w:val="00307CD0"/>
    <w:rsid w:val="0031027A"/>
    <w:rsid w:val="003114ED"/>
    <w:rsid w:val="00317871"/>
    <w:rsid w:val="00317930"/>
    <w:rsid w:val="00323DE3"/>
    <w:rsid w:val="003373A9"/>
    <w:rsid w:val="00344815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C2E91"/>
    <w:rsid w:val="003C7BE1"/>
    <w:rsid w:val="003D0D87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D2461"/>
    <w:rsid w:val="004D2C14"/>
    <w:rsid w:val="004D62F2"/>
    <w:rsid w:val="004E0599"/>
    <w:rsid w:val="004E2A76"/>
    <w:rsid w:val="004F5F9A"/>
    <w:rsid w:val="00501677"/>
    <w:rsid w:val="0051255A"/>
    <w:rsid w:val="005125A9"/>
    <w:rsid w:val="0051496C"/>
    <w:rsid w:val="005325B7"/>
    <w:rsid w:val="00534623"/>
    <w:rsid w:val="00535B35"/>
    <w:rsid w:val="00535D56"/>
    <w:rsid w:val="00542A1B"/>
    <w:rsid w:val="005508A0"/>
    <w:rsid w:val="00554B65"/>
    <w:rsid w:val="005557E8"/>
    <w:rsid w:val="005727E3"/>
    <w:rsid w:val="0057422F"/>
    <w:rsid w:val="00582FFE"/>
    <w:rsid w:val="00584FBC"/>
    <w:rsid w:val="00586AD2"/>
    <w:rsid w:val="00587561"/>
    <w:rsid w:val="00593244"/>
    <w:rsid w:val="00593ACD"/>
    <w:rsid w:val="005B5B91"/>
    <w:rsid w:val="005B7008"/>
    <w:rsid w:val="005B74F2"/>
    <w:rsid w:val="005C714B"/>
    <w:rsid w:val="005D455E"/>
    <w:rsid w:val="006038C5"/>
    <w:rsid w:val="00603EE2"/>
    <w:rsid w:val="006104D9"/>
    <w:rsid w:val="00614840"/>
    <w:rsid w:val="00615630"/>
    <w:rsid w:val="00615FC7"/>
    <w:rsid w:val="00617C73"/>
    <w:rsid w:val="00621599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952E0"/>
    <w:rsid w:val="006A2DF9"/>
    <w:rsid w:val="006A3E84"/>
    <w:rsid w:val="006B1B16"/>
    <w:rsid w:val="006B2C2A"/>
    <w:rsid w:val="006B2E3B"/>
    <w:rsid w:val="006B6603"/>
    <w:rsid w:val="006C08D3"/>
    <w:rsid w:val="006C1555"/>
    <w:rsid w:val="006C3858"/>
    <w:rsid w:val="006D3B68"/>
    <w:rsid w:val="006D7A53"/>
    <w:rsid w:val="006E0781"/>
    <w:rsid w:val="00700495"/>
    <w:rsid w:val="00706925"/>
    <w:rsid w:val="00706FD3"/>
    <w:rsid w:val="00707AC5"/>
    <w:rsid w:val="00711D48"/>
    <w:rsid w:val="00715B54"/>
    <w:rsid w:val="00733654"/>
    <w:rsid w:val="00740629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8751F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3015B"/>
    <w:rsid w:val="00843A66"/>
    <w:rsid w:val="00850CDF"/>
    <w:rsid w:val="00852A18"/>
    <w:rsid w:val="008530EE"/>
    <w:rsid w:val="00857F35"/>
    <w:rsid w:val="008648F3"/>
    <w:rsid w:val="00872F24"/>
    <w:rsid w:val="0087672F"/>
    <w:rsid w:val="00883720"/>
    <w:rsid w:val="00891D7F"/>
    <w:rsid w:val="008A1695"/>
    <w:rsid w:val="008A19C6"/>
    <w:rsid w:val="008A244C"/>
    <w:rsid w:val="008B0025"/>
    <w:rsid w:val="008B184A"/>
    <w:rsid w:val="008C44CA"/>
    <w:rsid w:val="008C475C"/>
    <w:rsid w:val="008D6AFD"/>
    <w:rsid w:val="008D6CBE"/>
    <w:rsid w:val="008E1597"/>
    <w:rsid w:val="008E3699"/>
    <w:rsid w:val="008E56AC"/>
    <w:rsid w:val="008F77D3"/>
    <w:rsid w:val="00921889"/>
    <w:rsid w:val="00921B35"/>
    <w:rsid w:val="00921CB6"/>
    <w:rsid w:val="00922753"/>
    <w:rsid w:val="00927EEF"/>
    <w:rsid w:val="009328E8"/>
    <w:rsid w:val="00933D46"/>
    <w:rsid w:val="00934B00"/>
    <w:rsid w:val="009365B7"/>
    <w:rsid w:val="009501DF"/>
    <w:rsid w:val="009535E9"/>
    <w:rsid w:val="00956D99"/>
    <w:rsid w:val="00957156"/>
    <w:rsid w:val="00962CF1"/>
    <w:rsid w:val="009656A9"/>
    <w:rsid w:val="00967258"/>
    <w:rsid w:val="0096770D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A04B22"/>
    <w:rsid w:val="00A12613"/>
    <w:rsid w:val="00A15971"/>
    <w:rsid w:val="00A16A2C"/>
    <w:rsid w:val="00A300E6"/>
    <w:rsid w:val="00A3012D"/>
    <w:rsid w:val="00A37618"/>
    <w:rsid w:val="00A37749"/>
    <w:rsid w:val="00A40465"/>
    <w:rsid w:val="00A54D13"/>
    <w:rsid w:val="00A5624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0C34"/>
    <w:rsid w:val="00AF5C83"/>
    <w:rsid w:val="00B02448"/>
    <w:rsid w:val="00B04E4C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56D2C"/>
    <w:rsid w:val="00B73C82"/>
    <w:rsid w:val="00B8672D"/>
    <w:rsid w:val="00B92046"/>
    <w:rsid w:val="00B94CC3"/>
    <w:rsid w:val="00BA2D02"/>
    <w:rsid w:val="00BC69A2"/>
    <w:rsid w:val="00BD05AD"/>
    <w:rsid w:val="00BD1A8D"/>
    <w:rsid w:val="00BD233E"/>
    <w:rsid w:val="00BD7BF4"/>
    <w:rsid w:val="00BE1EF4"/>
    <w:rsid w:val="00BF2039"/>
    <w:rsid w:val="00BF2871"/>
    <w:rsid w:val="00BF55BD"/>
    <w:rsid w:val="00BF573F"/>
    <w:rsid w:val="00C01458"/>
    <w:rsid w:val="00C17330"/>
    <w:rsid w:val="00C450A3"/>
    <w:rsid w:val="00C455B8"/>
    <w:rsid w:val="00C46F80"/>
    <w:rsid w:val="00C50AC8"/>
    <w:rsid w:val="00C64202"/>
    <w:rsid w:val="00C64BE3"/>
    <w:rsid w:val="00C70B0E"/>
    <w:rsid w:val="00C83BE1"/>
    <w:rsid w:val="00C8637B"/>
    <w:rsid w:val="00C87E6E"/>
    <w:rsid w:val="00C95C22"/>
    <w:rsid w:val="00C95EF7"/>
    <w:rsid w:val="00CB533D"/>
    <w:rsid w:val="00CB7373"/>
    <w:rsid w:val="00CC73B2"/>
    <w:rsid w:val="00CD0420"/>
    <w:rsid w:val="00CE092C"/>
    <w:rsid w:val="00CE483C"/>
    <w:rsid w:val="00CE6971"/>
    <w:rsid w:val="00CF5016"/>
    <w:rsid w:val="00CF7CF2"/>
    <w:rsid w:val="00D00FC9"/>
    <w:rsid w:val="00D07A21"/>
    <w:rsid w:val="00D1119D"/>
    <w:rsid w:val="00D119BF"/>
    <w:rsid w:val="00D176F1"/>
    <w:rsid w:val="00D208EC"/>
    <w:rsid w:val="00D20D82"/>
    <w:rsid w:val="00D2239C"/>
    <w:rsid w:val="00D341AD"/>
    <w:rsid w:val="00D47330"/>
    <w:rsid w:val="00D52F93"/>
    <w:rsid w:val="00D63C2A"/>
    <w:rsid w:val="00D640B0"/>
    <w:rsid w:val="00D74714"/>
    <w:rsid w:val="00D7497A"/>
    <w:rsid w:val="00D81EBB"/>
    <w:rsid w:val="00DA07EB"/>
    <w:rsid w:val="00DA1CBC"/>
    <w:rsid w:val="00DA592E"/>
    <w:rsid w:val="00DB3118"/>
    <w:rsid w:val="00DD387B"/>
    <w:rsid w:val="00DD42F1"/>
    <w:rsid w:val="00DD7943"/>
    <w:rsid w:val="00DE0CEE"/>
    <w:rsid w:val="00DE1F60"/>
    <w:rsid w:val="00DE40C3"/>
    <w:rsid w:val="00DE52ED"/>
    <w:rsid w:val="00DF1103"/>
    <w:rsid w:val="00DF51C0"/>
    <w:rsid w:val="00DF6BB8"/>
    <w:rsid w:val="00E0586A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A66B4"/>
    <w:rsid w:val="00EB3424"/>
    <w:rsid w:val="00EB3B2E"/>
    <w:rsid w:val="00EC5602"/>
    <w:rsid w:val="00ED29CF"/>
    <w:rsid w:val="00ED2E9C"/>
    <w:rsid w:val="00F05BA5"/>
    <w:rsid w:val="00F06E90"/>
    <w:rsid w:val="00F24E5C"/>
    <w:rsid w:val="00F32E1F"/>
    <w:rsid w:val="00F41E4A"/>
    <w:rsid w:val="00F41F10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50E0"/>
    <w:rsid w:val="00FF21E7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es-419" w:eastAsia="es-ES"/>
    </w:rPr>
  </w:style>
  <w:style w:type="paragraph" w:styleId="Ttulo1">
    <w:name w:val="heading 1"/>
    <w:next w:val="Ttulo2"/>
    <w:link w:val="Ttulo1Car"/>
    <w:uiPriority w:val="9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  <w:style w:type="paragraph" w:customStyle="1" w:styleId="ql-align-justify">
    <w:name w:val="ql-align-justify"/>
    <w:basedOn w:val="Normal"/>
    <w:rsid w:val="00EA66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EA66B4"/>
    <w:rPr>
      <w:b/>
      <w:bCs/>
    </w:rPr>
  </w:style>
  <w:style w:type="paragraph" w:customStyle="1" w:styleId="absparrafos">
    <w:name w:val="abs_parrafos"/>
    <w:basedOn w:val="Normal"/>
    <w:rsid w:val="00004E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D0D87"/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Bibliografa">
    <w:name w:val="Bibliography"/>
    <w:basedOn w:val="Normal"/>
    <w:next w:val="Normal"/>
    <w:uiPriority w:val="37"/>
    <w:unhideWhenUsed/>
    <w:rsid w:val="003D0D87"/>
  </w:style>
  <w:style w:type="paragraph" w:styleId="Subttulo">
    <w:name w:val="Subtitle"/>
    <w:basedOn w:val="Normal"/>
    <w:next w:val="Normal"/>
    <w:link w:val="SubttuloCar"/>
    <w:qFormat/>
    <w:rsid w:val="00ED29C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ED29C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419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rmas-apa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.tec.mx/edu-news/5-herramientas-web-para-citar-y-referenci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bservatorio.tec.mx/edu-news/5-herramientas-web-para-citar-y-referencia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logs.udla.edu.ec/honestidad/2014/12/15/generadores-automaticos-de-referencias-bibliografica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masapa.in/citar-apa-onlin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cab13</b:Tag>
    <b:SourceType>Report</b:SourceType>
    <b:Guid>{4C644D3C-B756-4695-8C0E-50186622D8CC}</b:Guid>
    <b:Author>
      <b:Author>
        <b:NameList>
          <b:Person>
            <b:Last>cabeza</b:Last>
            <b:First>Irma</b:First>
            <b:Middle>liliana calcderon</b:Middle>
          </b:Person>
        </b:NameList>
      </b:Author>
    </b:Author>
    <b:Title>LA CREACIÓN DEl OBJETOS DE APRENDIZAJE EN EL MODELO B-LEARNING Y</b:Title>
    <b:Year>2013</b:Year>
    <b:URL>http://dspace.espoch.edu.ec/bitstream/123456789/2537/1/18T00513.pdf</b:URL>
    <b:Publisher>INGENIERA EN SISTEMAS INFORMÁTICOS</b:Publisher>
    <b:City>RIOBAMBA</b:City>
    <b:RefOrder>1</b:RefOrder>
  </b:Source>
  <b:Source>
    <b:Tag>Mar12</b:Tag>
    <b:SourceType>Report</b:SourceType>
    <b:Guid>{144DD2CA-271E-4CEB-A9E1-20D0385EBEA4}</b:Guid>
    <b:Author>
      <b:Author>
        <b:NameList>
          <b:Person>
            <b:Last>Manchego</b:Last>
            <b:First>María</b:First>
            <b:Middle>Macarena</b:Middle>
          </b:Person>
        </b:NameList>
      </b:Author>
    </b:Author>
    <b:Title>E-Learning, ¿Una nueva forma de aprendizaje o tambien fuente de motivacion ?</b:Title>
    <b:Year>2020</b:Year>
    <b:RefOrder>2</b:RefOrder>
  </b:Source>
  <b:Source>
    <b:Tag>Váz09</b:Tag>
    <b:SourceType>Report</b:SourceType>
    <b:Guid>{6AC8A3BD-AED4-4AE5-9CC4-24A8F49FB026}</b:Guid>
    <b:Title>Estado del arte del eLearning</b:Title>
    <b:Year>2009</b:Year>
    <b:URL>http://www.lsi.us.es/docs/doctorado/memorias/Marquez,%20Jose%20M.pdf</b:URL>
    <b:Author>
      <b:Author>
        <b:NameList>
          <b:Person>
            <b:Last>Márquez</b:Last>
            <b:First>José</b:First>
            <b:Middle>Manuel</b:Middle>
          </b:Person>
        </b:NameList>
      </b:Author>
    </b:Author>
    <b:City>Sevilla</b:City>
    <b:Institution> Universidad de Sevilla</b:Institution>
    <b:Pages>139</b:Pages>
    <b:RefOrder>3</b:RefOrder>
  </b:Source>
  <b:Source>
    <b:Tag>Edw15</b:Tag>
    <b:SourceType>Report</b:SourceType>
    <b:Guid>{C7A47614-9A6C-459A-BC06-BA04887CB719}</b:Guid>
    <b:Title>Analisis, Diseño e Implementación de un entorno virtual de aprendizaje para el colegio menor Universitario</b:Title>
    <b:Year>2015</b:Year>
    <b:City>Quito</b:City>
    <b:Author>
      <b:Author>
        <b:NameList>
          <b:Person>
            <b:Last>Quishpe</b:Last>
            <b:First>Edwin</b:First>
            <b:Middle>Giovanny Legña</b:Middle>
          </b:Person>
        </b:NameList>
      </b:Author>
    </b:Author>
    <b:Institution>UNIVERSIDAD CENTRAL DEL ECUADOR</b:Institution>
    <b:Pages>99</b:Pages>
    <b:URL>http://www.dspace.uce.edu.ec/bitstream/25000/4312/1/T-UCE-0011-153.pdf</b:URL>
    <b:RefOrder>4</b:RefOrder>
  </b:Source>
  <b:Source>
    <b:Tag>San19</b:Tag>
    <b:SourceType>Report</b:SourceType>
    <b:Guid>{F51C9A33-AE88-4AB7-889C-E39327174EC1}</b:Guid>
    <b:Author>
      <b:Author>
        <b:NameList>
          <b:Person>
            <b:Last>Santillan</b:Last>
            <b:First>Edison</b:First>
            <b:Middle>Francisco Contreras</b:Middle>
          </b:Person>
        </b:NameList>
      </b:Author>
    </b:Author>
    <b:Title>PLATAFORMA SCHOOLOGY Y SU INCIDENCIA EN EL PROCESO DE ENSEÑANZA – APRENDIZAJE EN LOS ESTUDIANTES DEL BACHILLERATO</b:Title>
    <b:Year>2019</b:Year>
    <b:URL>http://dspace.utb.edu.ec/bitstream/handle/49000/7501/P-UTB-FCJSE-COMPT-000105.pdf?sequence=1&amp;isAllowed=y</b:URL>
    <b:RefOrder>5</b:RefOrder>
  </b:Source>
  <b:Source>
    <b:Tag>Gue17</b:Tag>
    <b:SourceType>Report</b:SourceType>
    <b:Guid>{4F5E136E-8E3D-48C1-B196-FDEF12B18417}</b:Guid>
    <b:Author>
      <b:Author>
        <b:NameList>
          <b:Person>
            <b:Last>Garcia</b:Last>
            <b:First>Rosa</b:First>
            <b:Middle>Alma</b:Middle>
          </b:Person>
        </b:NameList>
      </b:Author>
    </b:Author>
    <b:Year>2017</b:Year>
    <b:Publisher>ALFA-OMEGA</b:Publisher>
    <b:URL>http://www.aniei.org.mx/Archivos/Memorias/L_Electronico_CNCIIC2017.pdf#page=123</b:URL>
    <b:RefOrder>6</b:RefOrder>
  </b:Source>
  <b:Source>
    <b:Tag>Rut18</b:Tag>
    <b:SourceType>InternetSite</b:SourceType>
    <b:Guid>{FC960D02-B784-4B1B-9C38-4E630B374FF3}</b:Guid>
    <b:Title>Blog Docentes 2.0</b:Title>
    <b:Year>2018</b:Year>
    <b:Author>
      <b:Author>
        <b:NameList>
          <b:Person>
            <b:Last>Sequera</b:Last>
            <b:First>Ruth</b:First>
            <b:Middle>M.</b:Middle>
          </b:Person>
        </b:NameList>
      </b:Author>
    </b:Author>
    <b:Month>Septiembre</b:Month>
    <b:Day>12</b:Day>
    <b:URL>https://blog.docentes20.com/2018/09/que-es-courseware-docentes-2-0/</b:URL>
    <b:RefOrder>7</b:RefOrder>
  </b:Source>
  <b:Source>
    <b:Tag>Jos12</b:Tag>
    <b:SourceType>ArticleInAPeriodical</b:SourceType>
    <b:Guid>{F86574B5-F338-4772-B2B4-A5FDCA997C2D}</b:Guid>
    <b:Title>Descubriendo Edmodo: beneficios del microblogging en educación de adultos.</b:Title>
    <b:Year>2012</b:Year>
    <b:Month>Junio</b:Month>
    <b:Day>29</b:Day>
    <b:Author>
      <b:Author>
        <b:NameList>
          <b:Person>
            <b:Last>José Manuel Sáez López (1)</b:Last>
            <b:First>Mauricio</b:First>
            <b:Middle>Fernández Flores (2), José Luis García González (3)</b:Middle>
          </b:Person>
        </b:NameList>
      </b:Author>
    </b:Author>
    <b:Pages>17</b:Pages>
    <b:RefOrder>8</b:RefOrder>
  </b:Source>
  <b:Source>
    <b:Tag>Cav131</b:Tag>
    <b:SourceType>InternetSite</b:SourceType>
    <b:Guid>{B0432197-D62D-409D-B2ED-7941D15149D3}</b:Guid>
    <b:Year>2013</b:Year>
    <b:Month>Febrero</b:Month>
    <b:Day>8</b:Day>
    <b:Author>
      <b:Author>
        <b:NameList>
          <b:Person>
            <b:Last>Cavsi</b:Last>
          </b:Person>
        </b:NameList>
      </b:Author>
    </b:Author>
    <b:URL>https://www.cavsi.com/preguntasrespuestas/que-es-courseware/</b:URL>
    <b:Title>¿Qué es Courseware?</b:Title>
    <b:RefOrder>9</b:RefOrder>
  </b:Source>
  <b:Source>
    <b:Tag>Jon191</b:Tag>
    <b:SourceType>InternetSite</b:SourceType>
    <b:Guid>{C78530AF-8283-4ABD-B5A4-7D9E5BE47297}</b:Guid>
    <b:Author>
      <b:Author>
        <b:NameList>
          <b:Person>
            <b:Last>Linares</b:Last>
            <b:First>Jonathan</b:First>
            <b:Middle>Cavero</b:Middle>
          </b:Person>
        </b:NameList>
      </b:Author>
    </b:Author>
    <b:Title>Bit4learn</b:Title>
    <b:Year>2019</b:Year>
    <b:Month>Febrero </b:Month>
    <b:Day>1</b:Day>
    <b:URL>https://bit4learn.com/es/lms/edmodo/</b:URL>
    <b:RefOrder>10</b:RefOrder>
  </b:Source>
</b:Sources>
</file>

<file path=customXml/itemProps1.xml><?xml version="1.0" encoding="utf-8"?>
<ds:datastoreItem xmlns:ds="http://schemas.openxmlformats.org/officeDocument/2006/customXml" ds:itemID="{DD250C3C-D0F5-4178-9D27-B247ED39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36EB56-6092-4495-86A3-C5DAD18C1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E69F30-E599-47B2-8874-2D26A2CAEF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785678-A2B2-4762-9593-94D81ADE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520</TotalTime>
  <Pages>3</Pages>
  <Words>1162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TAURIZ SOLORZANO SARA IVETTE</cp:lastModifiedBy>
  <cp:revision>76</cp:revision>
  <cp:lastPrinted>2007-12-14T21:45:00Z</cp:lastPrinted>
  <dcterms:created xsi:type="dcterms:W3CDTF">2020-06-01T17:07:00Z</dcterms:created>
  <dcterms:modified xsi:type="dcterms:W3CDTF">2021-03-06T22:58:00Z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