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Tener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en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cuenta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0D67FAF4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o incluir referencias no publicadas. Seguir el formato recomendado </w:t>
            </w:r>
            <w:proofErr w:type="gramStart"/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 acuerdo a</w:t>
            </w:r>
            <w:proofErr w:type="gramEnd"/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E61693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E61693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E61693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E61693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E61693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E61693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En la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evaluación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del trabajo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considerará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Son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tareas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obligatorias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para que el trabajo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sea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evaluado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por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88684CD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7EAF0298" w:rsidR="00816063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4402"/>
              <w:gridCol w:w="2095"/>
              <w:gridCol w:w="736"/>
              <w:gridCol w:w="867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F12553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Para la presentación de las Referencias bibliográficas debe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proofErr w:type="gramStart"/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</w:t>
            </w:r>
            <w:proofErr w:type="gramEnd"/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20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8"/>
      </w:tblGrid>
      <w:tr w:rsidR="00C95EF7" w:rsidRPr="00D44DF1" w14:paraId="07318727" w14:textId="77777777" w:rsidTr="002B2F77">
        <w:trPr>
          <w:trHeight w:val="289"/>
        </w:trPr>
        <w:tc>
          <w:tcPr>
            <w:tcW w:w="9208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77777777" w:rsidR="005C714B" w:rsidRDefault="005C714B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3D7C83B9" w14:textId="4233F4EA" w:rsidR="00C95EF7" w:rsidRPr="007974A6" w:rsidRDefault="00C95EF7" w:rsidP="7ED1696F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sz w:val="28"/>
                <w:szCs w:val="28"/>
                <w:lang w:val="es-ES"/>
              </w:rPr>
            </w:pPr>
            <w:r w:rsidRPr="7ED1696F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"/>
              </w:rPr>
              <w:t xml:space="preserve">reFERENCIAS BIBLIOGRÁFICA </w:t>
            </w:r>
            <w:r w:rsidRPr="7ED1696F">
              <w:rPr>
                <w:rFonts w:cs="Arial"/>
              </w:rPr>
              <w:t>DE LA INVESTIGACIÓN</w:t>
            </w:r>
          </w:p>
          <w:p w14:paraId="6BB5F829" w14:textId="2A33C8CD" w:rsidR="00537E2F" w:rsidRDefault="00537E2F" w:rsidP="00537E2F"/>
          <w:p w14:paraId="0D573130" w14:textId="53BF8414" w:rsidR="00537E2F" w:rsidRDefault="00537E2F" w:rsidP="00537E2F"/>
          <w:sdt>
            <w:sdtPr>
              <w:rPr>
                <w:rFonts w:eastAsia="Times"/>
                <w:b w:val="0"/>
                <w:caps w:val="0"/>
                <w:color w:val="auto"/>
                <w:kern w:val="0"/>
                <w:sz w:val="18"/>
                <w:szCs w:val="20"/>
                <w:lang w:val="es-ES"/>
              </w:rPr>
              <w:id w:val="1209997114"/>
              <w:docPartObj>
                <w:docPartGallery w:val="Bibliographies"/>
                <w:docPartUnique/>
              </w:docPartObj>
            </w:sdtPr>
            <w:sdtEndPr>
              <w:rPr>
                <w:lang w:val="ca-ES"/>
              </w:rPr>
            </w:sdtEndPr>
            <w:sdtContent>
              <w:p w14:paraId="417CC7DC" w14:textId="3962F2F7" w:rsidR="00537E2F" w:rsidRDefault="00537E2F" w:rsidP="00FF515D">
                <w:pPr>
                  <w:pStyle w:val="Ttulo1"/>
                  <w:spacing w:line="480" w:lineRule="auto"/>
                </w:pPr>
                <w:r>
                  <w:rPr>
                    <w:lang w:val="es-ES"/>
                  </w:rPr>
                  <w:t>Referencias</w:t>
                </w:r>
              </w:p>
              <w:bookmarkStart w:id="1" w:name="_Hlk65947270" w:displacedByCustomXml="next"/>
              <w:sdt>
                <w:sdtPr>
                  <w:id w:val="-573587230"/>
                  <w:bibliography/>
                </w:sdtPr>
                <w:sdtEndPr/>
                <w:sdtContent>
                  <w:p w14:paraId="529FFC4D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fldChar w:fldCharType="begin"/>
                    </w:r>
                    <w:r w:rsidRPr="00FF515D"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s-ES"/>
                      </w:rPr>
                      <w:t xml:space="preserve">Ballesteros, J., &amp; Chaparro, F. (2016). Seguridad en Redes Inalámbricas de Acceso Local Bajo Parámetros de Uso de Herramientas Libres.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Revista Cientifica TECNIA, 26</w:t>
                    </w:r>
                    <w:r>
                      <w:rPr>
                        <w:noProof/>
                        <w:lang w:val="es-ES"/>
                      </w:rPr>
                      <w:t>, 57. doi:10.21754/tecnia.v26i1.7</w:t>
                    </w:r>
                  </w:p>
                  <w:p w14:paraId="5E9EFAC0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Bocanegra, J. (2014).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Hacking a redes inalámbricas.</w:t>
                    </w:r>
                    <w:r>
                      <w:rPr>
                        <w:noProof/>
                        <w:lang w:val="es-ES"/>
                      </w:rPr>
                      <w:t xml:space="preserve"> Bogotá: Universidad Piloto de colombia. Obtenido de http://repository.unipiloto.edu.co/handle/20.500.12277/2845</w:t>
                    </w:r>
                  </w:p>
                  <w:p w14:paraId="14067D5B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Boohene, R., &amp; Agyapong, G. (2010). </w:t>
                    </w:r>
                    <w:r w:rsidRPr="00537E2F">
                      <w:rPr>
                        <w:noProof/>
                        <w:lang w:val="en-US"/>
                      </w:rPr>
                      <w:t xml:space="preserve">Analysis of the Antecedents of Customer Loyalty of Telecommunication Industry in Ghana: The Case of Vodafone (Ghana).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Businass Research, 4</w:t>
                    </w:r>
                    <w:r>
                      <w:rPr>
                        <w:noProof/>
                        <w:lang w:val="es-ES"/>
                      </w:rPr>
                      <w:t>, 229-240. Obtenido de http://citeseerx.ist.psu.edu/viewdoc/download?doi=10.1.1.662.3208&amp;rep=rep1&amp;type=pdf</w:t>
                    </w:r>
                  </w:p>
                  <w:p w14:paraId="5803CB39" w14:textId="77777777" w:rsidR="00537E2F" w:rsidRP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Burgos , J., &amp; Campos, P. (2013). Modelo Para Seguridad de la Información en TIC Jorge. </w:t>
                    </w:r>
                    <w:r w:rsidRPr="00537E2F">
                      <w:rPr>
                        <w:i/>
                        <w:iCs/>
                        <w:noProof/>
                        <w:lang w:val="en-US"/>
                      </w:rPr>
                      <w:t>CEUR Workshop Proceedings, 488</w:t>
                    </w:r>
                    <w:r w:rsidRPr="00537E2F">
                      <w:rPr>
                        <w:noProof/>
                        <w:lang w:val="en-US"/>
                      </w:rPr>
                      <w:t>, 234-253. Obtenido de https://www.academia.edu/download/46380698/paper13.pdf</w:t>
                    </w:r>
                  </w:p>
                  <w:p w14:paraId="24982845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Corina, G.-P. (2008).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Riesgos del uso de internet por niños y adolescentes.</w:t>
                    </w:r>
                    <w:r>
                      <w:rPr>
                        <w:noProof/>
                        <w:lang w:val="es-ES"/>
                      </w:rPr>
                      <w:t xml:space="preserve"> (Vol. 29). Cuidad de México, México: Acta pedriática de México. Obtenido de https://www.redalyc.org/articulo.oa?id=4236/423640313006</w:t>
                    </w:r>
                  </w:p>
                  <w:p w14:paraId="7C4D9B61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Gelson, F. (2008). Ataques en redes inalámbricas.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Universidad Central “ Marta Abreu ” de Las Villas Título Autor Tutores</w:t>
                    </w:r>
                    <w:r>
                      <w:rPr>
                        <w:noProof/>
                        <w:lang w:val="es-ES"/>
                      </w:rPr>
                      <w:t>, (pág. 82).</w:t>
                    </w:r>
                  </w:p>
                  <w:p w14:paraId="484EE0E8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Madrid, M. (2006).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Seguridad en redes inalámbricas 802.11.</w:t>
                    </w:r>
                    <w:r>
                      <w:rPr>
                        <w:noProof/>
                        <w:lang w:val="es-ES"/>
                      </w:rPr>
                      <w:t xml:space="preserve"> Cali: Sistemas y telemática. Obtenido de https://doi.org/10.18046/syt.v2i3.934</w:t>
                    </w:r>
                  </w:p>
                  <w:p w14:paraId="15170A1D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Rincon, L., &amp; Viviescas, A. (2019).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Desarrollo e Innovación en Ingeniería</w:t>
                    </w:r>
                    <w:r>
                      <w:rPr>
                        <w:noProof/>
                        <w:lang w:val="es-ES"/>
                      </w:rPr>
                      <w:t xml:space="preserve"> (Vol. 4). (I. A. Investigación, Ed.) Medellin, Antioquia, Colombia. Obtenido de https://www.researchgate.net/profile/Edgar_Serna_M/publication/339177129_Desarrollo_e_innovacion_en_ingenieria_4_ed/links/5e42a2f4458515072d91c468/Desarrollo-e-innovacion-en-ingenieria-4-ed.pdf</w:t>
                    </w:r>
                  </w:p>
                  <w:p w14:paraId="2FEBA83E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Soriano, M. (2014).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Seguridad en redes y seguridad de la información</w:t>
                    </w:r>
                    <w:r>
                      <w:rPr>
                        <w:noProof/>
                        <w:lang w:val="es-ES"/>
                      </w:rPr>
                      <w:t xml:space="preserve"> (Primera edición ed.). České vysoké učení technické v Praze. Obtenido de https://techpedia.fel.cvut.cz/project/modules/improvet/download/C2ES/Seguridad_de_Red_e_Informacion.pdf</w:t>
                    </w:r>
                  </w:p>
                  <w:p w14:paraId="7EA224B7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Suárez, M. (2012). Mecanismos de seguridad en redes inalámbricas. </w:t>
                    </w:r>
                    <w:r w:rsidRPr="00537E2F">
                      <w:rPr>
                        <w:i/>
                        <w:iCs/>
                        <w:noProof/>
                        <w:lang w:val="en-US"/>
                      </w:rPr>
                      <w:t>National Institute of Standards Computer Security Resource Center and Technology.</w:t>
                    </w:r>
                    <w:r w:rsidRPr="00537E2F">
                      <w:rPr>
                        <w:noProof/>
                        <w:lang w:val="en-US"/>
                      </w:rPr>
                      <w:t xml:space="preserve">, 1-22. </w:t>
                    </w:r>
                    <w:r>
                      <w:rPr>
                        <w:noProof/>
                        <w:lang w:val="es-ES"/>
                      </w:rPr>
                      <w:t>Obtenido de https://www.uv.mx/personal/mansuarez/files/2012/05/Mecanismos-de-Seguridad-en-Redes-InalambricasProtegido.pdf</w:t>
                    </w:r>
                  </w:p>
                  <w:p w14:paraId="2D678AA6" w14:textId="77777777" w:rsid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Varela, C., &amp; Domínguez, L. (2002).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Redes Inalámbricas.</w:t>
                    </w:r>
                    <w:r>
                      <w:rPr>
                        <w:noProof/>
                        <w:lang w:val="es-ES"/>
                      </w:rPr>
                      <w:t xml:space="preserve"> Uni. Valladolid (Escuela Técnica Superior de ING. Informatica.). Valladolid: Escuela técnica superior de ingeniería informática. Obtenido de https://cmapspublic2.ihmc.us/rid=1HBGWJFCG-20WFRGT-JD/redesInalambricas1.pdf</w:t>
                    </w:r>
                  </w:p>
                  <w:p w14:paraId="783EDA0B" w14:textId="77777777" w:rsidR="00537E2F" w:rsidRPr="00537E2F" w:rsidRDefault="00537E2F" w:rsidP="00FF515D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Villalon, A. (2002). SEGURIDAD EN UNIX Y REDES. </w:t>
                    </w:r>
                    <w:r w:rsidRPr="00537E2F">
                      <w:rPr>
                        <w:i/>
                        <w:iCs/>
                        <w:noProof/>
                        <w:lang w:val="en-US"/>
                      </w:rPr>
                      <w:t>Free Software Foundation</w:t>
                    </w:r>
                    <w:r w:rsidRPr="00537E2F">
                      <w:rPr>
                        <w:noProof/>
                        <w:lang w:val="en-US"/>
                      </w:rPr>
                      <w:t>, 30-59. Obtenido de http://www.sysadmin.org.mx/sites/default/files/unixsec.pdf</w:t>
                    </w:r>
                  </w:p>
                  <w:p w14:paraId="6B0C1F3B" w14:textId="055F7046" w:rsidR="00537E2F" w:rsidRDefault="00537E2F" w:rsidP="00FF515D">
                    <w:pPr>
                      <w:spacing w:line="480" w:lineRule="auto"/>
                    </w:pP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  <w:bookmarkEnd w:id="1" w:displacedByCustomXml="next"/>
            </w:sdtContent>
          </w:sdt>
          <w:p w14:paraId="3394172C" w14:textId="402FE0D8" w:rsidR="00537E2F" w:rsidRDefault="00537E2F" w:rsidP="00537E2F"/>
          <w:p w14:paraId="54673B1D" w14:textId="00BF2D89" w:rsidR="00537E2F" w:rsidRDefault="00537E2F" w:rsidP="00537E2F"/>
          <w:p w14:paraId="564CC0C2" w14:textId="205E336F" w:rsidR="00537E2F" w:rsidRDefault="00537E2F" w:rsidP="00537E2F"/>
          <w:p w14:paraId="7855001F" w14:textId="21431F8F" w:rsidR="00D20505" w:rsidRDefault="00D20505" w:rsidP="00537E2F"/>
          <w:p w14:paraId="28F29270" w14:textId="1FD98F94" w:rsidR="00BF7A9D" w:rsidRDefault="00BF7A9D" w:rsidP="00F94A68">
            <w:pPr>
              <w:pStyle w:val="NormalWeb"/>
              <w:ind w:left="480" w:hanging="480"/>
            </w:pPr>
          </w:p>
          <w:p w14:paraId="057174A2" w14:textId="217D368C" w:rsidR="00C95EF7" w:rsidRPr="00BF7A9D" w:rsidRDefault="00C95EF7" w:rsidP="00F94A68">
            <w:pPr>
              <w:spacing w:before="120" w:after="120"/>
              <w:rPr>
                <w:kern w:val="28"/>
                <w:szCs w:val="18"/>
                <w:lang w:val="es-EC"/>
              </w:rPr>
            </w:pPr>
          </w:p>
        </w:tc>
      </w:tr>
    </w:tbl>
    <w:p w14:paraId="686776D3" w14:textId="119EE89B" w:rsidR="00934B00" w:rsidRPr="00BF7A9D" w:rsidRDefault="00934B00" w:rsidP="00CF5016">
      <w:pPr>
        <w:rPr>
          <w:rFonts w:ascii="Calibri" w:hAnsi="Calibri" w:cs="Calibri"/>
          <w:sz w:val="22"/>
          <w:szCs w:val="22"/>
          <w:lang w:val="es-EC"/>
        </w:rPr>
      </w:pPr>
    </w:p>
    <w:p w14:paraId="184E42AD" w14:textId="72706932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 w:rsidRPr="7ED1696F">
        <w:rPr>
          <w:b/>
          <w:bCs/>
          <w:sz w:val="16"/>
          <w:szCs w:val="16"/>
          <w:lang w:val="es-MX"/>
        </w:rPr>
        <w:lastRenderedPageBreak/>
        <w:t xml:space="preserve">Mínimo 10 referencias </w:t>
      </w:r>
      <w:r w:rsidR="1F1FE65C" w:rsidRPr="7ED1696F">
        <w:rPr>
          <w:b/>
          <w:bCs/>
          <w:sz w:val="16"/>
          <w:szCs w:val="16"/>
          <w:lang w:val="es-MX"/>
        </w:rPr>
        <w:t>bibliográficas</w:t>
      </w:r>
    </w:p>
    <w:p w14:paraId="4E3851E2" w14:textId="77777777" w:rsidR="00C95EF7" w:rsidRDefault="00C95EF7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8F77D3" w:rsidRDefault="005C714B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5DD10B20" w14:textId="77777777" w:rsidR="00166F5B" w:rsidRDefault="00166F5B" w:rsidP="00166F5B">
            <w:pPr>
              <w:pStyle w:val="Prrafodelista"/>
              <w:numPr>
                <w:ilvl w:val="0"/>
                <w:numId w:val="44"/>
              </w:numPr>
              <w:spacing w:after="160"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Anchundia Santana Francisco Gregorio</w:t>
            </w:r>
          </w:p>
          <w:p w14:paraId="37A4C49C" w14:textId="77777777" w:rsidR="00166F5B" w:rsidRDefault="00166F5B" w:rsidP="00166F5B">
            <w:pPr>
              <w:pStyle w:val="Prrafodelista"/>
              <w:numPr>
                <w:ilvl w:val="0"/>
                <w:numId w:val="44"/>
              </w:numPr>
              <w:spacing w:after="1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Anchundia Triviño Tomy Arnol</w:t>
            </w:r>
          </w:p>
          <w:p w14:paraId="4717636C" w14:textId="77777777" w:rsidR="00166F5B" w:rsidRDefault="00166F5B" w:rsidP="00166F5B">
            <w:pPr>
              <w:pStyle w:val="Prrafodelista"/>
              <w:numPr>
                <w:ilvl w:val="0"/>
                <w:numId w:val="44"/>
              </w:numPr>
              <w:spacing w:after="1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Arauz Chichanda Javier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Arcenio</w:t>
            </w:r>
            <w:proofErr w:type="spellEnd"/>
          </w:p>
          <w:p w14:paraId="674DFC66" w14:textId="6F11D4E1" w:rsidR="00166F5B" w:rsidRDefault="00166F5B" w:rsidP="00166F5B">
            <w:pPr>
              <w:pStyle w:val="Prrafodelista"/>
              <w:numPr>
                <w:ilvl w:val="0"/>
                <w:numId w:val="44"/>
              </w:numPr>
              <w:spacing w:after="1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Arteaga Zambrano Bryan David</w:t>
            </w:r>
          </w:p>
          <w:p w14:paraId="1A209EDF" w14:textId="45938E05" w:rsidR="00166F5B" w:rsidRDefault="00166F5B" w:rsidP="00166F5B">
            <w:pPr>
              <w:pStyle w:val="Prrafodelista"/>
              <w:numPr>
                <w:ilvl w:val="0"/>
                <w:numId w:val="44"/>
              </w:numPr>
              <w:spacing w:after="1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Briones Espinales Andrea Mayerly</w:t>
            </w:r>
          </w:p>
          <w:p w14:paraId="089A8078" w14:textId="0DE50AAD" w:rsidR="00F93AF0" w:rsidRPr="000C2815" w:rsidRDefault="00F93AF0" w:rsidP="00166F5B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proofErr w:type="spellStart"/>
      <w:r>
        <w:rPr>
          <w:rFonts w:ascii="Calibri" w:hAnsi="Calibri" w:cs="Calibri"/>
          <w:b/>
          <w:i/>
          <w:szCs w:val="18"/>
        </w:rPr>
        <w:t>Profesor</w:t>
      </w:r>
      <w:proofErr w:type="spellEnd"/>
      <w:r>
        <w:rPr>
          <w:rFonts w:ascii="Calibri" w:hAnsi="Calibri" w:cs="Calibri"/>
          <w:b/>
          <w:i/>
          <w:szCs w:val="18"/>
        </w:rPr>
        <w:t xml:space="preserve"> de la </w:t>
      </w:r>
      <w:proofErr w:type="spellStart"/>
      <w:r>
        <w:rPr>
          <w:rFonts w:ascii="Calibri" w:hAnsi="Calibri" w:cs="Calibri"/>
          <w:b/>
          <w:i/>
          <w:szCs w:val="18"/>
        </w:rPr>
        <w:t>Asignatura</w:t>
      </w:r>
      <w:proofErr w:type="spellEnd"/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7"/>
      <w:footerReference w:type="default" r:id="rId18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DCF8F" w14:textId="77777777" w:rsidR="00E61693" w:rsidRDefault="00E61693">
      <w:r>
        <w:separator/>
      </w:r>
    </w:p>
  </w:endnote>
  <w:endnote w:type="continuationSeparator" w:id="0">
    <w:p w14:paraId="2F997397" w14:textId="77777777" w:rsidR="00E61693" w:rsidRDefault="00E6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7ED1696F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AA799" w14:textId="77777777" w:rsidR="00E61693" w:rsidRDefault="00E61693">
      <w:r>
        <w:separator/>
      </w:r>
    </w:p>
  </w:footnote>
  <w:footnote w:type="continuationSeparator" w:id="0">
    <w:p w14:paraId="58B54483" w14:textId="77777777" w:rsidR="00E61693" w:rsidRDefault="00E61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2497808D" w:rsidR="00052B7E" w:rsidRPr="00FE70F4" w:rsidRDefault="00A54D1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Gr01-Documento académico-Avance</w:t>
          </w:r>
          <w:r w:rsidR="00621599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C95EF7">
            <w:rPr>
              <w:color w:val="800000"/>
              <w:sz w:val="16"/>
              <w:szCs w:val="16"/>
              <w:lang w:val="es-ES_tradnl"/>
            </w:rPr>
            <w:t>6</w:t>
          </w:r>
          <w:r w:rsidRPr="00A54D13">
            <w:rPr>
              <w:color w:val="800000"/>
              <w:sz w:val="16"/>
              <w:szCs w:val="16"/>
              <w:lang w:val="es-ES_tradnl"/>
            </w:rPr>
            <w:t>-5</w:t>
          </w:r>
          <w:r w:rsidR="00166F5B">
            <w:rPr>
              <w:color w:val="800000"/>
              <w:sz w:val="16"/>
              <w:szCs w:val="16"/>
              <w:lang w:val="es-ES_tradnl"/>
            </w:rPr>
            <w:t>B</w:t>
          </w:r>
          <w:r w:rsidRPr="00A54D13">
            <w:rPr>
              <w:color w:val="800000"/>
              <w:sz w:val="16"/>
              <w:szCs w:val="16"/>
              <w:lang w:val="es-ES_tradnl"/>
            </w:rPr>
            <w:t>-2020-</w:t>
          </w:r>
          <w:r w:rsidR="00DE1F60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FF515D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06 de marzo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17E4792C" w14:textId="77777777" w:rsidR="00166F5B" w:rsidRPr="00C141C6" w:rsidRDefault="00957156" w:rsidP="00166F5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166F5B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Ciberdelincuencia en redes wifi-públicas</w:t>
          </w:r>
        </w:p>
        <w:p w14:paraId="6E28BF91" w14:textId="7EE5DEC3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166F5B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Anchundia Santana-Anchundia Triviño-Arauz-Arteaga-Briones.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0DF22E2A"/>
    <w:multiLevelType w:val="hybridMultilevel"/>
    <w:tmpl w:val="607279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6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7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9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1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3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7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9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1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5"/>
  </w:num>
  <w:num w:numId="5">
    <w:abstractNumId w:val="38"/>
  </w:num>
  <w:num w:numId="6">
    <w:abstractNumId w:val="40"/>
  </w:num>
  <w:num w:numId="7">
    <w:abstractNumId w:val="26"/>
  </w:num>
  <w:num w:numId="8">
    <w:abstractNumId w:val="8"/>
  </w:num>
  <w:num w:numId="9">
    <w:abstractNumId w:val="28"/>
  </w:num>
  <w:num w:numId="10">
    <w:abstractNumId w:val="29"/>
  </w:num>
  <w:num w:numId="11">
    <w:abstractNumId w:val="41"/>
  </w:num>
  <w:num w:numId="12">
    <w:abstractNumId w:val="32"/>
  </w:num>
  <w:num w:numId="13">
    <w:abstractNumId w:val="16"/>
  </w:num>
  <w:num w:numId="14">
    <w:abstractNumId w:val="21"/>
  </w:num>
  <w:num w:numId="15">
    <w:abstractNumId w:val="25"/>
  </w:num>
  <w:num w:numId="16">
    <w:abstractNumId w:val="19"/>
  </w:num>
  <w:num w:numId="17">
    <w:abstractNumId w:val="43"/>
  </w:num>
  <w:num w:numId="18">
    <w:abstractNumId w:val="23"/>
  </w:num>
  <w:num w:numId="19">
    <w:abstractNumId w:val="33"/>
  </w:num>
  <w:num w:numId="20">
    <w:abstractNumId w:val="37"/>
  </w:num>
  <w:num w:numId="21">
    <w:abstractNumId w:val="10"/>
  </w:num>
  <w:num w:numId="22">
    <w:abstractNumId w:val="34"/>
  </w:num>
  <w:num w:numId="23">
    <w:abstractNumId w:val="12"/>
  </w:num>
  <w:num w:numId="24">
    <w:abstractNumId w:val="35"/>
  </w:num>
  <w:num w:numId="25">
    <w:abstractNumId w:val="6"/>
  </w:num>
  <w:num w:numId="26">
    <w:abstractNumId w:val="11"/>
  </w:num>
  <w:num w:numId="27">
    <w:abstractNumId w:val="13"/>
  </w:num>
  <w:num w:numId="28">
    <w:abstractNumId w:val="17"/>
  </w:num>
  <w:num w:numId="29">
    <w:abstractNumId w:val="39"/>
  </w:num>
  <w:num w:numId="30">
    <w:abstractNumId w:val="7"/>
  </w:num>
  <w:num w:numId="31">
    <w:abstractNumId w:val="27"/>
  </w:num>
  <w:num w:numId="32">
    <w:abstractNumId w:val="20"/>
  </w:num>
  <w:num w:numId="33">
    <w:abstractNumId w:val="3"/>
  </w:num>
  <w:num w:numId="34">
    <w:abstractNumId w:val="31"/>
  </w:num>
  <w:num w:numId="35">
    <w:abstractNumId w:val="4"/>
  </w:num>
  <w:num w:numId="36">
    <w:abstractNumId w:val="42"/>
  </w:num>
  <w:num w:numId="37">
    <w:abstractNumId w:val="18"/>
  </w:num>
  <w:num w:numId="38">
    <w:abstractNumId w:val="14"/>
  </w:num>
  <w:num w:numId="39">
    <w:abstractNumId w:val="22"/>
  </w:num>
  <w:num w:numId="40">
    <w:abstractNumId w:val="5"/>
  </w:num>
  <w:num w:numId="41">
    <w:abstractNumId w:val="36"/>
  </w:num>
  <w:num w:numId="42">
    <w:abstractNumId w:val="30"/>
  </w:num>
  <w:num w:numId="43">
    <w:abstractNumId w:val="24"/>
  </w:num>
  <w:num w:numId="4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66F5B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79A6"/>
    <w:rsid w:val="00281781"/>
    <w:rsid w:val="00296986"/>
    <w:rsid w:val="002A450C"/>
    <w:rsid w:val="002B2F77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36F8"/>
    <w:rsid w:val="00344815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37E2F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93244"/>
    <w:rsid w:val="00593ACD"/>
    <w:rsid w:val="005B5B91"/>
    <w:rsid w:val="005B7008"/>
    <w:rsid w:val="005B74F2"/>
    <w:rsid w:val="005C714B"/>
    <w:rsid w:val="005D455E"/>
    <w:rsid w:val="005D77E4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E0781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54D53"/>
    <w:rsid w:val="00761045"/>
    <w:rsid w:val="00767B5D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12613"/>
    <w:rsid w:val="00A15971"/>
    <w:rsid w:val="00A16A2C"/>
    <w:rsid w:val="00A243E8"/>
    <w:rsid w:val="00A300E6"/>
    <w:rsid w:val="00A3012D"/>
    <w:rsid w:val="00A37618"/>
    <w:rsid w:val="00A37749"/>
    <w:rsid w:val="00A40465"/>
    <w:rsid w:val="00A54D13"/>
    <w:rsid w:val="00A5624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BF7A9D"/>
    <w:rsid w:val="00C01458"/>
    <w:rsid w:val="00C17330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9BF"/>
    <w:rsid w:val="00D176F1"/>
    <w:rsid w:val="00D20505"/>
    <w:rsid w:val="00D208EC"/>
    <w:rsid w:val="00D20D82"/>
    <w:rsid w:val="00D2239C"/>
    <w:rsid w:val="00D341AD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1F60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07FF"/>
    <w:rsid w:val="00E52DDB"/>
    <w:rsid w:val="00E61693"/>
    <w:rsid w:val="00E634F8"/>
    <w:rsid w:val="00E67D42"/>
    <w:rsid w:val="00E74418"/>
    <w:rsid w:val="00E80498"/>
    <w:rsid w:val="00E81C03"/>
    <w:rsid w:val="00E82EE7"/>
    <w:rsid w:val="00E83848"/>
    <w:rsid w:val="00E93895"/>
    <w:rsid w:val="00E9608D"/>
    <w:rsid w:val="00EA05DE"/>
    <w:rsid w:val="00EA3BF2"/>
    <w:rsid w:val="00EA4BFF"/>
    <w:rsid w:val="00EA66B4"/>
    <w:rsid w:val="00EB3424"/>
    <w:rsid w:val="00EB3B2E"/>
    <w:rsid w:val="00EC5602"/>
    <w:rsid w:val="00ED2E9C"/>
    <w:rsid w:val="00F05BA5"/>
    <w:rsid w:val="00F06E90"/>
    <w:rsid w:val="00F24E5C"/>
    <w:rsid w:val="00F315BA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A68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  <w:rsid w:val="00FF515D"/>
    <w:rsid w:val="1F1FE65C"/>
    <w:rsid w:val="7ED1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link w:val="Ttulo1Car"/>
    <w:uiPriority w:val="9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54D53"/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D20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6" ma:contentTypeDescription="Crear nuevo documento." ma:contentTypeScope="" ma:versionID="b38bad90a0a3d06bae1d25e5782ba632">
  <xsd:schema xmlns:xsd="http://www.w3.org/2001/XMLSchema" xmlns:xs="http://www.w3.org/2001/XMLSchema" xmlns:p="http://schemas.microsoft.com/office/2006/metadata/properties" xmlns:ns2="1b8fa39f-8dfa-4861-86d7-945dca0ff0db" targetNamespace="http://schemas.microsoft.com/office/2006/metadata/properties" ma:root="true" ma:fieldsID="f2284c8d0a348be7a71923d6b1188089" ns2:_="">
    <xsd:import namespace="1b8fa39f-8dfa-4861-86d7-945dca0ff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fa39f-8dfa-4861-86d7-945dca0f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DCo08</b:Tag>
    <b:SourceType>Book</b:SourceType>
    <b:Guid>{EFC49EBA-40FA-41C3-BD42-B670F2A5334E}</b:Guid>
    <b:Title>Riesgos del uso de internet por niños y adolescentes.</b:Title>
    <b:Year>2008</b:Year>
    <b:City>Cuidad de México</b:City>
    <b:Publisher>Acta pedriática de México</b:Publisher>
    <b:Author>
      <b:Author>
        <b:NameList>
          <b:Person>
            <b:Last>D. Corina</b:Last>
            <b:First>Gracía-Piña</b:First>
          </b:Person>
        </b:NameList>
      </b:Author>
    </b:Author>
    <b:CountryRegion>México</b:CountryRegion>
    <b:Volume>29</b:Volume>
    <b:URL> https://www.redalyc.org/articulo.oa?id=4236/423640313006</b:URL>
    <b:RefOrder>1</b:RefOrder>
  </b:Source>
  <b:Source>
    <b:Tag>Jon14</b:Tag>
    <b:SourceType>Report</b:SourceType>
    <b:Guid>{33353FD5-2DCC-4814-9B5F-1A6BA5341D51}</b:Guid>
    <b:Title>Hacking a redes inalámbricas</b:Title>
    <b:Year>2014</b:Year>
    <b:Publisher>Universidad Piloto de colombia</b:Publisher>
    <b:City>Bogotá</b:City>
    <b:Author>
      <b:Author>
        <b:NameList>
          <b:Person>
            <b:Last>Bocanegra</b:Last>
            <b:First>J</b:First>
          </b:Person>
        </b:NameList>
      </b:Author>
    </b:Author>
    <b:Pages>1-5</b:Pages>
    <b:URL>http://repository.unipiloto.edu.co/handle/20.500.12277/2845</b:URL>
    <b:RefOrder>2</b:RefOrder>
  </b:Source>
  <b:Source>
    <b:Tag>Mol06</b:Tag>
    <b:SourceType>Report</b:SourceType>
    <b:Guid>{BE50B1BA-5907-4324-9800-E7D78A56C795}</b:Guid>
    <b:Title>Seguridad en redes inalámbricas 802.11</b:Title>
    <b:Year>2006</b:Year>
    <b:City>Cali</b:City>
    <b:Publisher>Sistemas y telemática</b:Publisher>
    <b:Author>
      <b:Author>
        <b:NameList>
          <b:Person>
            <b:Last>Madrid</b:Last>
            <b:First>M</b:First>
          </b:Person>
        </b:NameList>
      </b:Author>
    </b:Author>
    <b:URL>https://doi.org/10.18046/syt.v2i3.934</b:URL>
    <b:RefOrder>3</b:RefOrder>
  </b:Source>
  <b:Source>
    <b:Tag>Gel08</b:Tag>
    <b:SourceType>ConferenceProceedings</b:SourceType>
    <b:Guid>{7D57434A-F3EA-400F-95B8-EEEC70053713}</b:Guid>
    <b:Title>Ataques en redes inalámbricas</b:Title>
    <b:Year>2008</b:Year>
    <b:Author>
      <b:Author>
        <b:NameList>
          <b:Person>
            <b:Last>Gelson</b:Last>
            <b:First>F</b:First>
          </b:Person>
        </b:NameList>
      </b:Author>
    </b:Author>
    <b:Pages>82</b:Pages>
    <b:ConferenceName>Universidad Central “ Marta Abreu ” de Las Villas Título Autor Tutores</b:ConferenceName>
    <b:RefOrder>4</b:RefOrder>
  </b:Source>
  <b:Source>
    <b:Tag>Boo10</b:Tag>
    <b:SourceType>JournalArticle</b:SourceType>
    <b:Guid>{27D4BE2E-5BE9-4375-A573-6663AFAF27E3}</b:Guid>
    <b:Title>Analysis of the Antecedents of Customer Loyalty of Telecommunication Industry in Ghana: The Case of Vodafone (Ghana)</b:Title>
    <b:Year>2010</b:Year>
    <b:JournalName>International Businass Research</b:JournalName>
    <b:Pages>229-240</b:Pages>
    <b:Author>
      <b:Author>
        <b:NameList>
          <b:Person>
            <b:Last>Boohene</b:Last>
            <b:First>R</b:First>
          </b:Person>
          <b:Person>
            <b:Last>Agyapong</b:Last>
            <b:First>G</b:First>
          </b:Person>
        </b:NameList>
      </b:Author>
    </b:Author>
    <b:Volume>4</b:Volume>
    <b:URL>http://citeseerx.ist.psu.edu/viewdoc/download?doi=10.1.1.662.3208&amp;rep=rep1&amp;type=pdf</b:URL>
    <b:RefOrder>5</b:RefOrder>
  </b:Source>
  <b:Source>
    <b:Tag>Var02</b:Tag>
    <b:SourceType>Report</b:SourceType>
    <b:Guid>{30BBCC79-3F9B-4FD1-AA3F-BD7F6D6C6BF4}</b:Guid>
    <b:Title>Redes Inalámbricas</b:Title>
    <b:Year>2002</b:Year>
    <b:Pages>18</b:Pages>
    <b:Author>
      <b:Author>
        <b:NameList>
          <b:Person>
            <b:Last>Varela</b:Last>
            <b:First>C</b:First>
          </b:Person>
          <b:Person>
            <b:Last>Domínguez</b:Last>
            <b:First>L</b:First>
          </b:Person>
        </b:NameList>
      </b:Author>
    </b:Author>
    <b:URL>https://cmapspublic2.ihmc.us/rid=1HBGWJFCG-20WFRGT-JD/redesInalambricas1.pdf</b:URL>
    <b:Publisher>Escuela técnica superior de ingeniería informática</b:Publisher>
    <b:City>Valladolid</b:City>
    <b:Institution>Uni. Valladolid (Escuela Técnica Superior de ING. Informatica.)</b:Institution>
    <b:RefOrder>6</b:RefOrder>
  </b:Source>
  <b:Source>
    <b:Tag>Bal16</b:Tag>
    <b:SourceType>JournalArticle</b:SourceType>
    <b:Guid>{705FD141-10BC-440B-A5DE-C65D7F1E4621}</b:Guid>
    <b:Title>Seguridad en Redes Inalámbricas de Acceso Local Bajo Parámetros de Uso de Herramientas Libres</b:Title>
    <b:Year>2016</b:Year>
    <b:JournalName>Revista Cientifica TECNIA</b:JournalName>
    <b:Pages>57</b:Pages>
    <b:Author>
      <b:Author>
        <b:NameList>
          <b:Person>
            <b:Last>Ballesteros</b:Last>
            <b:First>J</b:First>
          </b:Person>
          <b:Person>
            <b:Last>Chaparro</b:Last>
            <b:First>F</b:First>
          </b:Person>
        </b:NameList>
      </b:Author>
    </b:Author>
    <b:Volume>26</b:Volume>
    <b:URL>https://pdfs.semanticscholar.org/688f/04a84cd5d737f9fba8e97fe60bd4887c3320.pdf</b:URL>
    <b:DOI>10.21754/tecnia.v26i1.7</b:DOI>
    <b:RefOrder>7</b:RefOrder>
  </b:Source>
  <b:Source>
    <b:Tag>Bur13</b:Tag>
    <b:SourceType>JournalArticle</b:SourceType>
    <b:Guid>{A2BB3A63-7EE1-4748-9DBD-9908C0FD232C}</b:Guid>
    <b:Title>Modelo Para Seguridad de la Información en TIC Jorge</b:Title>
    <b:JournalName>CEUR Workshop Proceedings</b:JournalName>
    <b:Year>2013</b:Year>
    <b:Pages>234-253</b:Pages>
    <b:Author>
      <b:Author>
        <b:NameList>
          <b:Person>
            <b:Last>Burgos </b:Last>
            <b:First>J</b:First>
          </b:Person>
          <b:Person>
            <b:Last>Campos</b:Last>
            <b:First>P</b:First>
          </b:Person>
        </b:NameList>
      </b:Author>
    </b:Author>
    <b:City>Collao</b:City>
    <b:Publisher>Universidad del Bío-Bío</b:Publisher>
    <b:Volume>488</b:Volume>
    <b:URL>https://www.academia.edu/download/46380698/paper13.pdf</b:URL>
    <b:RefOrder>8</b:RefOrder>
  </b:Source>
  <b:Source>
    <b:Tag>Rin19</b:Tag>
    <b:SourceType>Book</b:SourceType>
    <b:Guid>{CC99B84C-58B2-4D79-9621-4712BF7911CB}</b:Guid>
    <b:Title>Desarrollo e Innovación en Ingeniería</b:Title>
    <b:Year>2019</b:Year>
    <b:Author>
      <b:Author>
        <b:NameList>
          <b:Person>
            <b:Last>Rincon</b:Last>
            <b:First>L</b:First>
          </b:Person>
          <b:Person>
            <b:Last>Viviescas</b:Last>
            <b:First>A</b:First>
          </b:Person>
        </b:NameList>
      </b:Author>
      <b:Editor>
        <b:NameList>
          <b:Person>
            <b:Last>Investigación</b:Last>
            <b:First>Instituto</b:First>
            <b:Middle>Antioqueño de</b:Middle>
          </b:Person>
        </b:NameList>
      </b:Editor>
    </b:Author>
    <b:City>Medellin</b:City>
    <b:StateProvince>Antioquia</b:StateProvince>
    <b:CountryRegion>Colombia</b:CountryRegion>
    <b:Volume>4</b:Volume>
    <b:URL>https://www.researchgate.net/profile/Edgar_Serna_M/publication/339177129_Desarrollo_e_innovacion_en_ingenieria_4_ed/links/5e42a2f4458515072d91c468/Desarrollo-e-innovacion-en-ingenieria-4-ed.pdf</b:URL>
    <b:RefOrder>9</b:RefOrder>
  </b:Source>
  <b:Source>
    <b:Tag>Suá12</b:Tag>
    <b:SourceType>JournalArticle</b:SourceType>
    <b:Guid>{0BC4224D-29A1-4D4F-AA94-531575A77DFA}</b:Guid>
    <b:Title>Mecanismos de seguridad en redes inalámbricas</b:Title>
    <b:Year>2012</b:Year>
    <b:JournalName>National Institute of Standards Computer Security Resource Center and Technology.</b:JournalName>
    <b:Pages>1-22</b:Pages>
    <b:Author>
      <b:Author>
        <b:NameList>
          <b:Person>
            <b:Last>Suárez</b:Last>
            <b:First>M</b:First>
          </b:Person>
        </b:NameList>
      </b:Author>
    </b:Author>
    <b:URL>https://www.uv.mx/personal/mansuarez/files/2012/05/Mecanismos-de-Seguridad-en-Redes-InalambricasProtegido.pdf</b:URL>
    <b:RefOrder>10</b:RefOrder>
  </b:Source>
  <b:Source>
    <b:Tag>Vil02</b:Tag>
    <b:SourceType>JournalArticle</b:SourceType>
    <b:Guid>{47080F69-0B07-4DCA-8EDD-CE4C639F052E}</b:Guid>
    <b:Title>SEGURIDAD EN UNIX Y REDES</b:Title>
    <b:JournalName>Free Software Foundation</b:JournalName>
    <b:Year>2002</b:Year>
    <b:Pages>30-59</b:Pages>
    <b:Author>
      <b:Author>
        <b:NameList>
          <b:Person>
            <b:Last>Villalon</b:Last>
            <b:First>A</b:First>
          </b:Person>
        </b:NameList>
      </b:Author>
    </b:Author>
    <b:City>Ciudad de México</b:City>
    <b:URL>http://www.sysadmin.org.mx/sites/default/files/unixsec.pdf</b:URL>
    <b:RefOrder>11</b:RefOrder>
  </b:Source>
  <b:Source>
    <b:Tag>Sor14</b:Tag>
    <b:SourceType>Book</b:SourceType>
    <b:Guid>{F11BB988-680C-4E32-AEC6-7B3A228A9CF9}</b:Guid>
    <b:Title>Seguridad en redes y seguridad de la información</b:Title>
    <b:Year>2014</b:Year>
    <b:Pages>80</b:Pages>
    <b:Publisher>České vysoké učení technické v Praze</b:Publisher>
    <b:Author>
      <b:Author>
        <b:NameList>
          <b:Person>
            <b:Last>Soriano</b:Last>
            <b:First>M</b:First>
          </b:Person>
        </b:NameList>
      </b:Author>
    </b:Author>
    <b:StandardNumber>9788001052983</b:StandardNumber>
    <b:Edition>Primera edición</b:Edition>
    <b:URL>https://techpedia.fel.cvut.cz/project/modules/improvet/download/C2ES/Seguridad_de_Red_e_Informacion.pdf</b:URL>
    <b:RefOrder>12</b:RefOrder>
  </b:Source>
</b:Sources>
</file>

<file path=customXml/itemProps1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32D91-B276-4DB4-A127-0E43380F7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fa39f-8dfa-4861-86d7-945dca0ff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9B5389-8110-4E0E-BFDC-20BE41A0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135</TotalTime>
  <Pages>4</Pages>
  <Words>1330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Tomy Anchundia</cp:lastModifiedBy>
  <cp:revision>78</cp:revision>
  <cp:lastPrinted>2007-12-14T21:45:00Z</cp:lastPrinted>
  <dcterms:created xsi:type="dcterms:W3CDTF">2020-06-01T17:07:00Z</dcterms:created>
  <dcterms:modified xsi:type="dcterms:W3CDTF">2021-03-06T23:21:00Z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cb318b6b-be0f-3b15-8859-6f4913bbb849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